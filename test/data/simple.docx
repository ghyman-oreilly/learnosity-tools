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6" w14:textId="3FB84458" w:rsidR="00BD1440" w:rsidRDefault="00FC5EE2" w:rsidP="00317941">
      <w:pPr>
        <w:pStyle w:val="QuizTitle"/>
      </w:pPr>
      <w:bookmarkStart w:id="0" w:name="_heading=h.30j0zll" w:colFirst="0" w:colLast="0"/>
      <w:bookmarkEnd w:id="0"/>
      <w:r>
        <w:t>Breaking into Cloud Engineering: Module 1</w:t>
      </w:r>
    </w:p>
    <w:p w14:paraId="2B82742D" w14:textId="37A6C150" w:rsidR="00317941" w:rsidRPr="00317941" w:rsidRDefault="00317941" w:rsidP="00317941">
      <w:pPr>
        <w:pStyle w:val="QuizType"/>
      </w:pPr>
      <w:bookmarkStart w:id="1" w:name="_Hlk181777226"/>
      <w:r>
        <w:t>Formative</w:t>
      </w:r>
      <w:bookmarkEnd w:id="1"/>
    </w:p>
    <w:p w14:paraId="00000007" w14:textId="77777777" w:rsidR="00BD1440" w:rsidRDefault="00BD1440"/>
    <w:p w14:paraId="00000008" w14:textId="77777777" w:rsidR="00BD1440" w:rsidRDefault="00000000" w:rsidP="00317941">
      <w:pPr>
        <w:pStyle w:val="QuestionStem"/>
      </w:pPr>
      <w:r>
        <w:t xml:space="preserve">1. What is cloud computing? </w:t>
      </w:r>
    </w:p>
    <w:p w14:paraId="00000009" w14:textId="77777777" w:rsidR="00BD1440" w:rsidRDefault="00000000" w:rsidP="00317941">
      <w:pPr>
        <w:pStyle w:val="QuestionOption"/>
      </w:pPr>
      <w:r>
        <w:t>[Correct Answer] A</w:t>
      </w:r>
      <w:r>
        <w:rPr>
          <w:b/>
        </w:rPr>
        <w:t>.</w:t>
      </w:r>
      <w:r>
        <w:t xml:space="preserve"> The delivery of various computing services over the internet</w:t>
      </w:r>
    </w:p>
    <w:p w14:paraId="0000000A" w14:textId="77777777" w:rsidR="00BD1440" w:rsidRDefault="00000000" w:rsidP="00317941">
      <w:pPr>
        <w:pStyle w:val="QuestionOption"/>
      </w:pPr>
      <w:r>
        <w:t>B. The use of physical servers and hardware for computing</w:t>
      </w:r>
    </w:p>
    <w:p w14:paraId="0000000B" w14:textId="77777777" w:rsidR="00BD1440" w:rsidRDefault="00000000" w:rsidP="00317941">
      <w:pPr>
        <w:pStyle w:val="QuestionOption"/>
      </w:pPr>
      <w:r>
        <w:t>C. A type of software development methodology and processes for cloud engineers</w:t>
      </w:r>
    </w:p>
    <w:p w14:paraId="0000000C" w14:textId="77777777" w:rsidR="00BD1440" w:rsidRDefault="00000000" w:rsidP="00317941">
      <w:pPr>
        <w:pStyle w:val="QuestionOption"/>
      </w:pPr>
      <w:r>
        <w:t>D. A form of local area networking that uses the internet</w:t>
      </w:r>
    </w:p>
    <w:p w14:paraId="0000000D" w14:textId="77777777" w:rsidR="00BD1440" w:rsidRDefault="00BD1440"/>
    <w:p w14:paraId="0000000E" w14:textId="77777777" w:rsidR="00BD1440" w:rsidRDefault="00000000">
      <w:r>
        <w:t>[Rationales]</w:t>
      </w:r>
    </w:p>
    <w:p w14:paraId="0000000F" w14:textId="514C5799" w:rsidR="00BD1440" w:rsidRDefault="00000000" w:rsidP="00317941">
      <w:pPr>
        <w:pStyle w:val="QuestionRationale"/>
      </w:pPr>
      <w:r>
        <w:t>Cloud computing is the delivery of various computing services such as databases, servers, apps, networking, analytics, and AI services over the internet or “the cloud.” See “</w:t>
      </w:r>
      <w:r>
        <w:rPr>
          <w:sz w:val="23"/>
          <w:szCs w:val="23"/>
          <w:highlight w:val="white"/>
        </w:rPr>
        <w:t>A Brief History of the Cloud.</w:t>
      </w:r>
      <w:r>
        <w:t>”</w:t>
      </w:r>
    </w:p>
    <w:p w14:paraId="00000013" w14:textId="77777777" w:rsidR="00BD1440" w:rsidRDefault="00BD1440"/>
    <w:p w14:paraId="00000014" w14:textId="77777777" w:rsidR="00BD1440" w:rsidRDefault="00BD1440"/>
    <w:p w14:paraId="00000015" w14:textId="77777777" w:rsidR="00BD1440" w:rsidRDefault="00000000" w:rsidP="00317941">
      <w:pPr>
        <w:pStyle w:val="QuestionStem"/>
      </w:pPr>
      <w:r>
        <w:t>2. How did cloud computing evolve from distributed computing?</w:t>
      </w:r>
    </w:p>
    <w:p w14:paraId="00000016" w14:textId="77777777" w:rsidR="00BD1440" w:rsidRDefault="00000000" w:rsidP="00317941">
      <w:pPr>
        <w:pStyle w:val="QuestionOption"/>
      </w:pPr>
      <w:r>
        <w:t>A. By focusing solely on mainframe computing</w:t>
      </w:r>
    </w:p>
    <w:p w14:paraId="00000017" w14:textId="77777777" w:rsidR="00BD1440" w:rsidRDefault="00000000" w:rsidP="00317941">
      <w:pPr>
        <w:pStyle w:val="QuestionOption"/>
      </w:pPr>
      <w:r>
        <w:t>[Correct Answer] B. Through different types of computing stages such as mainframe, cluster, and grid computing</w:t>
      </w:r>
    </w:p>
    <w:p w14:paraId="00000018" w14:textId="77777777" w:rsidR="00BD1440" w:rsidRDefault="00000000" w:rsidP="00317941">
      <w:pPr>
        <w:pStyle w:val="QuestionOption"/>
      </w:pPr>
      <w:r>
        <w:t>C. By eliminating the need for any form of distributed systems</w:t>
      </w:r>
    </w:p>
    <w:p w14:paraId="00000019" w14:textId="77777777" w:rsidR="00BD1440" w:rsidRDefault="00000000" w:rsidP="00317941">
      <w:pPr>
        <w:pStyle w:val="QuestionOption"/>
      </w:pPr>
      <w:r>
        <w:t>D. By using only personal computers</w:t>
      </w:r>
    </w:p>
    <w:p w14:paraId="0000001A" w14:textId="77777777" w:rsidR="00BD1440" w:rsidRDefault="00BD1440"/>
    <w:p w14:paraId="0000001B" w14:textId="77777777" w:rsidR="00BD1440" w:rsidRDefault="00000000">
      <w:r>
        <w:t>[Rationales]</w:t>
      </w:r>
    </w:p>
    <w:p w14:paraId="0000001C" w14:textId="78C9747A" w:rsidR="00BD1440" w:rsidRDefault="00000000" w:rsidP="00317941">
      <w:pPr>
        <w:pStyle w:val="QuestionRationale"/>
      </w:pPr>
      <w:r>
        <w:t>Cloud computing did not focus solely on mainframe computing. See “</w:t>
      </w:r>
      <w:r>
        <w:rPr>
          <w:sz w:val="23"/>
          <w:szCs w:val="23"/>
          <w:highlight w:val="white"/>
        </w:rPr>
        <w:t>A Brief History of the Cloud.</w:t>
      </w:r>
      <w:r>
        <w:t>”</w:t>
      </w:r>
    </w:p>
    <w:p w14:paraId="00000020" w14:textId="77777777" w:rsidR="00BD1440" w:rsidRDefault="00BD1440"/>
    <w:p w14:paraId="00000021" w14:textId="77777777" w:rsidR="00BD1440" w:rsidRDefault="00BD1440"/>
    <w:p w14:paraId="00000022" w14:textId="77777777" w:rsidR="00BD1440" w:rsidRDefault="00000000" w:rsidP="00317941">
      <w:pPr>
        <w:pStyle w:val="QuestionStem"/>
      </w:pPr>
      <w:r>
        <w:t>3. What are the common deployment models of cloud computing services?</w:t>
      </w:r>
    </w:p>
    <w:p w14:paraId="00000023" w14:textId="77777777" w:rsidR="00BD1440" w:rsidRDefault="00000000" w:rsidP="00317941">
      <w:pPr>
        <w:pStyle w:val="QuestionOption"/>
      </w:pPr>
      <w:r>
        <w:lastRenderedPageBreak/>
        <w:t>A. HTTP, FTP, SMTP</w:t>
      </w:r>
    </w:p>
    <w:p w14:paraId="00000024" w14:textId="77777777" w:rsidR="00BD1440" w:rsidRDefault="00000000" w:rsidP="00317941">
      <w:pPr>
        <w:pStyle w:val="QuestionOption"/>
      </w:pPr>
      <w:r>
        <w:t>B. LAN, WAN, WLAN</w:t>
      </w:r>
    </w:p>
    <w:p w14:paraId="00000025" w14:textId="77777777" w:rsidR="00BD1440" w:rsidRDefault="00000000" w:rsidP="00317941">
      <w:pPr>
        <w:pStyle w:val="QuestionOption"/>
      </w:pPr>
      <w:r>
        <w:t>C. BIOS, OS, applications, software</w:t>
      </w:r>
    </w:p>
    <w:p w14:paraId="00000026" w14:textId="77777777" w:rsidR="00BD1440" w:rsidRDefault="00000000" w:rsidP="00317941">
      <w:pPr>
        <w:pStyle w:val="QuestionOption"/>
      </w:pPr>
      <w:r>
        <w:t>[Correct Answer] D. IaaS, PaaS, SaaS</w:t>
      </w:r>
    </w:p>
    <w:p w14:paraId="00000027" w14:textId="77777777" w:rsidR="00BD1440" w:rsidRDefault="00BD1440"/>
    <w:p w14:paraId="00000028" w14:textId="77777777" w:rsidR="00BD1440" w:rsidRDefault="00000000">
      <w:r>
        <w:t>[Rationales]</w:t>
      </w:r>
    </w:p>
    <w:p w14:paraId="00000029" w14:textId="63865BBD" w:rsidR="00BD1440" w:rsidRDefault="00000000" w:rsidP="00317941">
      <w:pPr>
        <w:pStyle w:val="QuestionRationale"/>
      </w:pPr>
      <w:r>
        <w:t>HTTP, FTP, and SMTP are internet protocols, not cloud deployment service models. See “</w:t>
      </w:r>
      <w:r>
        <w:rPr>
          <w:sz w:val="23"/>
          <w:szCs w:val="23"/>
          <w:highlight w:val="white"/>
        </w:rPr>
        <w:t>How Cloud Computing Differs from On-Premises IT.</w:t>
      </w:r>
      <w:r>
        <w:t>”</w:t>
      </w:r>
    </w:p>
    <w:p w14:paraId="0000002D" w14:textId="77777777" w:rsidR="00BD1440" w:rsidRDefault="00BD1440"/>
    <w:p w14:paraId="0000002E" w14:textId="77777777" w:rsidR="00BD1440" w:rsidRDefault="00BD1440"/>
    <w:p w14:paraId="0000002F" w14:textId="77777777" w:rsidR="00BD1440" w:rsidRDefault="00000000" w:rsidP="00317941">
      <w:pPr>
        <w:pStyle w:val="QuestionStem"/>
      </w:pPr>
      <w:r>
        <w:t>5. What is a major security concern in cloud computing?</w:t>
      </w:r>
    </w:p>
    <w:p w14:paraId="00000030" w14:textId="77777777" w:rsidR="00BD1440" w:rsidRDefault="00000000" w:rsidP="00317941">
      <w:pPr>
        <w:pStyle w:val="QuestionOption"/>
      </w:pPr>
      <w:r>
        <w:t>A. Data encryption</w:t>
      </w:r>
    </w:p>
    <w:p w14:paraId="00000031" w14:textId="77777777" w:rsidR="00BD1440" w:rsidRDefault="00000000" w:rsidP="00317941">
      <w:pPr>
        <w:pStyle w:val="QuestionOption"/>
      </w:pPr>
      <w:r>
        <w:t>[Correct Answer] B. Data breaches</w:t>
      </w:r>
    </w:p>
    <w:p w14:paraId="00000032" w14:textId="77777777" w:rsidR="00BD1440" w:rsidRDefault="00000000" w:rsidP="00317941">
      <w:pPr>
        <w:pStyle w:val="QuestionOption"/>
      </w:pPr>
      <w:r>
        <w:t>C. High availability</w:t>
      </w:r>
    </w:p>
    <w:p w14:paraId="00000033" w14:textId="77777777" w:rsidR="00BD1440" w:rsidRDefault="00000000" w:rsidP="00317941">
      <w:pPr>
        <w:pStyle w:val="QuestionOption"/>
      </w:pPr>
      <w:r>
        <w:t>D. Scalability</w:t>
      </w:r>
    </w:p>
    <w:p w14:paraId="00000034" w14:textId="77777777" w:rsidR="00BD1440" w:rsidRDefault="00BD1440"/>
    <w:p w14:paraId="00000035" w14:textId="77777777" w:rsidR="00BD1440" w:rsidRDefault="00000000">
      <w:r>
        <w:t>[Rationales]</w:t>
      </w:r>
    </w:p>
    <w:p w14:paraId="00000036" w14:textId="347A3F65" w:rsidR="00BD1440" w:rsidRDefault="00000000" w:rsidP="00317941">
      <w:pPr>
        <w:pStyle w:val="QuestionRationale"/>
      </w:pPr>
      <w:r>
        <w:t>Data encryption is a security measure, not a concern. See “Cloud Challenges and Filling Cloud Skills Gaps.”</w:t>
      </w:r>
    </w:p>
    <w:p w14:paraId="0000003A" w14:textId="77777777" w:rsidR="00BD1440" w:rsidRDefault="00BD1440"/>
    <w:p w14:paraId="0000003B" w14:textId="77777777" w:rsidR="00BD1440" w:rsidRDefault="00BD1440"/>
    <w:p w14:paraId="0000003C" w14:textId="40751B8D" w:rsidR="00BD1440" w:rsidRDefault="00FC5EE2" w:rsidP="00317941">
      <w:pPr>
        <w:pStyle w:val="QuizTitle"/>
      </w:pPr>
      <w:r>
        <w:t>Breaking into Cloud Engineering: Module 2</w:t>
      </w:r>
    </w:p>
    <w:p w14:paraId="0EB4BD4C" w14:textId="46CEC8DA" w:rsidR="00317941" w:rsidRPr="00317941" w:rsidRDefault="00317941" w:rsidP="00317941">
      <w:pPr>
        <w:pStyle w:val="QuizType"/>
      </w:pPr>
      <w:r>
        <w:t>Formative</w:t>
      </w:r>
    </w:p>
    <w:p w14:paraId="0000003D" w14:textId="77777777" w:rsidR="00BD1440" w:rsidRDefault="00BD1440"/>
    <w:p w14:paraId="0000003E" w14:textId="77777777" w:rsidR="00BD1440" w:rsidRDefault="00000000" w:rsidP="00317941">
      <w:pPr>
        <w:pStyle w:val="QuestionStem"/>
      </w:pPr>
      <w:r>
        <w:t>1. What is a familiar challenge cloud engineers face when migrating applications to the cloud?</w:t>
      </w:r>
    </w:p>
    <w:p w14:paraId="0000003F" w14:textId="77777777" w:rsidR="00BD1440" w:rsidRDefault="00000000" w:rsidP="00317941">
      <w:pPr>
        <w:pStyle w:val="QuestionOption"/>
      </w:pPr>
      <w:r>
        <w:t>A. Increased physical storage requirements</w:t>
      </w:r>
    </w:p>
    <w:p w14:paraId="00000040" w14:textId="77777777" w:rsidR="00BD1440" w:rsidRDefault="00000000" w:rsidP="00317941">
      <w:pPr>
        <w:pStyle w:val="QuestionOption"/>
      </w:pPr>
      <w:r>
        <w:lastRenderedPageBreak/>
        <w:t>[Correct Answer] B. Compatibility issues with existing applications and lack of cloud computing knowledge</w:t>
      </w:r>
    </w:p>
    <w:p w14:paraId="00000041" w14:textId="77777777" w:rsidR="00BD1440" w:rsidRDefault="00000000" w:rsidP="00317941">
      <w:pPr>
        <w:pStyle w:val="QuestionOption"/>
      </w:pPr>
      <w:r>
        <w:t>C. Reduced network latency</w:t>
      </w:r>
    </w:p>
    <w:p w14:paraId="00000042" w14:textId="77777777" w:rsidR="00BD1440" w:rsidRDefault="00000000" w:rsidP="00317941">
      <w:pPr>
        <w:pStyle w:val="QuestionOption"/>
      </w:pPr>
      <w:r>
        <w:t>D. Simplified security protocols</w:t>
      </w:r>
    </w:p>
    <w:p w14:paraId="00000043" w14:textId="77777777" w:rsidR="00BD1440" w:rsidRDefault="00BD1440"/>
    <w:p w14:paraId="00000044" w14:textId="77777777" w:rsidR="00BD1440" w:rsidRDefault="00000000">
      <w:r>
        <w:t>[Rationales]</w:t>
      </w:r>
    </w:p>
    <w:p w14:paraId="00000045" w14:textId="50DEE872" w:rsidR="00BD1440" w:rsidRDefault="00000000" w:rsidP="00317941">
      <w:pPr>
        <w:pStyle w:val="QuestionRationale"/>
      </w:pPr>
      <w:r>
        <w:t>Cloud migration typically reduces the need for physical storage. See “</w:t>
      </w:r>
      <w:r>
        <w:rPr>
          <w:sz w:val="23"/>
          <w:szCs w:val="23"/>
          <w:highlight w:val="white"/>
        </w:rPr>
        <w:t>Cloud Engineering.</w:t>
      </w:r>
      <w:r>
        <w:t>”</w:t>
      </w:r>
    </w:p>
    <w:p w14:paraId="00000049" w14:textId="77777777" w:rsidR="00BD1440" w:rsidRDefault="00BD1440"/>
    <w:p w14:paraId="0000004A" w14:textId="77777777" w:rsidR="00BD1440" w:rsidRDefault="00000000" w:rsidP="00317941">
      <w:pPr>
        <w:pStyle w:val="QuestionStem"/>
      </w:pPr>
      <w:r>
        <w:t>2. Why is hands-on experience with cloud platforms important for aspiring cloud engineers?</w:t>
      </w:r>
    </w:p>
    <w:p w14:paraId="0000004B" w14:textId="77777777" w:rsidR="00BD1440" w:rsidRDefault="00000000" w:rsidP="00317941">
      <w:pPr>
        <w:pStyle w:val="QuestionOption"/>
      </w:pPr>
      <w:r>
        <w:t>A. It helps in understanding theoretical concepts.</w:t>
      </w:r>
    </w:p>
    <w:p w14:paraId="0000004C" w14:textId="77777777" w:rsidR="00BD1440" w:rsidRDefault="00000000" w:rsidP="00317941">
      <w:pPr>
        <w:pStyle w:val="QuestionOption"/>
      </w:pPr>
      <w:r>
        <w:t>[Correct Answer] B. It provides practical knowledge and problem-solving skills.</w:t>
      </w:r>
    </w:p>
    <w:p w14:paraId="0000004D" w14:textId="77777777" w:rsidR="00BD1440" w:rsidRDefault="00000000" w:rsidP="00317941">
      <w:pPr>
        <w:pStyle w:val="QuestionOption"/>
      </w:pPr>
      <w:r>
        <w:t>C. It reduces the need for certifications.</w:t>
      </w:r>
    </w:p>
    <w:p w14:paraId="0000004E" w14:textId="77777777" w:rsidR="00BD1440" w:rsidRDefault="00000000" w:rsidP="00317941">
      <w:pPr>
        <w:pStyle w:val="QuestionOption"/>
      </w:pPr>
      <w:r>
        <w:t>D. It simplifies the learning process.</w:t>
      </w:r>
    </w:p>
    <w:p w14:paraId="0000004F" w14:textId="77777777" w:rsidR="00BD1440" w:rsidRDefault="00BD1440"/>
    <w:p w14:paraId="00000050" w14:textId="77777777" w:rsidR="00BD1440" w:rsidRDefault="00000000">
      <w:r>
        <w:t>[Rationales]</w:t>
      </w:r>
    </w:p>
    <w:p w14:paraId="00000055" w14:textId="5BFCA1A3" w:rsidR="00BD1440" w:rsidRDefault="00000000" w:rsidP="00673225">
      <w:pPr>
        <w:pStyle w:val="QuestionRationale"/>
      </w:pPr>
      <w:r>
        <w:t>Hands-on experience goes beyond understanding theoretical concepts. See “Career Opportunities for Cloud Engineers.”</w:t>
      </w:r>
    </w:p>
    <w:p w14:paraId="00000056" w14:textId="77777777" w:rsidR="00BD1440" w:rsidRDefault="00BD1440"/>
    <w:p w14:paraId="00000057" w14:textId="661B8823" w:rsidR="00BD1440" w:rsidRDefault="00FC5EE2" w:rsidP="00317941">
      <w:pPr>
        <w:pStyle w:val="QuizTitle"/>
      </w:pPr>
      <w:r>
        <w:t>Breaking into Cloud Engineering: Module 3</w:t>
      </w:r>
    </w:p>
    <w:p w14:paraId="631F18EE" w14:textId="3B0C5540" w:rsidR="00317941" w:rsidRPr="00317941" w:rsidRDefault="00317941" w:rsidP="00317941">
      <w:pPr>
        <w:pStyle w:val="QuizType"/>
      </w:pPr>
      <w:r>
        <w:t>Formative</w:t>
      </w:r>
    </w:p>
    <w:p w14:paraId="00000058" w14:textId="77777777" w:rsidR="00BD1440" w:rsidRDefault="00BD1440"/>
    <w:p w14:paraId="00000059" w14:textId="77777777" w:rsidR="00BD1440" w:rsidRDefault="00000000" w:rsidP="00317941">
      <w:pPr>
        <w:pStyle w:val="QuestionStem"/>
      </w:pPr>
      <w:r>
        <w:t xml:space="preserve">1. How do cloud engineers ensure compliance with regulatory requirements? </w:t>
      </w:r>
    </w:p>
    <w:p w14:paraId="0000005A" w14:textId="77777777" w:rsidR="00BD1440" w:rsidRDefault="00000000" w:rsidP="00317941">
      <w:pPr>
        <w:pStyle w:val="QuestionOption"/>
      </w:pPr>
      <w:r>
        <w:t>A. By ignoring regulations</w:t>
      </w:r>
    </w:p>
    <w:p w14:paraId="0000005B" w14:textId="77777777" w:rsidR="00BD1440" w:rsidRDefault="00000000" w:rsidP="00317941">
      <w:pPr>
        <w:pStyle w:val="QuestionOption"/>
      </w:pPr>
      <w:r>
        <w:t>[Correct Answer] B. By implementing security controls and conducting regular audits</w:t>
      </w:r>
    </w:p>
    <w:p w14:paraId="0000005C" w14:textId="77777777" w:rsidR="00BD1440" w:rsidRDefault="00000000" w:rsidP="00317941">
      <w:pPr>
        <w:pStyle w:val="QuestionOption"/>
      </w:pPr>
      <w:r>
        <w:t>C. By reducing the use of cloud services</w:t>
      </w:r>
    </w:p>
    <w:p w14:paraId="0000005D" w14:textId="77777777" w:rsidR="00BD1440" w:rsidRDefault="00000000" w:rsidP="00317941">
      <w:pPr>
        <w:pStyle w:val="QuestionOption"/>
      </w:pPr>
      <w:r>
        <w:t>D. By focusing solely on performance optimization</w:t>
      </w:r>
    </w:p>
    <w:p w14:paraId="0000005E" w14:textId="77777777" w:rsidR="00BD1440" w:rsidRDefault="00BD1440"/>
    <w:p w14:paraId="0000005F" w14:textId="77777777" w:rsidR="00BD1440" w:rsidRDefault="00000000">
      <w:r>
        <w:lastRenderedPageBreak/>
        <w:t>[Rationales]</w:t>
      </w:r>
    </w:p>
    <w:p w14:paraId="00000060" w14:textId="05D1DFC8" w:rsidR="00BD1440" w:rsidRDefault="00000000" w:rsidP="00317941">
      <w:pPr>
        <w:pStyle w:val="QuestionRationale"/>
      </w:pPr>
      <w:r>
        <w:t>Ignoring regulations can lead to legal issues. See “</w:t>
      </w:r>
      <w:r>
        <w:rPr>
          <w:sz w:val="23"/>
          <w:szCs w:val="23"/>
          <w:highlight w:val="white"/>
        </w:rPr>
        <w:t>Technical Skills for Cloud Engineers.</w:t>
      </w:r>
      <w:r>
        <w:t>”</w:t>
      </w:r>
    </w:p>
    <w:p w14:paraId="00000064" w14:textId="77777777" w:rsidR="00BD1440" w:rsidRDefault="00BD1440"/>
    <w:p w14:paraId="00000065" w14:textId="77777777" w:rsidR="00BD1440" w:rsidRDefault="00BD1440"/>
    <w:p w14:paraId="00000066" w14:textId="77777777" w:rsidR="00BD1440" w:rsidRDefault="00000000" w:rsidP="00317941">
      <w:pPr>
        <w:pStyle w:val="QuestionStem"/>
      </w:pPr>
      <w:r>
        <w:t>2. What is the role of a cloud engineer in disaster recovery planning?</w:t>
      </w:r>
    </w:p>
    <w:p w14:paraId="00000067" w14:textId="77777777" w:rsidR="00BD1440" w:rsidRDefault="00000000" w:rsidP="00317941">
      <w:pPr>
        <w:pStyle w:val="QuestionOption"/>
      </w:pPr>
      <w:r>
        <w:t>A. Designing the architecture of the applications hosted on the cloud</w:t>
      </w:r>
    </w:p>
    <w:p w14:paraId="00000068" w14:textId="77777777" w:rsidR="00BD1440" w:rsidRDefault="00000000" w:rsidP="00317941">
      <w:pPr>
        <w:pStyle w:val="QuestionOption"/>
      </w:pPr>
      <w:r>
        <w:t>[Correct Answer] B. Ensuring data backup and recovery processes for cloud-hosted production applications are in place and are resilient</w:t>
      </w:r>
    </w:p>
    <w:p w14:paraId="00000069" w14:textId="77777777" w:rsidR="00BD1440" w:rsidRDefault="00000000" w:rsidP="00317941">
      <w:pPr>
        <w:pStyle w:val="QuestionOption"/>
      </w:pPr>
      <w:r>
        <w:t>C. Managing all the users who need to get notified when a cloud application is down</w:t>
      </w:r>
    </w:p>
    <w:p w14:paraId="0000006A" w14:textId="77777777" w:rsidR="00BD1440" w:rsidRDefault="00000000" w:rsidP="00317941">
      <w:pPr>
        <w:pStyle w:val="QuestionOption"/>
      </w:pPr>
      <w:r>
        <w:t>D. Conducting financial audits of how much the organization had lost during a disaster or outage problem</w:t>
      </w:r>
    </w:p>
    <w:p w14:paraId="0000006B" w14:textId="77777777" w:rsidR="00BD1440" w:rsidRDefault="00BD1440"/>
    <w:p w14:paraId="0000006C" w14:textId="77777777" w:rsidR="00BD1440" w:rsidRDefault="00000000">
      <w:r>
        <w:t>[Rationales]</w:t>
      </w:r>
    </w:p>
    <w:p w14:paraId="0000006D" w14:textId="5F82AEE8" w:rsidR="00BD1440" w:rsidRDefault="00000000" w:rsidP="00317941">
      <w:pPr>
        <w:pStyle w:val="QuestionRationale"/>
      </w:pPr>
      <w:r>
        <w:t>Designing the cloud architecture of applications is essential but different from disaster recovery's cloud engineering tasks. See “</w:t>
      </w:r>
      <w:r>
        <w:rPr>
          <w:sz w:val="23"/>
          <w:szCs w:val="23"/>
          <w:highlight w:val="white"/>
        </w:rPr>
        <w:t>DevOps and SRE (Site Reliability Engineering).</w:t>
      </w:r>
      <w:r>
        <w:t>”</w:t>
      </w:r>
    </w:p>
    <w:p w14:paraId="00000071" w14:textId="77777777" w:rsidR="00BD1440" w:rsidRDefault="00BD1440"/>
    <w:p w14:paraId="00000072" w14:textId="77777777" w:rsidR="00BD1440" w:rsidRDefault="00BD1440"/>
    <w:p w14:paraId="00000073" w14:textId="77777777" w:rsidR="00BD1440" w:rsidRDefault="00000000" w:rsidP="00317941">
      <w:pPr>
        <w:pStyle w:val="QuestionStem"/>
      </w:pPr>
      <w:r>
        <w:t>3. What group of programming languages are commonly used by cloud engineers?</w:t>
      </w:r>
    </w:p>
    <w:p w14:paraId="00000074" w14:textId="77777777" w:rsidR="00BD1440" w:rsidRDefault="00000000" w:rsidP="00317941">
      <w:pPr>
        <w:pStyle w:val="QuestionOption"/>
      </w:pPr>
      <w:r>
        <w:t>[Correct Answer] A. Python, C#, Java, JavaScript, Ruby</w:t>
      </w:r>
    </w:p>
    <w:p w14:paraId="00000075" w14:textId="77777777" w:rsidR="00BD1440" w:rsidRDefault="00000000" w:rsidP="00317941">
      <w:pPr>
        <w:pStyle w:val="QuestionOption"/>
      </w:pPr>
      <w:r>
        <w:t>B. HTML, CSS</w:t>
      </w:r>
    </w:p>
    <w:p w14:paraId="00000076" w14:textId="77777777" w:rsidR="00BD1440" w:rsidRDefault="00000000" w:rsidP="00317941">
      <w:pPr>
        <w:pStyle w:val="QuestionOption"/>
      </w:pPr>
      <w:r>
        <w:t>C. COBOL, Fortran, and Pascal</w:t>
      </w:r>
    </w:p>
    <w:p w14:paraId="00000077" w14:textId="77777777" w:rsidR="00BD1440" w:rsidRDefault="00000000" w:rsidP="00317941">
      <w:pPr>
        <w:pStyle w:val="QuestionOption"/>
      </w:pPr>
      <w:r>
        <w:t>D. Swift, Kotlin, and Objective-C</w:t>
      </w:r>
    </w:p>
    <w:p w14:paraId="00000078" w14:textId="77777777" w:rsidR="00BD1440" w:rsidRDefault="00BD1440"/>
    <w:p w14:paraId="00000079" w14:textId="77777777" w:rsidR="00BD1440" w:rsidRDefault="00000000">
      <w:r>
        <w:t>[Rationales]</w:t>
      </w:r>
    </w:p>
    <w:p w14:paraId="0000007A" w14:textId="337CDD6A" w:rsidR="00BD1440" w:rsidRDefault="00000000" w:rsidP="00317941">
      <w:pPr>
        <w:pStyle w:val="QuestionRationale"/>
      </w:pPr>
      <w:r>
        <w:t>C#, Python, Java, JavaScript, and Ruby, among many other major languages, are widely used in cloud computing for their versatility and support for various cloud services. See “Programming for Cloud Engineering.”</w:t>
      </w:r>
    </w:p>
    <w:p w14:paraId="0000007E" w14:textId="77777777" w:rsidR="00BD1440" w:rsidRDefault="00BD1440"/>
    <w:p w14:paraId="0000007F" w14:textId="77777777" w:rsidR="00BD1440" w:rsidRDefault="00BD1440"/>
    <w:p w14:paraId="00000080" w14:textId="77777777" w:rsidR="00BD1440" w:rsidRDefault="00000000" w:rsidP="00317941">
      <w:pPr>
        <w:pStyle w:val="QuestionStem"/>
      </w:pPr>
      <w:r>
        <w:t>4. Why is networking knowledge essential for cloud engineers?</w:t>
      </w:r>
    </w:p>
    <w:p w14:paraId="00000081" w14:textId="77777777" w:rsidR="00BD1440" w:rsidRDefault="00000000" w:rsidP="00317941">
      <w:pPr>
        <w:pStyle w:val="QuestionOption"/>
      </w:pPr>
      <w:r>
        <w:t>[Correct Answer] A. To design and manage cloud infrastructure that is secured on public internet</w:t>
      </w:r>
    </w:p>
    <w:p w14:paraId="00000082" w14:textId="77777777" w:rsidR="00BD1440" w:rsidRDefault="00000000" w:rsidP="00317941">
      <w:pPr>
        <w:pStyle w:val="QuestionOption"/>
      </w:pPr>
      <w:r>
        <w:t>B. To develop and build applications so that they are open to the public or to everybody who wants to access and use the systems</w:t>
      </w:r>
    </w:p>
    <w:p w14:paraId="00000083" w14:textId="77777777" w:rsidR="00BD1440" w:rsidRDefault="00000000" w:rsidP="00317941">
      <w:pPr>
        <w:pStyle w:val="QuestionOption"/>
      </w:pPr>
      <w:r>
        <w:t>C. To write content for websites that is easily accessible globally</w:t>
      </w:r>
    </w:p>
    <w:p w14:paraId="00000084" w14:textId="77777777" w:rsidR="00BD1440" w:rsidRDefault="00000000" w:rsidP="00317941">
      <w:pPr>
        <w:pStyle w:val="QuestionOption"/>
      </w:pPr>
      <w:r>
        <w:t xml:space="preserve">D. To manage which IP addresses and countries access the applications on the cloud </w:t>
      </w:r>
    </w:p>
    <w:p w14:paraId="00000085" w14:textId="77777777" w:rsidR="00BD1440" w:rsidRDefault="00BD1440"/>
    <w:p w14:paraId="00000086" w14:textId="77777777" w:rsidR="00BD1440" w:rsidRDefault="00000000">
      <w:r>
        <w:t>[Rationales]</w:t>
      </w:r>
    </w:p>
    <w:p w14:paraId="00000087" w14:textId="6D3FF5AC" w:rsidR="00BD1440" w:rsidRDefault="00000000" w:rsidP="00317941">
      <w:pPr>
        <w:pStyle w:val="QuestionRationale"/>
      </w:pPr>
      <w:r>
        <w:t>Understanding networking is crucial for designing and managing cloud infrastructure, including virtual networks, load balancing, and security. See “</w:t>
      </w:r>
      <w:r>
        <w:rPr>
          <w:sz w:val="23"/>
          <w:szCs w:val="23"/>
          <w:highlight w:val="white"/>
        </w:rPr>
        <w:t>Networking Basics for the Cloud.</w:t>
      </w:r>
      <w:r>
        <w:t>”</w:t>
      </w:r>
    </w:p>
    <w:p w14:paraId="0000008B" w14:textId="77777777" w:rsidR="00BD1440" w:rsidRDefault="00BD1440"/>
    <w:p w14:paraId="0000008C" w14:textId="77777777" w:rsidR="00BD1440" w:rsidRDefault="00BD1440"/>
    <w:p w14:paraId="0000008D" w14:textId="77777777" w:rsidR="00BD1440" w:rsidRDefault="00000000" w:rsidP="00317941">
      <w:pPr>
        <w:pStyle w:val="QuestionStem"/>
      </w:pPr>
      <w:r>
        <w:t>5. What is a crucial security skill for cloud engineers?</w:t>
      </w:r>
    </w:p>
    <w:p w14:paraId="0000008E" w14:textId="77777777" w:rsidR="00BD1440" w:rsidRDefault="00000000" w:rsidP="00317941">
      <w:pPr>
        <w:pStyle w:val="QuestionOption"/>
      </w:pPr>
      <w:r>
        <w:t>[Correct Answer] A. Data encryption</w:t>
      </w:r>
    </w:p>
    <w:p w14:paraId="0000008F" w14:textId="77777777" w:rsidR="00BD1440" w:rsidRDefault="00000000" w:rsidP="00317941">
      <w:pPr>
        <w:pStyle w:val="QuestionOption"/>
      </w:pPr>
      <w:r>
        <w:t>B. Building a web application that is unprotected and not secured</w:t>
      </w:r>
    </w:p>
    <w:p w14:paraId="00000090" w14:textId="77777777" w:rsidR="00BD1440" w:rsidRDefault="00000000" w:rsidP="00317941">
      <w:pPr>
        <w:pStyle w:val="QuestionOption"/>
      </w:pPr>
      <w:r>
        <w:t>C. Writing security scripts to combat attackers trying to hack the applications on the cloud</w:t>
      </w:r>
    </w:p>
    <w:p w14:paraId="00000091" w14:textId="77777777" w:rsidR="00BD1440" w:rsidRDefault="00000000" w:rsidP="00317941">
      <w:pPr>
        <w:pStyle w:val="QuestionOption"/>
      </w:pPr>
      <w:r>
        <w:t xml:space="preserve">D. Logging every event and monitoring logs of an application hosted on the cloud </w:t>
      </w:r>
    </w:p>
    <w:p w14:paraId="00000092" w14:textId="77777777" w:rsidR="00BD1440" w:rsidRDefault="00BD1440"/>
    <w:p w14:paraId="00000093" w14:textId="77777777" w:rsidR="00BD1440" w:rsidRDefault="00000000">
      <w:r>
        <w:t>[Rationales]</w:t>
      </w:r>
    </w:p>
    <w:p w14:paraId="00000094" w14:textId="0309DC95" w:rsidR="00BD1440" w:rsidRDefault="00000000" w:rsidP="00317941">
      <w:pPr>
        <w:pStyle w:val="QuestionRationale"/>
      </w:pPr>
      <w:r>
        <w:t>Data encryption is essential for protecting sensitive information in the cloud. See “</w:t>
      </w:r>
      <w:r>
        <w:rPr>
          <w:sz w:val="23"/>
          <w:szCs w:val="23"/>
          <w:highlight w:val="white"/>
        </w:rPr>
        <w:t>Cloud Security.”</w:t>
      </w:r>
    </w:p>
    <w:p w14:paraId="00000098" w14:textId="77777777" w:rsidR="00BD1440" w:rsidRDefault="00BD1440"/>
    <w:p w14:paraId="00000099" w14:textId="77777777" w:rsidR="00BD1440" w:rsidRDefault="00BD1440"/>
    <w:p w14:paraId="0000009A" w14:textId="77777777" w:rsidR="00BD1440" w:rsidRDefault="00000000" w:rsidP="00317941">
      <w:pPr>
        <w:pStyle w:val="QuestionStem"/>
      </w:pPr>
      <w:r>
        <w:t>6. Why is knowledge of operating systems important for cloud engineers?</w:t>
      </w:r>
    </w:p>
    <w:p w14:paraId="0000009B" w14:textId="77777777" w:rsidR="00BD1440" w:rsidRDefault="00000000" w:rsidP="00317941">
      <w:pPr>
        <w:pStyle w:val="QuestionOption"/>
      </w:pPr>
      <w:r>
        <w:t>[Correct Answer] A. To manage cloud-based applications and infrastructure services</w:t>
      </w:r>
    </w:p>
    <w:p w14:paraId="0000009C" w14:textId="77777777" w:rsidR="00BD1440" w:rsidRDefault="00000000" w:rsidP="00317941">
      <w:pPr>
        <w:pStyle w:val="QuestionOption"/>
      </w:pPr>
      <w:r>
        <w:t xml:space="preserve">B. To be able to deploy virtual machines </w:t>
      </w:r>
    </w:p>
    <w:p w14:paraId="0000009D" w14:textId="77777777" w:rsidR="00BD1440" w:rsidRDefault="00000000" w:rsidP="00317941">
      <w:pPr>
        <w:pStyle w:val="QuestionOption"/>
      </w:pPr>
      <w:r>
        <w:lastRenderedPageBreak/>
        <w:t>C. To perform operational audits on operating systems hosted on the cloud</w:t>
      </w:r>
    </w:p>
    <w:p w14:paraId="0000009E" w14:textId="77777777" w:rsidR="00BD1440" w:rsidRDefault="00000000" w:rsidP="00317941">
      <w:pPr>
        <w:pStyle w:val="QuestionOption"/>
      </w:pPr>
      <w:r>
        <w:t>D. To conduct technical research on the operating systems that are fastest to use for the cloud</w:t>
      </w:r>
    </w:p>
    <w:p w14:paraId="0000009F" w14:textId="77777777" w:rsidR="00BD1440" w:rsidRDefault="00BD1440"/>
    <w:p w14:paraId="000000A0" w14:textId="77777777" w:rsidR="00BD1440" w:rsidRDefault="00000000">
      <w:r>
        <w:t>[Rationales]</w:t>
      </w:r>
    </w:p>
    <w:p w14:paraId="000000A1" w14:textId="2C5FF973" w:rsidR="00BD1440" w:rsidRDefault="00000000" w:rsidP="00317941">
      <w:pPr>
        <w:pStyle w:val="QuestionRationale"/>
      </w:pPr>
      <w:r>
        <w:t>Cloud engineers must understand operating systems like Linux and Windows to manage and optimize cloud-based applications and services. See “</w:t>
      </w:r>
      <w:r>
        <w:rPr>
          <w:sz w:val="23"/>
          <w:szCs w:val="23"/>
          <w:highlight w:val="white"/>
        </w:rPr>
        <w:t>Operating Systems for the Cloud.”</w:t>
      </w:r>
    </w:p>
    <w:p w14:paraId="000000A5" w14:textId="77777777" w:rsidR="00BD1440" w:rsidRDefault="00BD1440"/>
    <w:p w14:paraId="000000A6" w14:textId="77777777" w:rsidR="00BD1440" w:rsidRDefault="00BD1440"/>
    <w:p w14:paraId="000000A7" w14:textId="77777777" w:rsidR="00BD1440" w:rsidRDefault="00000000" w:rsidP="00317941">
      <w:pPr>
        <w:pStyle w:val="QuestionStem"/>
      </w:pPr>
      <w:r>
        <w:t xml:space="preserve">7. Who are the known leading cloud computing providers globally in terms of comprehensive cloud services they support and provide? </w:t>
      </w:r>
    </w:p>
    <w:p w14:paraId="000000A8" w14:textId="77777777" w:rsidR="00BD1440" w:rsidRDefault="00BD1440"/>
    <w:p w14:paraId="000000A9" w14:textId="77777777" w:rsidR="00BD1440" w:rsidRDefault="00000000" w:rsidP="00317941">
      <w:pPr>
        <w:pStyle w:val="QuestionOption"/>
      </w:pPr>
      <w:r>
        <w:t>[Correct Answer] A. Amazon Web Services (AWS), Microsoft Azure, Google Cloud Platform (GCP)</w:t>
      </w:r>
    </w:p>
    <w:p w14:paraId="000000AA" w14:textId="77777777" w:rsidR="00BD1440" w:rsidRDefault="00000000" w:rsidP="00317941">
      <w:pPr>
        <w:pStyle w:val="QuestionOption"/>
      </w:pPr>
      <w:r>
        <w:t>B. IBM, Oracle Cloud, Salesforce</w:t>
      </w:r>
    </w:p>
    <w:p w14:paraId="000000AB" w14:textId="77777777" w:rsidR="00BD1440" w:rsidRDefault="00000000" w:rsidP="00317941">
      <w:pPr>
        <w:pStyle w:val="QuestionOption"/>
      </w:pPr>
      <w:r>
        <w:t>C. Dropbox, iCloud, OneDrive</w:t>
      </w:r>
    </w:p>
    <w:p w14:paraId="000000AC" w14:textId="77777777" w:rsidR="00BD1440" w:rsidRDefault="00000000" w:rsidP="00317941">
      <w:pPr>
        <w:pStyle w:val="QuestionOption"/>
      </w:pPr>
      <w:r>
        <w:t>D. Facebook, Twitter, Instagram</w:t>
      </w:r>
    </w:p>
    <w:p w14:paraId="000000AD" w14:textId="77777777" w:rsidR="00BD1440" w:rsidRDefault="00BD1440"/>
    <w:p w14:paraId="000000AE" w14:textId="77777777" w:rsidR="00BD1440" w:rsidRDefault="00000000">
      <w:r>
        <w:t>[Rationales]</w:t>
      </w:r>
    </w:p>
    <w:p w14:paraId="000000AF" w14:textId="3BD1FDE4" w:rsidR="00BD1440" w:rsidRDefault="00000000" w:rsidP="00317941">
      <w:pPr>
        <w:pStyle w:val="QuestionRationale"/>
      </w:pPr>
      <w:r>
        <w:t>AWS, Microsoft Azure, and GCP are a few of the top and well-known cloud computing providers at the time of publication. See “Cloud Computing Platforms</w:t>
      </w:r>
      <w:r>
        <w:rPr>
          <w:sz w:val="23"/>
          <w:szCs w:val="23"/>
          <w:highlight w:val="white"/>
        </w:rPr>
        <w:t>.</w:t>
      </w:r>
      <w:r>
        <w:t>”</w:t>
      </w:r>
    </w:p>
    <w:p w14:paraId="000000B3" w14:textId="77777777" w:rsidR="00BD1440" w:rsidRDefault="00BD1440"/>
    <w:p w14:paraId="000000B4" w14:textId="77777777" w:rsidR="00BD1440" w:rsidRDefault="00000000" w:rsidP="00317941">
      <w:pPr>
        <w:pStyle w:val="QuestionStem"/>
      </w:pPr>
      <w:r>
        <w:t xml:space="preserve">8. What is infrastructure as code (IaC)? </w:t>
      </w:r>
    </w:p>
    <w:p w14:paraId="000000B5" w14:textId="77777777" w:rsidR="00BD1440" w:rsidRDefault="00000000" w:rsidP="00317941">
      <w:pPr>
        <w:pStyle w:val="QuestionOption"/>
      </w:pPr>
      <w:r>
        <w:t>A. A method for creating physical infrastructure</w:t>
      </w:r>
    </w:p>
    <w:p w14:paraId="000000B6" w14:textId="77777777" w:rsidR="00BD1440" w:rsidRDefault="00000000" w:rsidP="00317941">
      <w:pPr>
        <w:pStyle w:val="QuestionOption"/>
      </w:pPr>
      <w:r>
        <w:t>[Correct Answer] B. A practice of creating, managing, and provisioning computing infrastructure through machine-readable scripts</w:t>
      </w:r>
    </w:p>
    <w:p w14:paraId="000000B7" w14:textId="77777777" w:rsidR="00BD1440" w:rsidRDefault="00000000" w:rsidP="00317941">
      <w:pPr>
        <w:pStyle w:val="QuestionOption"/>
      </w:pPr>
      <w:r>
        <w:t>C. A type of cloud storage</w:t>
      </w:r>
    </w:p>
    <w:p w14:paraId="000000B8" w14:textId="77777777" w:rsidR="00BD1440" w:rsidRDefault="00000000" w:rsidP="00317941">
      <w:pPr>
        <w:pStyle w:val="QuestionOption"/>
      </w:pPr>
      <w:r>
        <w:t>D. A programming language for cloud applications</w:t>
      </w:r>
    </w:p>
    <w:p w14:paraId="000000B9" w14:textId="77777777" w:rsidR="00BD1440" w:rsidRDefault="00BD1440"/>
    <w:p w14:paraId="000000BA" w14:textId="77777777" w:rsidR="00BD1440" w:rsidRDefault="00000000">
      <w:r>
        <w:lastRenderedPageBreak/>
        <w:t>[Rationales]</w:t>
      </w:r>
    </w:p>
    <w:p w14:paraId="000000BB" w14:textId="0205E834" w:rsidR="00BD1440" w:rsidRDefault="00000000" w:rsidP="00317941">
      <w:pPr>
        <w:pStyle w:val="QuestionRationale"/>
      </w:pPr>
      <w:r>
        <w:t>IaC does not involve creating physical infrastructure. See “Technical Skills for Cloud Engineers.”</w:t>
      </w:r>
    </w:p>
    <w:p w14:paraId="00000159" w14:textId="77777777" w:rsidR="00BD1440" w:rsidRDefault="00BD1440"/>
    <w:p w14:paraId="0000015A" w14:textId="77777777" w:rsidR="00BD1440" w:rsidRDefault="00BD1440">
      <w:pPr>
        <w:tabs>
          <w:tab w:val="left" w:pos="968"/>
        </w:tabs>
      </w:pPr>
    </w:p>
    <w:p w14:paraId="0000015B" w14:textId="655ACF03" w:rsidR="00BD1440" w:rsidRDefault="00FC5EE2" w:rsidP="00317941">
      <w:pPr>
        <w:pStyle w:val="QuizTitle"/>
      </w:pPr>
      <w:r>
        <w:t>Breaking into Cloud Engineering: Summative Quiz</w:t>
      </w:r>
    </w:p>
    <w:p w14:paraId="7591BF05" w14:textId="42A8AE0B" w:rsidR="00317941" w:rsidRPr="00317941" w:rsidRDefault="00317941" w:rsidP="00317941">
      <w:pPr>
        <w:pStyle w:val="QuizType"/>
      </w:pPr>
      <w:r>
        <w:t>Summative</w:t>
      </w:r>
    </w:p>
    <w:p w14:paraId="0000015E" w14:textId="77777777" w:rsidR="00BD1440" w:rsidRDefault="00BD1440"/>
    <w:p w14:paraId="0000015F" w14:textId="77777777" w:rsidR="00BD1440" w:rsidRDefault="00BD1440">
      <w:pPr>
        <w:rPr>
          <w:color w:val="2E2C39"/>
        </w:rPr>
      </w:pPr>
    </w:p>
    <w:p w14:paraId="00000160" w14:textId="77777777" w:rsidR="00BD1440" w:rsidRDefault="00000000" w:rsidP="00317941">
      <w:pPr>
        <w:pStyle w:val="QuestionStem"/>
      </w:pPr>
      <w:r>
        <w:t>1. How has the impact of cloud computing on businesses and IT operations led to the increased demand for cloud engineers today?</w:t>
      </w:r>
    </w:p>
    <w:p w14:paraId="00000161" w14:textId="77777777" w:rsidR="00BD1440" w:rsidRDefault="00000000" w:rsidP="00317941">
      <w:pPr>
        <w:pStyle w:val="QuestionOption"/>
      </w:pPr>
      <w:r>
        <w:t>A. Increased deployment time raised capital expenditures, limited collaboration, and worsened disaster recovery.</w:t>
      </w:r>
    </w:p>
    <w:p w14:paraId="00000162" w14:textId="77777777" w:rsidR="00BD1440" w:rsidRDefault="00000000" w:rsidP="00317941">
      <w:pPr>
        <w:pStyle w:val="QuestionOption"/>
      </w:pPr>
      <w:r>
        <w:t>B. Cloud computing does not have any significant impact on businesses and IT operations.</w:t>
      </w:r>
    </w:p>
    <w:p w14:paraId="00000163" w14:textId="77777777" w:rsidR="00BD1440" w:rsidRDefault="00000000" w:rsidP="00317941">
      <w:pPr>
        <w:pStyle w:val="QuestionOption"/>
      </w:pPr>
      <w:r>
        <w:t>[Correct Answer] C. Cloud computing helped in creating opportunities for cloud engineering career jobs. It also creates rapid deployment, reduces capital expenditures for IT, enhances collaboration, and helps in improved disaster recovery.</w:t>
      </w:r>
    </w:p>
    <w:p w14:paraId="00000164" w14:textId="77777777" w:rsidR="00BD1440" w:rsidRDefault="00000000" w:rsidP="00317941">
      <w:pPr>
        <w:pStyle w:val="QuestionOption"/>
      </w:pPr>
      <w:r>
        <w:t>D. Cloud computing is primarily AI-assisted agents and copilots, leading to no increased demand of cloud engineers to work with the cloud today.</w:t>
      </w:r>
    </w:p>
    <w:p w14:paraId="00000165" w14:textId="77777777" w:rsidR="00BD1440" w:rsidRDefault="00BD1440"/>
    <w:p w14:paraId="00000166" w14:textId="77777777" w:rsidR="00BD1440" w:rsidRDefault="00000000">
      <w:r>
        <w:t>[Rationales]</w:t>
      </w:r>
    </w:p>
    <w:p w14:paraId="00000167" w14:textId="37A9B43C" w:rsidR="00BD1440" w:rsidRDefault="00000000" w:rsidP="00317941">
      <w:pPr>
        <w:pStyle w:val="QuestionRationale"/>
      </w:pPr>
      <w:r>
        <w:t>Cloud computing typically speeds up deployment, lowers capital expenditures, and enhances disaster recovery. See Module 1, “The Evolution of Cloud Computing.”</w:t>
      </w:r>
    </w:p>
    <w:p w14:paraId="0000016B" w14:textId="77777777" w:rsidR="00BD1440" w:rsidRDefault="00BD1440"/>
    <w:p w14:paraId="0000016C" w14:textId="77777777" w:rsidR="00BD1440" w:rsidRDefault="00BD1440"/>
    <w:p w14:paraId="0000016D" w14:textId="77777777" w:rsidR="00BD1440" w:rsidRDefault="00000000" w:rsidP="00317941">
      <w:pPr>
        <w:pStyle w:val="QuestionStem"/>
      </w:pPr>
      <w:r>
        <w:t>2. What is vendor lock-in in the context of cloud computing?</w:t>
      </w:r>
    </w:p>
    <w:p w14:paraId="0000016E" w14:textId="77777777" w:rsidR="00BD1440" w:rsidRDefault="00000000" w:rsidP="00317941">
      <w:pPr>
        <w:pStyle w:val="QuestionOption"/>
      </w:pPr>
      <w:r>
        <w:t>A. The ability to switch between cloud providers easily</w:t>
      </w:r>
    </w:p>
    <w:p w14:paraId="0000016F" w14:textId="77777777" w:rsidR="00BD1440" w:rsidRDefault="00000000" w:rsidP="00317941">
      <w:pPr>
        <w:pStyle w:val="QuestionOption"/>
      </w:pPr>
      <w:r>
        <w:t xml:space="preserve">[Correct Answer] B. The dependency on a single cloud provider’s service </w:t>
      </w:r>
    </w:p>
    <w:p w14:paraId="00000170" w14:textId="77777777" w:rsidR="00BD1440" w:rsidRDefault="00000000" w:rsidP="00317941">
      <w:pPr>
        <w:pStyle w:val="QuestionOption"/>
      </w:pPr>
      <w:r>
        <w:t>C. The use of multiple cloud providers simultaneously</w:t>
      </w:r>
    </w:p>
    <w:p w14:paraId="00000171" w14:textId="77777777" w:rsidR="00BD1440" w:rsidRDefault="00000000" w:rsidP="00317941">
      <w:pPr>
        <w:pStyle w:val="QuestionOption"/>
      </w:pPr>
      <w:r>
        <w:lastRenderedPageBreak/>
        <w:t xml:space="preserve">D. The implementation of open source cloud solutions </w:t>
      </w:r>
    </w:p>
    <w:p w14:paraId="00000172" w14:textId="77777777" w:rsidR="00BD1440" w:rsidRDefault="00BD1440"/>
    <w:p w14:paraId="00000173" w14:textId="77777777" w:rsidR="00BD1440" w:rsidRDefault="00000000">
      <w:r>
        <w:t>[Rationales]</w:t>
      </w:r>
    </w:p>
    <w:p w14:paraId="00000174" w14:textId="04743520" w:rsidR="00BD1440" w:rsidRDefault="00000000" w:rsidP="00317941">
      <w:pPr>
        <w:pStyle w:val="QuestionRationale"/>
      </w:pPr>
      <w:r>
        <w:t>Vendor lock-in refers to the difficulty of switching providers, not the ease. See Module 1, “The Evolution of Cloud Computing.”</w:t>
      </w:r>
    </w:p>
    <w:p w14:paraId="00000178" w14:textId="77777777" w:rsidR="00BD1440" w:rsidRDefault="00BD1440"/>
    <w:p w14:paraId="00000179" w14:textId="77777777" w:rsidR="00BD1440" w:rsidRDefault="00BD1440"/>
    <w:p w14:paraId="0000017A" w14:textId="77777777" w:rsidR="00BD1440" w:rsidRDefault="00000000" w:rsidP="00317941">
      <w:pPr>
        <w:pStyle w:val="QuestionStem"/>
      </w:pPr>
      <w:r>
        <w:t>3. How does cloud computing impact cost management?</w:t>
      </w:r>
    </w:p>
    <w:p w14:paraId="0000017B" w14:textId="77777777" w:rsidR="00BD1440" w:rsidRDefault="00000000" w:rsidP="00317941">
      <w:pPr>
        <w:pStyle w:val="QuestionOption"/>
      </w:pPr>
      <w:r>
        <w:t>A. It always reduces costs.</w:t>
      </w:r>
    </w:p>
    <w:p w14:paraId="0000017C" w14:textId="77777777" w:rsidR="00BD1440" w:rsidRDefault="00000000" w:rsidP="00317941">
      <w:pPr>
        <w:pStyle w:val="QuestionOption"/>
      </w:pPr>
      <w:r>
        <w:t>B. It eliminates the need for budgeting.</w:t>
      </w:r>
    </w:p>
    <w:p w14:paraId="0000017D" w14:textId="77777777" w:rsidR="00BD1440" w:rsidRDefault="00000000" w:rsidP="00317941">
      <w:pPr>
        <w:pStyle w:val="QuestionOption"/>
      </w:pPr>
      <w:r>
        <w:t>[Correct Answer] C. It can lead to unpredictable expenses.</w:t>
      </w:r>
    </w:p>
    <w:p w14:paraId="0000017E" w14:textId="77777777" w:rsidR="00BD1440" w:rsidRDefault="00000000" w:rsidP="00317941">
      <w:pPr>
        <w:pStyle w:val="QuestionOption"/>
      </w:pPr>
      <w:r>
        <w:t>D. It guarantees fixed monthly costs.</w:t>
      </w:r>
    </w:p>
    <w:p w14:paraId="0000017F" w14:textId="77777777" w:rsidR="00BD1440" w:rsidRDefault="00BD1440"/>
    <w:p w14:paraId="00000180" w14:textId="77777777" w:rsidR="00BD1440" w:rsidRDefault="00000000">
      <w:r>
        <w:t>[Rationales]</w:t>
      </w:r>
    </w:p>
    <w:p w14:paraId="00000181" w14:textId="7926B023" w:rsidR="00BD1440" w:rsidRDefault="00000000" w:rsidP="00317941">
      <w:pPr>
        <w:pStyle w:val="QuestionRationale"/>
      </w:pPr>
      <w:r>
        <w:t>While cloud computing can reduce costs, it does not always do so. See Module 1, “The Evolution of Cloud Computing.”</w:t>
      </w:r>
    </w:p>
    <w:p w14:paraId="00000185" w14:textId="77777777" w:rsidR="00BD1440" w:rsidRDefault="00BD1440"/>
    <w:p w14:paraId="00000186" w14:textId="77777777" w:rsidR="00BD1440" w:rsidRDefault="00BD1440"/>
    <w:p w14:paraId="00000187" w14:textId="77777777" w:rsidR="00BD1440" w:rsidRDefault="00000000" w:rsidP="00317941">
      <w:pPr>
        <w:pStyle w:val="QuestionStem"/>
      </w:pPr>
      <w:r>
        <w:t>4. What is a common challenge related to data privacy in cloud computing?</w:t>
      </w:r>
    </w:p>
    <w:p w14:paraId="00000188" w14:textId="77777777" w:rsidR="00BD1440" w:rsidRDefault="00000000" w:rsidP="00317941">
      <w:pPr>
        <w:pStyle w:val="QuestionOption"/>
      </w:pPr>
      <w:r>
        <w:t>A. Easy data access</w:t>
      </w:r>
    </w:p>
    <w:p w14:paraId="00000189" w14:textId="77777777" w:rsidR="00BD1440" w:rsidRDefault="00000000" w:rsidP="00317941">
      <w:pPr>
        <w:pStyle w:val="QuestionOption"/>
      </w:pPr>
      <w:r>
        <w:t>[Correct Answer] B. Data sovereignty</w:t>
      </w:r>
    </w:p>
    <w:p w14:paraId="0000018A" w14:textId="77777777" w:rsidR="00BD1440" w:rsidRDefault="00000000" w:rsidP="00317941">
      <w:pPr>
        <w:pStyle w:val="QuestionOption"/>
      </w:pPr>
      <w:r>
        <w:t>C. High data redundancy</w:t>
      </w:r>
    </w:p>
    <w:p w14:paraId="0000018B" w14:textId="77777777" w:rsidR="00BD1440" w:rsidRDefault="00000000" w:rsidP="00317941">
      <w:pPr>
        <w:pStyle w:val="QuestionOption"/>
      </w:pPr>
      <w:r>
        <w:t>D. Simplified compliance</w:t>
      </w:r>
    </w:p>
    <w:p w14:paraId="0000018C" w14:textId="77777777" w:rsidR="00BD1440" w:rsidRDefault="00BD1440"/>
    <w:p w14:paraId="0000018D" w14:textId="77777777" w:rsidR="00BD1440" w:rsidRDefault="00000000">
      <w:r>
        <w:t>[Rationales]</w:t>
      </w:r>
    </w:p>
    <w:p w14:paraId="0000018E" w14:textId="5C4032AA" w:rsidR="00BD1440" w:rsidRDefault="00000000" w:rsidP="00317941">
      <w:pPr>
        <w:pStyle w:val="QuestionRationale"/>
      </w:pPr>
      <w:r>
        <w:t>Easy data access is generally a benefit, not a challenge. See Module 1, “The Evolution of Cloud Computing.”</w:t>
      </w:r>
    </w:p>
    <w:p w14:paraId="00000192" w14:textId="77777777" w:rsidR="00BD1440" w:rsidRDefault="00BD1440"/>
    <w:p w14:paraId="00000193" w14:textId="77777777" w:rsidR="00BD1440" w:rsidRDefault="00BD1440"/>
    <w:p w14:paraId="00000194" w14:textId="77777777" w:rsidR="00BD1440" w:rsidRDefault="00000000" w:rsidP="00317941">
      <w:pPr>
        <w:pStyle w:val="QuestionStem"/>
      </w:pPr>
      <w:r>
        <w:t>5. What is the cloud computing skills gap?</w:t>
      </w:r>
    </w:p>
    <w:p w14:paraId="00000195" w14:textId="77777777" w:rsidR="00BD1440" w:rsidRDefault="00000000" w:rsidP="00317941">
      <w:pPr>
        <w:pStyle w:val="QuestionOption"/>
      </w:pPr>
      <w:r>
        <w:t>A. The lack of interest in cloud computing jobs</w:t>
      </w:r>
    </w:p>
    <w:p w14:paraId="00000196" w14:textId="77777777" w:rsidR="00BD1440" w:rsidRDefault="00000000" w:rsidP="00317941">
      <w:pPr>
        <w:pStyle w:val="QuestionOption"/>
      </w:pPr>
      <w:r>
        <w:t>[Correct Answer] B. The shortage of professionals with the necessary skills to manage and implement cloud technologies</w:t>
      </w:r>
    </w:p>
    <w:p w14:paraId="00000197" w14:textId="77777777" w:rsidR="00BD1440" w:rsidRDefault="00000000" w:rsidP="00317941">
      <w:pPr>
        <w:pStyle w:val="QuestionOption"/>
      </w:pPr>
      <w:r>
        <w:t>C. The oversupply of cloud computing professionals</w:t>
      </w:r>
    </w:p>
    <w:p w14:paraId="00000198" w14:textId="77777777" w:rsidR="00BD1440" w:rsidRDefault="00000000" w:rsidP="00317941">
      <w:pPr>
        <w:pStyle w:val="QuestionOption"/>
      </w:pPr>
      <w:r>
        <w:t>D. The lack of cloud computing job opportunities</w:t>
      </w:r>
    </w:p>
    <w:p w14:paraId="00000199" w14:textId="77777777" w:rsidR="00BD1440" w:rsidRDefault="00BD1440"/>
    <w:p w14:paraId="0000019A" w14:textId="77777777" w:rsidR="00BD1440" w:rsidRDefault="00000000">
      <w:r>
        <w:t>[Rationales]</w:t>
      </w:r>
    </w:p>
    <w:p w14:paraId="0000019B" w14:textId="25E478A7" w:rsidR="00BD1440" w:rsidRDefault="00000000" w:rsidP="00317941">
      <w:pPr>
        <w:pStyle w:val="QuestionRationale"/>
      </w:pPr>
      <w:r>
        <w:t>There is significant interest in cloud computing jobs. See Module 1, “The Evolution of Cloud Computing.”</w:t>
      </w:r>
    </w:p>
    <w:p w14:paraId="0000019F" w14:textId="77777777" w:rsidR="00BD1440" w:rsidRDefault="00BD1440"/>
    <w:p w14:paraId="000001A0" w14:textId="77777777" w:rsidR="00BD1440" w:rsidRDefault="00BD1440"/>
    <w:p w14:paraId="000001A1" w14:textId="77777777" w:rsidR="00BD1440" w:rsidRDefault="00000000" w:rsidP="00317941">
      <w:pPr>
        <w:pStyle w:val="QuestionStem"/>
      </w:pPr>
      <w:r>
        <w:t>6. What is one effective way to address the cloud computing skills gap within an organization?</w:t>
      </w:r>
    </w:p>
    <w:p w14:paraId="000001A2" w14:textId="77777777" w:rsidR="00BD1440" w:rsidRDefault="00000000" w:rsidP="00317941">
      <w:pPr>
        <w:pStyle w:val="QuestionOption"/>
      </w:pPr>
      <w:r>
        <w:t>A. Hiring only experienced professionals</w:t>
      </w:r>
    </w:p>
    <w:p w14:paraId="000001A3" w14:textId="77777777" w:rsidR="00BD1440" w:rsidRDefault="00000000" w:rsidP="00317941">
      <w:pPr>
        <w:pStyle w:val="QuestionOption"/>
      </w:pPr>
      <w:r>
        <w:t>[Correct Answer] B. Offering continuous training and certification programs</w:t>
      </w:r>
    </w:p>
    <w:p w14:paraId="000001A4" w14:textId="77777777" w:rsidR="00BD1440" w:rsidRDefault="00000000" w:rsidP="00317941">
      <w:pPr>
        <w:pStyle w:val="QuestionOption"/>
      </w:pPr>
      <w:r>
        <w:t>C. Reducing the use of cloud technologies</w:t>
      </w:r>
    </w:p>
    <w:p w14:paraId="000001A5" w14:textId="77777777" w:rsidR="00BD1440" w:rsidRDefault="00000000" w:rsidP="00317941">
      <w:pPr>
        <w:pStyle w:val="QuestionOption"/>
      </w:pPr>
      <w:r>
        <w:t>D. Outsourcing all cloud-related tasks</w:t>
      </w:r>
    </w:p>
    <w:p w14:paraId="000001A6" w14:textId="77777777" w:rsidR="00BD1440" w:rsidRDefault="00BD1440"/>
    <w:p w14:paraId="000001A7" w14:textId="77777777" w:rsidR="00BD1440" w:rsidRDefault="00000000">
      <w:r>
        <w:t>[Rationales]</w:t>
      </w:r>
    </w:p>
    <w:p w14:paraId="000001A8" w14:textId="48F570CA" w:rsidR="00BD1440" w:rsidRDefault="00000000" w:rsidP="00317941">
      <w:pPr>
        <w:pStyle w:val="QuestionRationale"/>
      </w:pPr>
      <w:r>
        <w:t>Relying solely on hiring experienced professionals does not address the need to develop skills within the existing workforce. See Module 1, “The Evolution of Cloud Computing.”</w:t>
      </w:r>
    </w:p>
    <w:p w14:paraId="000001AC" w14:textId="77777777" w:rsidR="00BD1440" w:rsidRDefault="00BD1440"/>
    <w:p w14:paraId="000001AD" w14:textId="77777777" w:rsidR="00BD1440" w:rsidRDefault="00BD1440"/>
    <w:p w14:paraId="000001AE" w14:textId="77777777" w:rsidR="00BD1440" w:rsidRDefault="00000000" w:rsidP="00317941">
      <w:pPr>
        <w:pStyle w:val="QuestionStem"/>
      </w:pPr>
      <w:r>
        <w:t>7. Which of the following is a benefit of using serverless computing in cloud engineering?</w:t>
      </w:r>
    </w:p>
    <w:p w14:paraId="000001AF" w14:textId="77777777" w:rsidR="00BD1440" w:rsidRDefault="00000000" w:rsidP="00317941">
      <w:pPr>
        <w:pStyle w:val="QuestionOption"/>
      </w:pPr>
      <w:r>
        <w:t>A. It requires managing physical servers.</w:t>
      </w:r>
    </w:p>
    <w:p w14:paraId="000001B0" w14:textId="77777777" w:rsidR="00BD1440" w:rsidRDefault="00000000" w:rsidP="00317941">
      <w:pPr>
        <w:pStyle w:val="QuestionOption"/>
      </w:pPr>
      <w:r>
        <w:lastRenderedPageBreak/>
        <w:t xml:space="preserve">[Correct Answer] B. It allows developers to focus on writing code and building event-driven applications without managing infrastructure. </w:t>
      </w:r>
    </w:p>
    <w:p w14:paraId="000001B1" w14:textId="77777777" w:rsidR="00BD1440" w:rsidRDefault="00000000" w:rsidP="00317941">
      <w:pPr>
        <w:pStyle w:val="QuestionOption"/>
      </w:pPr>
      <w:r>
        <w:t>C. It increases the complexity of application deployment.</w:t>
      </w:r>
    </w:p>
    <w:p w14:paraId="000001B2" w14:textId="77777777" w:rsidR="00BD1440" w:rsidRDefault="00000000" w:rsidP="00317941">
      <w:pPr>
        <w:pStyle w:val="QuestionOption"/>
      </w:pPr>
      <w:r>
        <w:t>D. It limits the scalability of applications.</w:t>
      </w:r>
    </w:p>
    <w:p w14:paraId="000001B3" w14:textId="77777777" w:rsidR="00BD1440" w:rsidRDefault="00BD1440"/>
    <w:p w14:paraId="000001B4" w14:textId="77777777" w:rsidR="00BD1440" w:rsidRDefault="00000000">
      <w:r>
        <w:t>[Rationales]</w:t>
      </w:r>
    </w:p>
    <w:p w14:paraId="000001B5" w14:textId="0AF4D239" w:rsidR="00BD1440" w:rsidRDefault="00000000" w:rsidP="00317941">
      <w:pPr>
        <w:pStyle w:val="QuestionRationale"/>
      </w:pPr>
      <w:r>
        <w:t>Serverless computing eliminates the need to manage physical servers. See Module 3, “What Technical Skills Does a Cloud Engineer Need to Have?”</w:t>
      </w:r>
    </w:p>
    <w:p w14:paraId="000001B9" w14:textId="77777777" w:rsidR="00BD1440" w:rsidRDefault="00BD1440"/>
    <w:p w14:paraId="000001BA" w14:textId="77777777" w:rsidR="00BD1440" w:rsidRDefault="00BD1440"/>
    <w:p w14:paraId="000001BB" w14:textId="77777777" w:rsidR="00BD1440" w:rsidRDefault="00000000" w:rsidP="00317941">
      <w:pPr>
        <w:pStyle w:val="QuestionStem"/>
      </w:pPr>
      <w:r>
        <w:t>8. What role does containerization of applications play in cloud engineering?</w:t>
      </w:r>
    </w:p>
    <w:p w14:paraId="000001BC" w14:textId="77777777" w:rsidR="00BD1440" w:rsidRDefault="00000000" w:rsidP="00317941">
      <w:pPr>
        <w:pStyle w:val="QuestionOption"/>
      </w:pPr>
      <w:r>
        <w:t>A. It helps in creating physical servers.</w:t>
      </w:r>
    </w:p>
    <w:p w14:paraId="000001BD" w14:textId="77777777" w:rsidR="00BD1440" w:rsidRDefault="00000000" w:rsidP="00317941">
      <w:pPr>
        <w:pStyle w:val="QuestionOption"/>
      </w:pPr>
      <w:r>
        <w:t>B. It helps cloud engineers build virtual machines into containers.</w:t>
      </w:r>
    </w:p>
    <w:p w14:paraId="000001BE" w14:textId="77777777" w:rsidR="00BD1440" w:rsidRDefault="00000000" w:rsidP="00317941">
      <w:pPr>
        <w:pStyle w:val="QuestionOption"/>
      </w:pPr>
      <w:r>
        <w:t>[Correct Answer] C. It allows applications to run consistently across different environments.</w:t>
      </w:r>
    </w:p>
    <w:p w14:paraId="000001BF" w14:textId="77777777" w:rsidR="00BD1440" w:rsidRDefault="00000000" w:rsidP="00317941">
      <w:pPr>
        <w:pStyle w:val="QuestionOption"/>
      </w:pPr>
      <w:r>
        <w:t xml:space="preserve">D. It allows you to manage and monitor cloud resources. </w:t>
      </w:r>
    </w:p>
    <w:p w14:paraId="000001C0" w14:textId="77777777" w:rsidR="00BD1440" w:rsidRDefault="00BD1440"/>
    <w:p w14:paraId="000001C1" w14:textId="77777777" w:rsidR="00BD1440" w:rsidRDefault="00000000">
      <w:r>
        <w:t>[Rationales]</w:t>
      </w:r>
    </w:p>
    <w:p w14:paraId="000001C2" w14:textId="6D318A34" w:rsidR="00BD1440" w:rsidRDefault="00000000" w:rsidP="00317941">
      <w:pPr>
        <w:pStyle w:val="QuestionRationale"/>
      </w:pPr>
      <w:r>
        <w:t>Containerization does not involve creating physical servers. See Module 3, “What Technical Skills Does a Cloud Engineer Need to Have?”</w:t>
      </w:r>
    </w:p>
    <w:p w14:paraId="000001C6" w14:textId="77777777" w:rsidR="00BD1440" w:rsidRDefault="00BD1440"/>
    <w:p w14:paraId="000001C7" w14:textId="77777777" w:rsidR="00BD1440" w:rsidRDefault="00BD1440"/>
    <w:p w14:paraId="000001C8" w14:textId="77777777" w:rsidR="00BD1440" w:rsidRDefault="00000000" w:rsidP="00317941">
      <w:pPr>
        <w:pStyle w:val="QuestionStem"/>
      </w:pPr>
      <w:r>
        <w:t>9. What is a key factor to consider when choosing a cloud engineering certification?</w:t>
      </w:r>
    </w:p>
    <w:p w14:paraId="000001C9" w14:textId="77777777" w:rsidR="00BD1440" w:rsidRDefault="00000000" w:rsidP="00317941">
      <w:pPr>
        <w:pStyle w:val="QuestionOption"/>
      </w:pPr>
      <w:r>
        <w:t>A. The popularity of the certification among your friends and colleagues</w:t>
      </w:r>
    </w:p>
    <w:p w14:paraId="000001CA" w14:textId="77777777" w:rsidR="00BD1440" w:rsidRDefault="00000000" w:rsidP="00317941">
      <w:pPr>
        <w:pStyle w:val="QuestionOption"/>
      </w:pPr>
      <w:r>
        <w:t>[Correct Answer] B. The relevance of the certification to your career goals or the career role you aspire to</w:t>
      </w:r>
    </w:p>
    <w:p w14:paraId="000001CB" w14:textId="77777777" w:rsidR="00BD1440" w:rsidRDefault="00000000" w:rsidP="00317941">
      <w:pPr>
        <w:pStyle w:val="QuestionOption"/>
      </w:pPr>
      <w:r>
        <w:t>C. The length of the certification exam</w:t>
      </w:r>
    </w:p>
    <w:p w14:paraId="000001CC" w14:textId="77777777" w:rsidR="00BD1440" w:rsidRDefault="00000000" w:rsidP="00317941">
      <w:pPr>
        <w:pStyle w:val="QuestionOption"/>
      </w:pPr>
      <w:r>
        <w:t xml:space="preserve">D. The ability to show it off to your friends and colleagues </w:t>
      </w:r>
    </w:p>
    <w:p w14:paraId="000001CD" w14:textId="77777777" w:rsidR="00BD1440" w:rsidRDefault="00BD1440"/>
    <w:p w14:paraId="000001CE" w14:textId="77777777" w:rsidR="00BD1440" w:rsidRDefault="00000000">
      <w:r>
        <w:t>[Rationales]</w:t>
      </w:r>
    </w:p>
    <w:p w14:paraId="000001CF" w14:textId="208FE142" w:rsidR="00BD1440" w:rsidRDefault="00000000" w:rsidP="00317941">
      <w:pPr>
        <w:pStyle w:val="QuestionRationale"/>
      </w:pPr>
      <w:r>
        <w:t>While popularity among your colleagues may help you decide between certification options, this should not be your deciding factor. See Module 5, “Cloud Certifications: What You Need to Know.”</w:t>
      </w:r>
    </w:p>
    <w:p w14:paraId="000001D3" w14:textId="77777777" w:rsidR="00BD1440" w:rsidRDefault="00BD1440"/>
    <w:p w14:paraId="000001D4" w14:textId="77777777" w:rsidR="00BD1440" w:rsidRDefault="00BD1440"/>
    <w:p w14:paraId="000001D5" w14:textId="77777777" w:rsidR="00BD1440" w:rsidRDefault="00000000" w:rsidP="00317941">
      <w:pPr>
        <w:pStyle w:val="QuestionStem"/>
      </w:pPr>
      <w:r>
        <w:t>10. Why is it important to understand the exam objectives for a cloud certification?</w:t>
      </w:r>
    </w:p>
    <w:p w14:paraId="000001D6" w14:textId="77777777" w:rsidR="00BD1440" w:rsidRDefault="00000000" w:rsidP="00317941">
      <w:pPr>
        <w:pStyle w:val="QuestionOption"/>
      </w:pPr>
      <w:r>
        <w:t>A. To memorize the answers to all possible questions</w:t>
      </w:r>
    </w:p>
    <w:p w14:paraId="000001D7" w14:textId="77777777" w:rsidR="00BD1440" w:rsidRDefault="00000000" w:rsidP="00317941">
      <w:pPr>
        <w:pStyle w:val="QuestionOption"/>
      </w:pPr>
      <w:r>
        <w:t>B. To avoid studying altogether</w:t>
      </w:r>
    </w:p>
    <w:p w14:paraId="000001D8" w14:textId="77777777" w:rsidR="00BD1440" w:rsidRDefault="00000000" w:rsidP="00317941">
      <w:pPr>
        <w:pStyle w:val="QuestionOption"/>
      </w:pPr>
      <w:r>
        <w:t>[Correct Answer] C. To focus your study efforts and study time management on the most relevant topics required to pass the cloud certification exam</w:t>
      </w:r>
    </w:p>
    <w:p w14:paraId="000001D9" w14:textId="77777777" w:rsidR="00BD1440" w:rsidRDefault="00000000" w:rsidP="00317941">
      <w:pPr>
        <w:pStyle w:val="QuestionOption"/>
      </w:pPr>
      <w:r>
        <w:t>D. To ensure you only study the easiest topics</w:t>
      </w:r>
    </w:p>
    <w:p w14:paraId="000001DA" w14:textId="77777777" w:rsidR="00BD1440" w:rsidRDefault="00BD1440"/>
    <w:p w14:paraId="000001DB" w14:textId="77777777" w:rsidR="00BD1440" w:rsidRDefault="00000000">
      <w:r>
        <w:t>[Rationales]</w:t>
      </w:r>
    </w:p>
    <w:p w14:paraId="000001DC" w14:textId="4AC157E6" w:rsidR="00BD1440" w:rsidRDefault="00000000" w:rsidP="00317941">
      <w:pPr>
        <w:pStyle w:val="QuestionRationale"/>
      </w:pPr>
      <w:r>
        <w:t>Understanding the exam objectives is about knowing what topics to study, not memorizing answers. See Module 5, “Cloud Certifications: What You Need to Know.”</w:t>
      </w:r>
    </w:p>
    <w:p w14:paraId="000001E1" w14:textId="77777777" w:rsidR="00BD1440" w:rsidRDefault="00BD1440"/>
    <w:sectPr w:rsidR="00BD144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52">
      <wne:macro wne:macroName="TEMPLATEPROJECT.APPLYSTYLES.APPLYLASTSTYLEUSED"/>
    </wne:keymap>
    <wne:keymap wne:kcmPrimary="0352">
      <wne:macro wne:macroName="TEMPLATEPROJECT.APPLYSTYLES.SELECTANDAPPLYFROMLASTSTYLES"/>
    </wne:keymap>
    <wne:keymap wne:kcmPrimary="0353">
      <wne:macro wne:macroName="TEMPLATEPROJECT.APPLYSTYLES.APPLYCUSTOMSTYLE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DC3BE" w14:textId="77777777" w:rsidR="00B47EB4" w:rsidRDefault="00B47EB4">
      <w:pPr>
        <w:spacing w:after="0"/>
      </w:pPr>
      <w:r>
        <w:separator/>
      </w:r>
    </w:p>
  </w:endnote>
  <w:endnote w:type="continuationSeparator" w:id="0">
    <w:p w14:paraId="5EB9A752" w14:textId="77777777" w:rsidR="00B47EB4" w:rsidRDefault="00B47E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268" w14:textId="77777777" w:rsidR="00BD1440" w:rsidRDefault="00BD1440">
    <w:pPr>
      <w:rPr>
        <w:sz w:val="18"/>
        <w:szCs w:val="18"/>
      </w:rPr>
    </w:pPr>
  </w:p>
  <w:p w14:paraId="00000269" w14:textId="77777777" w:rsidR="00BD1440" w:rsidRDefault="00BD1440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EA96D" w14:textId="77777777" w:rsidR="00B47EB4" w:rsidRDefault="00B47EB4">
      <w:pPr>
        <w:spacing w:after="0"/>
      </w:pPr>
      <w:r>
        <w:separator/>
      </w:r>
    </w:p>
  </w:footnote>
  <w:footnote w:type="continuationSeparator" w:id="0">
    <w:p w14:paraId="2269C5EF" w14:textId="77777777" w:rsidR="00B47EB4" w:rsidRDefault="00B47E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D022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2B2C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3E6280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2D710D3"/>
    <w:multiLevelType w:val="multilevel"/>
    <w:tmpl w:val="7CF2D2D0"/>
    <w:styleLink w:val="CurrentList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1598E"/>
    <w:multiLevelType w:val="multilevel"/>
    <w:tmpl w:val="759A05DC"/>
    <w:styleLink w:val="CurrentList9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E6DDD"/>
    <w:multiLevelType w:val="multilevel"/>
    <w:tmpl w:val="803601C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F3868"/>
    <w:multiLevelType w:val="multilevel"/>
    <w:tmpl w:val="7FC40FDA"/>
    <w:styleLink w:val="CurrentList1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F63F0"/>
    <w:multiLevelType w:val="multilevel"/>
    <w:tmpl w:val="7CF2D2D0"/>
    <w:styleLink w:val="CurrentList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34B12"/>
    <w:multiLevelType w:val="hybridMultilevel"/>
    <w:tmpl w:val="7CF2D2D0"/>
    <w:lvl w:ilvl="0" w:tplc="B2D640C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226C1"/>
    <w:multiLevelType w:val="hybridMultilevel"/>
    <w:tmpl w:val="7FC40FDA"/>
    <w:lvl w:ilvl="0" w:tplc="92461128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D07AA"/>
    <w:multiLevelType w:val="hybridMultilevel"/>
    <w:tmpl w:val="5BF2BB5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8015D"/>
    <w:multiLevelType w:val="multilevel"/>
    <w:tmpl w:val="7CF2D2D0"/>
    <w:styleLink w:val="CurrentList1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E3F2D"/>
    <w:multiLevelType w:val="multilevel"/>
    <w:tmpl w:val="5BF2BB54"/>
    <w:styleLink w:val="CurrentList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15EF2"/>
    <w:multiLevelType w:val="multilevel"/>
    <w:tmpl w:val="F39EB772"/>
    <w:styleLink w:val="CurrentList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0F08"/>
    <w:multiLevelType w:val="multilevel"/>
    <w:tmpl w:val="5BF2BB54"/>
    <w:styleLink w:val="CurrentList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E2D72"/>
    <w:multiLevelType w:val="multilevel"/>
    <w:tmpl w:val="05B67126"/>
    <w:styleLink w:val="CurrentList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67E4"/>
    <w:multiLevelType w:val="multilevel"/>
    <w:tmpl w:val="CF3CD8C4"/>
    <w:styleLink w:val="CurrentList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561AC"/>
    <w:multiLevelType w:val="hybridMultilevel"/>
    <w:tmpl w:val="2A8A37B0"/>
    <w:lvl w:ilvl="0" w:tplc="97BA4798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F790E"/>
    <w:multiLevelType w:val="multilevel"/>
    <w:tmpl w:val="A3E29A78"/>
    <w:styleLink w:val="CurrentList5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1182225">
    <w:abstractNumId w:val="2"/>
  </w:num>
  <w:num w:numId="2" w16cid:durableId="110176982">
    <w:abstractNumId w:val="8"/>
  </w:num>
  <w:num w:numId="3" w16cid:durableId="177743070">
    <w:abstractNumId w:val="5"/>
  </w:num>
  <w:num w:numId="4" w16cid:durableId="1002701441">
    <w:abstractNumId w:val="15"/>
  </w:num>
  <w:num w:numId="5" w16cid:durableId="710956375">
    <w:abstractNumId w:val="3"/>
  </w:num>
  <w:num w:numId="6" w16cid:durableId="1904750137">
    <w:abstractNumId w:val="17"/>
  </w:num>
  <w:num w:numId="7" w16cid:durableId="516358367">
    <w:abstractNumId w:val="10"/>
  </w:num>
  <w:num w:numId="8" w16cid:durableId="1016420557">
    <w:abstractNumId w:val="10"/>
    <w:lvlOverride w:ilvl="0">
      <w:startOverride w:val="1"/>
    </w:lvlOverride>
  </w:num>
  <w:num w:numId="9" w16cid:durableId="1980185357">
    <w:abstractNumId w:val="16"/>
  </w:num>
  <w:num w:numId="10" w16cid:durableId="1679885882">
    <w:abstractNumId w:val="18"/>
  </w:num>
  <w:num w:numId="11" w16cid:durableId="323363335">
    <w:abstractNumId w:val="9"/>
  </w:num>
  <w:num w:numId="12" w16cid:durableId="1058866970">
    <w:abstractNumId w:val="13"/>
  </w:num>
  <w:num w:numId="13" w16cid:durableId="1588690173">
    <w:abstractNumId w:val="12"/>
  </w:num>
  <w:num w:numId="14" w16cid:durableId="1783765737">
    <w:abstractNumId w:val="14"/>
  </w:num>
  <w:num w:numId="15" w16cid:durableId="1484736205">
    <w:abstractNumId w:val="4"/>
  </w:num>
  <w:num w:numId="16" w16cid:durableId="1288660934">
    <w:abstractNumId w:val="9"/>
    <w:lvlOverride w:ilvl="0">
      <w:startOverride w:val="1"/>
    </w:lvlOverride>
  </w:num>
  <w:num w:numId="17" w16cid:durableId="518466861">
    <w:abstractNumId w:val="6"/>
  </w:num>
  <w:num w:numId="18" w16cid:durableId="758450028">
    <w:abstractNumId w:val="9"/>
    <w:lvlOverride w:ilvl="0">
      <w:startOverride w:val="1"/>
    </w:lvlOverride>
  </w:num>
  <w:num w:numId="19" w16cid:durableId="1137070278">
    <w:abstractNumId w:val="9"/>
    <w:lvlOverride w:ilvl="0">
      <w:startOverride w:val="1"/>
    </w:lvlOverride>
  </w:num>
  <w:num w:numId="20" w16cid:durableId="199977960">
    <w:abstractNumId w:val="11"/>
  </w:num>
  <w:num w:numId="21" w16cid:durableId="721631892">
    <w:abstractNumId w:val="7"/>
  </w:num>
  <w:num w:numId="22" w16cid:durableId="1677879594">
    <w:abstractNumId w:val="1"/>
  </w:num>
  <w:num w:numId="23" w16cid:durableId="107855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40"/>
    <w:rsid w:val="00317941"/>
    <w:rsid w:val="003C333A"/>
    <w:rsid w:val="00407119"/>
    <w:rsid w:val="00593BBE"/>
    <w:rsid w:val="006129BE"/>
    <w:rsid w:val="00622338"/>
    <w:rsid w:val="00673225"/>
    <w:rsid w:val="006A2169"/>
    <w:rsid w:val="006A540F"/>
    <w:rsid w:val="00732178"/>
    <w:rsid w:val="00763E22"/>
    <w:rsid w:val="007E248B"/>
    <w:rsid w:val="00840D21"/>
    <w:rsid w:val="00881D94"/>
    <w:rsid w:val="00AB5266"/>
    <w:rsid w:val="00B16EFB"/>
    <w:rsid w:val="00B47EB4"/>
    <w:rsid w:val="00BD1440"/>
    <w:rsid w:val="00D55D7E"/>
    <w:rsid w:val="00DB588C"/>
    <w:rsid w:val="00E22BBE"/>
    <w:rsid w:val="00F26564"/>
    <w:rsid w:val="00F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84BD5"/>
  <w15:docId w15:val="{AED6C3AF-6544-D14F-B76F-0FB4545F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25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673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73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rsid w:val="00673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732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Normal"/>
    <w:uiPriority w:val="9"/>
    <w:unhideWhenUsed/>
    <w:qFormat/>
    <w:rsid w:val="006732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32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32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32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67322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73225"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29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96B"/>
  </w:style>
  <w:style w:type="paragraph" w:styleId="Footer">
    <w:name w:val="footer"/>
    <w:basedOn w:val="Normal"/>
    <w:link w:val="FooterChar"/>
    <w:uiPriority w:val="99"/>
    <w:unhideWhenUsed/>
    <w:rsid w:val="004729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96B"/>
  </w:style>
  <w:style w:type="paragraph" w:styleId="ListParagraph">
    <w:name w:val="List Paragraph"/>
    <w:basedOn w:val="Normal"/>
    <w:uiPriority w:val="34"/>
    <w:qFormat/>
    <w:rsid w:val="004729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7A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7A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7A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AF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54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C23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331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FC5EE2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C5EE2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C5EE2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673225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InlineCode">
    <w:name w:val="Inline Code"/>
    <w:basedOn w:val="DefaultParagraphFont"/>
    <w:uiPriority w:val="1"/>
    <w:qFormat/>
    <w:rsid w:val="00673225"/>
    <w:rPr>
      <w:rFonts w:ascii="Consolas" w:hAnsi="Consolas"/>
      <w:color w:val="FF0000"/>
    </w:rPr>
  </w:style>
  <w:style w:type="character" w:customStyle="1" w:styleId="CodeBlock">
    <w:name w:val="Code Block"/>
    <w:basedOn w:val="DefaultParagraphFont"/>
    <w:uiPriority w:val="1"/>
    <w:qFormat/>
    <w:rsid w:val="00673225"/>
    <w:rPr>
      <w:rFonts w:ascii="Consolas" w:hAnsi="Consolas"/>
      <w:color w:val="00B050"/>
    </w:rPr>
  </w:style>
  <w:style w:type="paragraph" w:customStyle="1" w:styleId="QuestionStem">
    <w:name w:val="QuestionStem"/>
    <w:basedOn w:val="Normal"/>
    <w:qFormat/>
    <w:rsid w:val="00673225"/>
    <w:pPr>
      <w:pBdr>
        <w:top w:val="single" w:sz="4" w:space="1" w:color="auto"/>
        <w:left w:val="single" w:sz="24" w:space="4" w:color="D9D9D9" w:themeColor="background1" w:themeShade="D9"/>
      </w:pBdr>
      <w:spacing w:before="180" w:after="180"/>
    </w:pPr>
    <w:rPr>
      <w:sz w:val="28"/>
    </w:rPr>
  </w:style>
  <w:style w:type="paragraph" w:customStyle="1" w:styleId="QuestionOption">
    <w:name w:val="QuestionOption"/>
    <w:basedOn w:val="Normal"/>
    <w:qFormat/>
    <w:rsid w:val="00673225"/>
    <w:pPr>
      <w:pBdr>
        <w:left w:val="single" w:sz="24" w:space="4" w:color="B8CCE4" w:themeColor="accent1" w:themeTint="66"/>
      </w:pBdr>
      <w:spacing w:before="180" w:after="180"/>
    </w:pPr>
  </w:style>
  <w:style w:type="paragraph" w:customStyle="1" w:styleId="QuestionRationale">
    <w:name w:val="QuestionRationale"/>
    <w:basedOn w:val="Normal"/>
    <w:qFormat/>
    <w:rsid w:val="00673225"/>
    <w:pPr>
      <w:pBdr>
        <w:left w:val="single" w:sz="24" w:space="4" w:color="FBD4B4" w:themeColor="accent6" w:themeTint="66"/>
      </w:pBdr>
      <w:spacing w:before="180" w:after="180"/>
    </w:pPr>
  </w:style>
  <w:style w:type="paragraph" w:customStyle="1" w:styleId="QuestionStemContinued">
    <w:name w:val="QuestionStemContinued"/>
    <w:basedOn w:val="QuestionStem"/>
    <w:qFormat/>
    <w:rsid w:val="00673225"/>
  </w:style>
  <w:style w:type="numbering" w:customStyle="1" w:styleId="CurrentList1">
    <w:name w:val="Current List1"/>
    <w:uiPriority w:val="99"/>
    <w:rsid w:val="00673225"/>
    <w:pPr>
      <w:numPr>
        <w:numId w:val="3"/>
      </w:numPr>
    </w:pPr>
  </w:style>
  <w:style w:type="numbering" w:customStyle="1" w:styleId="CurrentList2">
    <w:name w:val="Current List2"/>
    <w:uiPriority w:val="99"/>
    <w:rsid w:val="00673225"/>
    <w:pPr>
      <w:numPr>
        <w:numId w:val="4"/>
      </w:numPr>
    </w:pPr>
  </w:style>
  <w:style w:type="numbering" w:customStyle="1" w:styleId="CurrentList3">
    <w:name w:val="Current List3"/>
    <w:uiPriority w:val="99"/>
    <w:rsid w:val="00673225"/>
    <w:pPr>
      <w:numPr>
        <w:numId w:val="5"/>
      </w:numPr>
    </w:pPr>
  </w:style>
  <w:style w:type="numbering" w:customStyle="1" w:styleId="CurrentList4">
    <w:name w:val="Current List4"/>
    <w:uiPriority w:val="99"/>
    <w:rsid w:val="00673225"/>
    <w:pPr>
      <w:numPr>
        <w:numId w:val="9"/>
      </w:numPr>
    </w:pPr>
  </w:style>
  <w:style w:type="numbering" w:customStyle="1" w:styleId="CurrentList5">
    <w:name w:val="Current List5"/>
    <w:uiPriority w:val="99"/>
    <w:rsid w:val="00673225"/>
    <w:pPr>
      <w:numPr>
        <w:numId w:val="10"/>
      </w:numPr>
    </w:pPr>
  </w:style>
  <w:style w:type="numbering" w:customStyle="1" w:styleId="CurrentList6">
    <w:name w:val="Current List6"/>
    <w:uiPriority w:val="99"/>
    <w:rsid w:val="00673225"/>
    <w:pPr>
      <w:numPr>
        <w:numId w:val="12"/>
      </w:numPr>
    </w:pPr>
  </w:style>
  <w:style w:type="numbering" w:customStyle="1" w:styleId="CurrentList7">
    <w:name w:val="Current List7"/>
    <w:uiPriority w:val="99"/>
    <w:rsid w:val="00673225"/>
    <w:pPr>
      <w:numPr>
        <w:numId w:val="13"/>
      </w:numPr>
    </w:pPr>
  </w:style>
  <w:style w:type="numbering" w:customStyle="1" w:styleId="CurrentList8">
    <w:name w:val="Current List8"/>
    <w:uiPriority w:val="99"/>
    <w:rsid w:val="00673225"/>
    <w:pPr>
      <w:numPr>
        <w:numId w:val="14"/>
      </w:numPr>
    </w:pPr>
  </w:style>
  <w:style w:type="numbering" w:customStyle="1" w:styleId="CurrentList9">
    <w:name w:val="Current List9"/>
    <w:uiPriority w:val="99"/>
    <w:rsid w:val="00673225"/>
    <w:pPr>
      <w:numPr>
        <w:numId w:val="15"/>
      </w:numPr>
    </w:pPr>
  </w:style>
  <w:style w:type="numbering" w:customStyle="1" w:styleId="CurrentList10">
    <w:name w:val="Current List10"/>
    <w:uiPriority w:val="99"/>
    <w:rsid w:val="00673225"/>
    <w:pPr>
      <w:numPr>
        <w:numId w:val="17"/>
      </w:numPr>
    </w:pPr>
  </w:style>
  <w:style w:type="numbering" w:customStyle="1" w:styleId="CurrentList11">
    <w:name w:val="Current List11"/>
    <w:uiPriority w:val="99"/>
    <w:rsid w:val="00673225"/>
    <w:pPr>
      <w:numPr>
        <w:numId w:val="20"/>
      </w:numPr>
    </w:pPr>
  </w:style>
  <w:style w:type="numbering" w:customStyle="1" w:styleId="CurrentList12">
    <w:name w:val="Current List12"/>
    <w:uiPriority w:val="99"/>
    <w:rsid w:val="00673225"/>
    <w:pPr>
      <w:numPr>
        <w:numId w:val="21"/>
      </w:numPr>
    </w:pPr>
  </w:style>
  <w:style w:type="paragraph" w:customStyle="1" w:styleId="QuestionRationaleContinued">
    <w:name w:val="QuestionRationaleContinued"/>
    <w:basedOn w:val="QuestionRationale"/>
    <w:qFormat/>
    <w:rsid w:val="00673225"/>
  </w:style>
  <w:style w:type="paragraph" w:customStyle="1" w:styleId="QuestionOptionContinued">
    <w:name w:val="QuestionOptionContinued"/>
    <w:basedOn w:val="QuestionOption"/>
    <w:qFormat/>
    <w:rsid w:val="00673225"/>
  </w:style>
  <w:style w:type="paragraph" w:customStyle="1" w:styleId="QuizType">
    <w:name w:val="QuizType"/>
    <w:basedOn w:val="Normal"/>
    <w:next w:val="QuestionStem"/>
    <w:qFormat/>
    <w:rsid w:val="00673225"/>
    <w:rPr>
      <w:i/>
      <w:iCs/>
      <w:color w:val="FF0000"/>
    </w:rPr>
  </w:style>
  <w:style w:type="paragraph" w:customStyle="1" w:styleId="QuizTitle">
    <w:name w:val="QuizTitle"/>
    <w:basedOn w:val="Heading1"/>
    <w:next w:val="QuizType"/>
    <w:qFormat/>
    <w:rsid w:val="00673225"/>
    <w:rPr>
      <w:color w:val="000000" w:themeColor="text1"/>
    </w:rPr>
  </w:style>
  <w:style w:type="paragraph" w:customStyle="1" w:styleId="QuizSectionBeginner">
    <w:name w:val="QuizSectionBeginner"/>
    <w:basedOn w:val="Heading2"/>
    <w:next w:val="QuestionStem"/>
    <w:qFormat/>
    <w:rsid w:val="00673225"/>
    <w:rPr>
      <w:i/>
      <w:iCs/>
      <w:color w:val="365F91" w:themeColor="accent1" w:themeShade="BF"/>
    </w:rPr>
  </w:style>
  <w:style w:type="paragraph" w:customStyle="1" w:styleId="QuizSectionIntermediate">
    <w:name w:val="QuizSectionIntermediate"/>
    <w:basedOn w:val="Heading2"/>
    <w:next w:val="QuestionStem"/>
    <w:qFormat/>
    <w:rsid w:val="00673225"/>
    <w:rPr>
      <w:i/>
      <w:iCs/>
      <w:color w:val="365F91" w:themeColor="accent1" w:themeShade="BF"/>
    </w:rPr>
  </w:style>
  <w:style w:type="paragraph" w:customStyle="1" w:styleId="QuizSectionAdvanced">
    <w:name w:val="QuizSectionAdvanced"/>
    <w:basedOn w:val="Heading2"/>
    <w:next w:val="QuestionStem"/>
    <w:qFormat/>
    <w:rsid w:val="00673225"/>
    <w:rPr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hyman/Library/Group%20Containers/UBF8T346G9.Office/User%20Content.localized/Templates.localized/quizz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Go46tbZp5sSh1WnNigKTLTF1qw==">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quizzes.dotm</Template>
  <TotalTime>17</TotalTime>
  <Pages>11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 Andersson</dc:creator>
  <cp:lastModifiedBy>ghyman.oreilly@outlook.com</cp:lastModifiedBy>
  <cp:revision>10</cp:revision>
  <dcterms:created xsi:type="dcterms:W3CDTF">2024-09-10T07:38:00Z</dcterms:created>
  <dcterms:modified xsi:type="dcterms:W3CDTF">2025-06-10T16:09:00Z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0x0101000C312E78FE2AC4439A3168D43252A408</vt:lpwstr>
  </property>
  <property fmtid="{D5CDD505-2E9C-101B-9397-08002B2CF9AE}" pid="3" name="QuizType">
    <vt:lpwstr>Standard</vt:lpwstr>
  </property>
</Properties>
</file>