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5E6FBB3E" w:rsidR="00E203CD" w:rsidRDefault="00002F1E" w:rsidP="00CA2503">
      <w:pPr>
        <w:pStyle w:val="QuizTitle"/>
      </w:pPr>
      <w:bookmarkStart w:id="0" w:name="_Hlk161747684"/>
      <w:r>
        <w:t>Introduction to Functional Programming: Part 1</w:t>
      </w:r>
      <w:bookmarkEnd w:id="0"/>
    </w:p>
    <w:p w14:paraId="348F3186" w14:textId="5B8AC0C3" w:rsidR="00CA2503" w:rsidRPr="00CA2503" w:rsidRDefault="00CA2503" w:rsidP="00574271">
      <w:pPr>
        <w:pStyle w:val="QuizType"/>
      </w:pPr>
      <w:r>
        <w:t>Formative</w:t>
      </w:r>
    </w:p>
    <w:p w14:paraId="00000009" w14:textId="77777777" w:rsidR="00E203CD" w:rsidRPr="000837EA" w:rsidRDefault="00000000" w:rsidP="00CA2503">
      <w:pPr>
        <w:pStyle w:val="QuestionStem"/>
      </w:pPr>
      <w:r>
        <w:t xml:space="preserve">What's the value </w:t>
      </w:r>
      <w:r w:rsidRPr="000837EA">
        <w:t xml:space="preserve">of </w:t>
      </w:r>
      <w:r w:rsidRPr="000837EA">
        <w:rPr>
          <w:rStyle w:val="InlineCode"/>
        </w:rPr>
        <w:t>filter(odd, [2, 25, 89, 32, 35])</w:t>
      </w:r>
      <w:r w:rsidRPr="000837EA">
        <w:t>?</w:t>
      </w:r>
    </w:p>
    <w:p w14:paraId="0000000B" w14:textId="77777777" w:rsidR="00E203CD" w:rsidRDefault="00000000" w:rsidP="00574271">
      <w:pPr>
        <w:pStyle w:val="QuestionOption"/>
        <w:rPr>
          <w:color w:val="000000"/>
        </w:rPr>
      </w:pPr>
      <w:r>
        <w:t xml:space="preserve">[Correct Answer] A. </w:t>
      </w:r>
      <w:r w:rsidRPr="00707ED7">
        <w:rPr>
          <w:rStyle w:val="CodeBlock"/>
        </w:rPr>
        <w:t>[25, 89, 35]</w:t>
      </w:r>
    </w:p>
    <w:p w14:paraId="0000000C" w14:textId="77777777" w:rsidR="00E203CD" w:rsidRDefault="00000000" w:rsidP="00574271">
      <w:pPr>
        <w:pStyle w:val="QuestionOption"/>
        <w:rPr>
          <w:color w:val="000000"/>
          <w:sz w:val="22"/>
          <w:szCs w:val="22"/>
        </w:rPr>
      </w:pPr>
      <w:r>
        <w:rPr>
          <w:rFonts w:ascii="Arial" w:eastAsia="Arial" w:hAnsi="Arial" w:cs="Arial"/>
          <w:sz w:val="22"/>
          <w:szCs w:val="22"/>
        </w:rPr>
        <w:t xml:space="preserve">B. </w:t>
      </w:r>
      <w:r w:rsidRPr="00707ED7">
        <w:rPr>
          <w:rStyle w:val="CodeBlock"/>
        </w:rPr>
        <w:t>[2, 25, 89, 32, 35]</w:t>
      </w:r>
    </w:p>
    <w:p w14:paraId="0000000D" w14:textId="77777777"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[2,32]</w:t>
      </w:r>
    </w:p>
    <w:p w14:paraId="00000010" w14:textId="6697B41A" w:rsidR="00E203CD" w:rsidRDefault="00000000" w:rsidP="00574271">
      <w:pPr>
        <w:pStyle w:val="QuestionRationale"/>
      </w:pPr>
      <w:bookmarkStart w:id="1" w:name="_gjdgxs" w:colFirst="0" w:colLast="0"/>
      <w:bookmarkEnd w:id="1"/>
      <w:r>
        <w:t xml:space="preserve">The </w:t>
      </w:r>
      <w:r w:rsidRPr="00707ED7">
        <w:rPr>
          <w:rStyle w:val="InlineCode"/>
        </w:rPr>
        <w:t>filter</w:t>
      </w:r>
      <w:r>
        <w:t xml:space="preserve"> function returns a list consisting of all the numbers for which </w:t>
      </w:r>
      <w:r w:rsidRPr="00707ED7">
        <w:rPr>
          <w:rStyle w:val="InlineCode"/>
        </w:rPr>
        <w:t>odd</w:t>
      </w:r>
      <w:r>
        <w:t xml:space="preserve"> is true. See “Solving a Problem Both Ways.”</w:t>
      </w:r>
    </w:p>
    <w:p w14:paraId="00000013" w14:textId="77777777" w:rsidR="00E203CD" w:rsidRDefault="00E203CD" w:rsidP="000837EA">
      <w:pPr>
        <w:rPr>
          <w:sz w:val="22"/>
          <w:szCs w:val="22"/>
        </w:rPr>
      </w:pPr>
    </w:p>
    <w:p w14:paraId="00000015" w14:textId="77777777" w:rsidR="00E203CD" w:rsidRDefault="00000000" w:rsidP="00CA2503">
      <w:pPr>
        <w:pStyle w:val="QuestionStem"/>
      </w:pPr>
      <w:r>
        <w:t>Your credit card bill categorizes purchases into categories like Food, Entertainment, and so on. You want to display items in the Food category whose amounts are $10 or more. Which of the following code fragments solves that problem?</w:t>
      </w:r>
    </w:p>
    <w:p w14:paraId="0000001A" w14:textId="60287D09" w:rsidR="00E203CD" w:rsidRPr="00707ED7" w:rsidRDefault="00000000" w:rsidP="00574271">
      <w:pPr>
        <w:pStyle w:val="QuestionOption"/>
        <w:rPr>
          <w:rStyle w:val="CodeBlock"/>
        </w:rPr>
      </w:pPr>
      <w:r>
        <w:t>[Correct Answer] A.</w:t>
      </w:r>
      <w:r w:rsidR="000837EA" w:rsidRP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purchase.category == Food</w:t>
      </w:r>
      <w:bookmarkStart w:id="2" w:name="_30j0zll" w:colFirst="0" w:colLast="0"/>
      <w:bookmarkEnd w:id="2"/>
      <w:r w:rsidR="00397702">
        <w:rPr>
          <w:rStyle w:val="CodeBlock"/>
        </w:rPr>
        <w:br/>
      </w:r>
      <w:r w:rsidR="00090521">
        <w:rPr>
          <w:rStyle w:val="CodeBlock"/>
        </w:rPr>
        <w:t>        </w:t>
      </w:r>
      <w:r w:rsidRPr="00707ED7">
        <w:rPr>
          <w:rStyle w:val="CodeBlock"/>
        </w:rPr>
        <w:t>if purchase.amount &gt;= 10</w:t>
      </w:r>
      <w:bookmarkStart w:id="3" w:name="_1fob9te" w:colFirst="0" w:colLast="0"/>
      <w:bookmarkEnd w:id="3"/>
      <w:r w:rsidR="00397702">
        <w:rPr>
          <w:rStyle w:val="CodeBlock"/>
        </w:rPr>
        <w:br/>
      </w:r>
      <w:r w:rsidR="00090521">
        <w:rPr>
          <w:rStyle w:val="CodeBlock"/>
        </w:rPr>
        <w:t>            </w:t>
      </w:r>
      <w:r w:rsidRPr="00707ED7">
        <w:rPr>
          <w:rStyle w:val="CodeBlock"/>
        </w:rPr>
        <w:t>print purchase</w:t>
      </w:r>
    </w:p>
    <w:p w14:paraId="0000001E" w14:textId="2874FBA1" w:rsidR="00E203CD" w:rsidRPr="00707ED7" w:rsidRDefault="00000000" w:rsidP="00574271">
      <w:pPr>
        <w:pStyle w:val="QuestionOption"/>
        <w:rPr>
          <w:rStyle w:val="CodeBlock"/>
        </w:rPr>
      </w:pPr>
      <w:r>
        <w:t>B.</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purchase.category == Food or purchase.amount &gt;= 10</w:t>
      </w:r>
      <w:r w:rsidR="00397702">
        <w:rPr>
          <w:rStyle w:val="CodeBlock"/>
        </w:rPr>
        <w:br/>
      </w:r>
      <w:r w:rsidR="00090521">
        <w:rPr>
          <w:rStyle w:val="CodeBlock"/>
        </w:rPr>
        <w:t>      </w:t>
      </w:r>
      <w:r w:rsidRPr="00707ED7">
        <w:rPr>
          <w:rStyle w:val="CodeBlock"/>
        </w:rPr>
        <w:t xml:space="preserve"> print purchase</w:t>
      </w:r>
    </w:p>
    <w:p w14:paraId="00000022" w14:textId="767D4FF4" w:rsidR="00E203CD" w:rsidRPr="00707ED7" w:rsidRDefault="00000000" w:rsidP="00574271">
      <w:pPr>
        <w:pStyle w:val="QuestionOption"/>
        <w:rPr>
          <w:rStyle w:val="CodeBlock"/>
        </w:rPr>
      </w:pPr>
      <w:r>
        <w:t>C.</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purchase.amount &gt;= 10 or purchase.category == Food</w:t>
      </w:r>
      <w:r w:rsidR="00397702">
        <w:rPr>
          <w:rStyle w:val="CodeBlock"/>
        </w:rPr>
        <w:br/>
      </w:r>
      <w:r w:rsidR="00090521">
        <w:rPr>
          <w:rStyle w:val="CodeBlock"/>
        </w:rPr>
        <w:t>        </w:t>
      </w:r>
      <w:r w:rsidRPr="00707ED7">
        <w:rPr>
          <w:rStyle w:val="CodeBlock"/>
        </w:rPr>
        <w:t>print purchase</w:t>
      </w:r>
    </w:p>
    <w:p w14:paraId="00000027" w14:textId="0B8316D6" w:rsidR="00E203CD" w:rsidRPr="00707ED7" w:rsidRDefault="00000000" w:rsidP="00574271">
      <w:pPr>
        <w:pStyle w:val="QuestionOption"/>
        <w:rPr>
          <w:rStyle w:val="CodeBlock"/>
        </w:rPr>
      </w:pPr>
      <w:r>
        <w:t>D.</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purchase.amount == Food</w:t>
      </w:r>
      <w:r w:rsidR="00397702">
        <w:rPr>
          <w:rStyle w:val="CodeBlock"/>
        </w:rPr>
        <w:br/>
      </w:r>
      <w:r w:rsidR="00090521">
        <w:rPr>
          <w:rStyle w:val="CodeBlock"/>
        </w:rPr>
        <w:t>        </w:t>
      </w:r>
      <w:r w:rsidRPr="00707ED7">
        <w:rPr>
          <w:rStyle w:val="CodeBlock"/>
        </w:rPr>
        <w:t>if purchase.category &gt; 10</w:t>
      </w:r>
      <w:r w:rsidR="00397702">
        <w:rPr>
          <w:rStyle w:val="CodeBlock"/>
        </w:rPr>
        <w:br/>
      </w:r>
      <w:r w:rsidR="00090521">
        <w:rPr>
          <w:rStyle w:val="CodeBlock"/>
        </w:rPr>
        <w:t>            </w:t>
      </w:r>
      <w:r w:rsidRPr="00707ED7">
        <w:rPr>
          <w:rStyle w:val="CodeBlock"/>
        </w:rPr>
        <w:t>print purchase</w:t>
      </w:r>
    </w:p>
    <w:p w14:paraId="00000029" w14:textId="64E5375D" w:rsidR="00E203CD" w:rsidRDefault="00000000" w:rsidP="00574271">
      <w:pPr>
        <w:pStyle w:val="QuestionRationale"/>
      </w:pPr>
      <w:r>
        <w:t xml:space="preserve">The </w:t>
      </w:r>
      <w:r w:rsidRPr="00707ED7">
        <w:rPr>
          <w:rStyle w:val="InlineCode"/>
        </w:rPr>
        <w:t>print purchase</w:t>
      </w:r>
      <w:r>
        <w:t xml:space="preserve"> statement is executed only if both </w:t>
      </w:r>
      <w:r w:rsidRPr="00707ED7">
        <w:rPr>
          <w:rStyle w:val="InlineCode"/>
        </w:rPr>
        <w:t>purchase.category == Food</w:t>
      </w:r>
      <w:r>
        <w:t xml:space="preserve"> and </w:t>
      </w:r>
      <w:r w:rsidRPr="00707ED7">
        <w:rPr>
          <w:rStyle w:val="InlineCode"/>
        </w:rPr>
        <w:t>purchase.amount &gt;= 10</w:t>
      </w:r>
      <w:r>
        <w:t xml:space="preserve"> are true. See “Solving a Problem Both Ways.”</w:t>
      </w:r>
    </w:p>
    <w:p w14:paraId="0000002D" w14:textId="77777777" w:rsidR="00E203CD" w:rsidRDefault="00E203CD">
      <w:pPr>
        <w:spacing w:line="360" w:lineRule="auto"/>
        <w:rPr>
          <w:sz w:val="22"/>
          <w:szCs w:val="22"/>
        </w:rPr>
      </w:pPr>
      <w:bookmarkStart w:id="4" w:name="_3znysh7" w:colFirst="0" w:colLast="0"/>
      <w:bookmarkEnd w:id="4"/>
    </w:p>
    <w:p w14:paraId="0000002E" w14:textId="77777777" w:rsidR="00E203CD" w:rsidRDefault="00000000" w:rsidP="00CA2503">
      <w:pPr>
        <w:pStyle w:val="QuestionStem"/>
      </w:pPr>
      <w:bookmarkStart w:id="5" w:name="_2et92p0" w:colFirst="0" w:colLast="0"/>
      <w:bookmarkEnd w:id="5"/>
      <w:r>
        <w:t xml:space="preserve">Your credit card bill categorizes purchases into categories like Food, Entertainment, and so on. You want to display items in the Food category </w:t>
      </w:r>
      <w:r>
        <w:lastRenderedPageBreak/>
        <w:t>whose amounts are $10 or more. Which of the following code fragments solves that problem?</w:t>
      </w:r>
    </w:p>
    <w:p w14:paraId="00000033" w14:textId="6CA1AA05" w:rsidR="00E203CD" w:rsidRPr="00707ED7" w:rsidRDefault="00000000" w:rsidP="00574271">
      <w:pPr>
        <w:pStyle w:val="QuestionOption"/>
        <w:rPr>
          <w:rStyle w:val="CodeBlock"/>
        </w:rPr>
      </w:pPr>
      <w:r>
        <w:t>[Correct Answer] A.</w:t>
      </w:r>
      <w:r w:rsidR="000837EA">
        <w:t xml:space="preserve"> </w:t>
      </w:r>
      <w:bookmarkStart w:id="6" w:name="_tyjcwt" w:colFirst="0" w:colLast="0"/>
      <w:bookmarkStart w:id="7" w:name="_3dy6vkm" w:colFirst="0" w:colLast="0"/>
      <w:bookmarkEnd w:id="6"/>
      <w:bookmarkEnd w:id="7"/>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print(filter(tenOrMore, filter(hasCategoryFood, purchasesList)))</w:t>
      </w:r>
    </w:p>
    <w:p w14:paraId="00000037" w14:textId="72D20498" w:rsidR="00E203CD" w:rsidRPr="00707ED7" w:rsidRDefault="00000000" w:rsidP="00574271">
      <w:pPr>
        <w:pStyle w:val="QuestionOption"/>
        <w:rPr>
          <w:rStyle w:val="CodeBlock"/>
        </w:rPr>
      </w:pPr>
      <w:r>
        <w:t>B.</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print(tenOrMore, hasCategoryFood, purchasesList)</w:t>
      </w:r>
    </w:p>
    <w:p w14:paraId="0000003B" w14:textId="76FB0A7E" w:rsidR="00E203CD" w:rsidRPr="00707ED7" w:rsidRDefault="00000000" w:rsidP="00574271">
      <w:pPr>
        <w:pStyle w:val="QuestionOption"/>
        <w:rPr>
          <w:rStyle w:val="CodeBlock"/>
        </w:rPr>
      </w:pPr>
      <w:r>
        <w:t>C.</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filter(print(tenOrMore, hasCategoryFood, purchasesList))</w:t>
      </w:r>
    </w:p>
    <w:p w14:paraId="00000040" w14:textId="41001CD1" w:rsidR="00E203CD" w:rsidRPr="00707ED7" w:rsidRDefault="00000000" w:rsidP="00574271">
      <w:pPr>
        <w:pStyle w:val="QuestionOption"/>
        <w:rPr>
          <w:rStyle w:val="CodeBlock"/>
        </w:rPr>
      </w:pPr>
      <w:r>
        <w:t>D.</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print(filter(tenOrMore,filter(purchasesList, hasCategoryFood)))</w:t>
      </w:r>
    </w:p>
    <w:p w14:paraId="00000042" w14:textId="533BC89F" w:rsidR="00E203CD" w:rsidRDefault="00000000" w:rsidP="00574271">
      <w:pPr>
        <w:pStyle w:val="QuestionRationale"/>
      </w:pPr>
      <w:r>
        <w:t xml:space="preserve">The </w:t>
      </w:r>
      <w:r w:rsidRPr="00707ED7">
        <w:rPr>
          <w:rStyle w:val="InlineCode"/>
        </w:rPr>
        <w:t>print</w:t>
      </w:r>
      <w:r>
        <w:t xml:space="preserve"> statement's argument filters first for Food and then for ten or more. See “Solving a Problem Both Ways.”</w:t>
      </w:r>
    </w:p>
    <w:p w14:paraId="00000046" w14:textId="77777777" w:rsidR="00E203CD" w:rsidRDefault="00E203CD">
      <w:pPr>
        <w:spacing w:line="360" w:lineRule="auto"/>
        <w:rPr>
          <w:sz w:val="22"/>
          <w:szCs w:val="22"/>
        </w:rPr>
      </w:pPr>
    </w:p>
    <w:p w14:paraId="00000061" w14:textId="77777777" w:rsidR="00E203CD" w:rsidRDefault="00000000" w:rsidP="00CA2503">
      <w:pPr>
        <w:pStyle w:val="QuestionStem"/>
      </w:pPr>
      <w:bookmarkStart w:id="8" w:name="_1t3h5sf" w:colFirst="0" w:colLast="0"/>
      <w:bookmarkEnd w:id="8"/>
      <w:r>
        <w:t xml:space="preserve">What's the value of </w:t>
      </w:r>
      <w:r w:rsidRPr="000837EA">
        <w:rPr>
          <w:rStyle w:val="InlineCode"/>
        </w:rPr>
        <w:t>map(timesTwo, [2, 4, 5])</w:t>
      </w:r>
      <w:r>
        <w:t>?</w:t>
      </w:r>
    </w:p>
    <w:p w14:paraId="00000063" w14:textId="0ED9BDC5" w:rsidR="00E203CD" w:rsidRPr="00707ED7" w:rsidRDefault="00000000" w:rsidP="00574271">
      <w:pPr>
        <w:pStyle w:val="QuestionOption"/>
        <w:rPr>
          <w:rStyle w:val="CodeBlock"/>
        </w:rPr>
      </w:pPr>
      <w:r>
        <w:t xml:space="preserve">[Correct Answer] A. </w:t>
      </w:r>
      <w:r w:rsidRPr="00707ED7">
        <w:rPr>
          <w:rStyle w:val="CodeBlock"/>
        </w:rPr>
        <w:t>[4, 8, 10]</w:t>
      </w:r>
    </w:p>
    <w:p w14:paraId="00000065" w14:textId="5251F9B8" w:rsidR="00E203CD" w:rsidRPr="00707ED7" w:rsidRDefault="00000000" w:rsidP="00574271">
      <w:pPr>
        <w:pStyle w:val="QuestionOption"/>
        <w:rPr>
          <w:rStyle w:val="CodeBlock"/>
        </w:rPr>
      </w:pPr>
      <w:r>
        <w:t xml:space="preserve">B. </w:t>
      </w:r>
      <w:r w:rsidRPr="00707ED7">
        <w:rPr>
          <w:rStyle w:val="CodeBlock"/>
        </w:rPr>
        <w:t>22</w:t>
      </w:r>
    </w:p>
    <w:p w14:paraId="00000069" w14:textId="230EA453" w:rsidR="00E203CD" w:rsidRDefault="00000000" w:rsidP="000837EA">
      <w:pPr>
        <w:pStyle w:val="QuestionOption"/>
        <w:rPr>
          <w:sz w:val="22"/>
          <w:szCs w:val="22"/>
        </w:rPr>
      </w:pPr>
      <w:r>
        <w:t xml:space="preserve">C. </w:t>
      </w:r>
      <w:r w:rsidRPr="00707ED7">
        <w:rPr>
          <w:rStyle w:val="CodeBlock"/>
        </w:rPr>
        <w:t>[2, 4]</w:t>
      </w:r>
    </w:p>
    <w:p w14:paraId="0000006A" w14:textId="378C4FC2" w:rsidR="00E203CD" w:rsidRDefault="00000000" w:rsidP="00574271">
      <w:pPr>
        <w:pStyle w:val="QuestionRationale"/>
      </w:pPr>
      <w:r>
        <w:t xml:space="preserve">When you apply </w:t>
      </w:r>
      <w:r w:rsidRPr="00707ED7">
        <w:rPr>
          <w:rStyle w:val="InlineCode"/>
        </w:rPr>
        <w:t>timesTwo</w:t>
      </w:r>
      <w:r>
        <w:t xml:space="preserve"> to all three values in the list </w:t>
      </w:r>
      <w:r w:rsidRPr="00707ED7">
        <w:rPr>
          <w:rStyle w:val="InlineCode"/>
        </w:rPr>
        <w:t>[2, 4, 5]</w:t>
      </w:r>
      <w:r>
        <w:t xml:space="preserve">, you get the list </w:t>
      </w:r>
      <w:r w:rsidRPr="00707ED7">
        <w:rPr>
          <w:rStyle w:val="InlineCode"/>
        </w:rPr>
        <w:t>[4, 8, 10]</w:t>
      </w:r>
      <w:r>
        <w:t>. See “Using Filter, Map, and Fold.”</w:t>
      </w:r>
    </w:p>
    <w:p w14:paraId="0000006E" w14:textId="03C2DC46" w:rsidR="00E203CD" w:rsidRPr="00707ED7" w:rsidRDefault="00E203CD" w:rsidP="000837EA">
      <w:pPr>
        <w:rPr>
          <w:rStyle w:val="CodeBlock"/>
        </w:rPr>
      </w:pPr>
    </w:p>
    <w:p w14:paraId="0000007A" w14:textId="77777777" w:rsidR="00E203CD" w:rsidRDefault="00000000" w:rsidP="00CA2503">
      <w:pPr>
        <w:pStyle w:val="QuestionStem"/>
      </w:pPr>
      <w:r>
        <w:t>You're given a list of customers. Each customer has a name and an outstanding balance. Which of the following code snippets prints the balance of the customer who has the smallest negative balance?</w:t>
      </w:r>
    </w:p>
    <w:p w14:paraId="0000007B" w14:textId="749CE422" w:rsidR="00E203CD" w:rsidRDefault="00000000" w:rsidP="000837EA">
      <w:pPr>
        <w:pStyle w:val="QuestionStemContinued"/>
      </w:pPr>
      <w:r>
        <w:t xml:space="preserve">(Assume that the list has at least one customer in it and that customers' balances range between –1,000 and 1,000. Also, assume that the </w:t>
      </w:r>
      <w:r w:rsidRPr="00707ED7">
        <w:rPr>
          <w:rStyle w:val="InlineCode"/>
        </w:rPr>
        <w:t>max</w:t>
      </w:r>
      <w:r>
        <w:t xml:space="preserve"> function finds the largest of two numeric values.)</w:t>
      </w:r>
    </w:p>
    <w:p w14:paraId="0000007F" w14:textId="69F23B53" w:rsidR="00E203CD" w:rsidRPr="00707ED7" w:rsidRDefault="00000000" w:rsidP="00574271">
      <w:pPr>
        <w:pStyle w:val="QuestionOption"/>
        <w:rPr>
          <w:rStyle w:val="CodeBlock"/>
        </w:rPr>
      </w:pPr>
      <w:r>
        <w:t xml:space="preserve">[Correct Answer] A. </w:t>
      </w:r>
      <w:bookmarkStart w:id="9" w:name="_3rdcrjn" w:colFirst="0" w:colLast="0"/>
      <w:bookmarkEnd w:id="9"/>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w:t>
      </w:r>
      <w:r w:rsidR="00397702">
        <w:rPr>
          <w:rStyle w:val="CodeBlock"/>
        </w:rPr>
        <w:br/>
      </w:r>
      <w:r w:rsidR="00090521">
        <w:rPr>
          <w:rStyle w:val="CodeBlock"/>
        </w:rPr>
        <w:t>    </w:t>
      </w:r>
      <w:r w:rsidRPr="00707ED7">
        <w:rPr>
          <w:rStyle w:val="CodeBlock"/>
        </w:rPr>
        <w:t>map(λ customer -&gt; customer.balance , customersList))))</w:t>
      </w:r>
    </w:p>
    <w:p w14:paraId="00000083" w14:textId="400C302A" w:rsidR="00E203CD" w:rsidRPr="00707ED7" w:rsidRDefault="00000000" w:rsidP="00574271">
      <w:pPr>
        <w:pStyle w:val="QuestionOption"/>
        <w:rPr>
          <w:rStyle w:val="CodeBlock"/>
        </w:rPr>
      </w:pPr>
      <w:r>
        <w:lastRenderedPageBreak/>
        <w:t>B.</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w:t>
      </w:r>
      <w:r w:rsidR="00397702">
        <w:rPr>
          <w:rStyle w:val="CodeBlock"/>
        </w:rPr>
        <w:br/>
      </w:r>
      <w:r w:rsidR="00090521">
        <w:rPr>
          <w:rStyle w:val="CodeBlock"/>
        </w:rPr>
        <w:t>    </w:t>
      </w:r>
      <w:r w:rsidRPr="00707ED7">
        <w:rPr>
          <w:rStyle w:val="CodeBlock"/>
        </w:rPr>
        <w:t>map(λ customer -&gt; customer.balance , customersList))))</w:t>
      </w:r>
    </w:p>
    <w:p w14:paraId="00000086" w14:textId="6056DF55" w:rsidR="00E203CD" w:rsidRPr="00707ED7" w:rsidRDefault="00000000" w:rsidP="00574271">
      <w:pPr>
        <w:pStyle w:val="QuestionOption"/>
        <w:rPr>
          <w:rStyle w:val="CodeBlock"/>
        </w:rPr>
      </w:pPr>
      <w:r>
        <w:t>C.</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 customersList))))</w:t>
      </w:r>
    </w:p>
    <w:p w14:paraId="0000008B" w14:textId="027D82D0" w:rsidR="00E203CD" w:rsidRPr="000837EA" w:rsidRDefault="00000000" w:rsidP="009C7994">
      <w:pPr>
        <w:pStyle w:val="QuestionOption"/>
      </w:pPr>
      <w:r>
        <w:t>D.</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 xml:space="preserve">map(λ customer -&gt; customer.balance, </w:t>
      </w:r>
      <w:r w:rsidR="00397702">
        <w:rPr>
          <w:rStyle w:val="CodeBlock"/>
        </w:rPr>
        <w:br/>
      </w:r>
      <w:r w:rsidR="00090521">
        <w:rPr>
          <w:rStyle w:val="CodeBlock"/>
        </w:rPr>
        <w:t>    </w:t>
      </w:r>
      <w:r w:rsidRPr="00707ED7">
        <w:rPr>
          <w:rStyle w:val="CodeBlock"/>
        </w:rPr>
        <w:t>filter(λ number -&gt; number &lt; 0))))</w:t>
      </w:r>
    </w:p>
    <w:p w14:paraId="0000008D" w14:textId="1CDC90B5" w:rsidR="00E203CD" w:rsidRDefault="00000000" w:rsidP="00574271">
      <w:pPr>
        <w:pStyle w:val="QuestionRationale"/>
      </w:pPr>
      <w:r>
        <w:t xml:space="preserve">First, </w:t>
      </w:r>
      <w:r w:rsidRPr="00707ED7">
        <w:rPr>
          <w:rStyle w:val="InlineCode"/>
        </w:rPr>
        <w:t>map</w:t>
      </w:r>
      <w:r>
        <w:t xml:space="preserve"> creates a list of customer balances, then </w:t>
      </w:r>
      <w:r w:rsidRPr="00707ED7">
        <w:rPr>
          <w:rStyle w:val="InlineCode"/>
        </w:rPr>
        <w:t>filter</w:t>
      </w:r>
      <w:r>
        <w:t xml:space="preserve"> creates a list containing only the negative balances, and then </w:t>
      </w:r>
      <w:r w:rsidRPr="00707ED7">
        <w:rPr>
          <w:rStyle w:val="InlineCode"/>
        </w:rPr>
        <w:t>foldFromLeft</w:t>
      </w:r>
      <w:r>
        <w:t xml:space="preserve"> finds the largest of those remaining negative balances. See “Using Filter, Map, and Fold.”</w:t>
      </w:r>
    </w:p>
    <w:p w14:paraId="00000092" w14:textId="0431C730" w:rsidR="00E203CD" w:rsidRPr="000837EA" w:rsidRDefault="00E203CD" w:rsidP="000837EA"/>
    <w:p w14:paraId="00000093" w14:textId="77777777" w:rsidR="00E203CD" w:rsidRDefault="00000000" w:rsidP="00CA2503">
      <w:pPr>
        <w:pStyle w:val="QuestionStem"/>
      </w:pPr>
      <w:r>
        <w:t>Which of the following is true?</w:t>
      </w:r>
    </w:p>
    <w:p w14:paraId="00000094" w14:textId="77777777" w:rsidR="00E203CD" w:rsidRDefault="00000000" w:rsidP="00574271">
      <w:pPr>
        <w:pStyle w:val="QuestionOption"/>
      </w:pPr>
      <w:r>
        <w:t xml:space="preserve">[Correct Answer] A. In functional programming, </w:t>
      </w:r>
      <w:r w:rsidRPr="00707ED7">
        <w:rPr>
          <w:rStyle w:val="InlineCode"/>
        </w:rPr>
        <w:t>map</w:t>
      </w:r>
      <w:r>
        <w:t xml:space="preserve"> behaves like an imperative loop, and </w:t>
      </w:r>
      <w:r w:rsidRPr="00707ED7">
        <w:rPr>
          <w:rStyle w:val="InlineCode"/>
        </w:rPr>
        <w:t>filter</w:t>
      </w:r>
      <w:r>
        <w:t xml:space="preserve"> behaves like an imperative </w:t>
      </w:r>
      <w:r w:rsidRPr="00707ED7">
        <w:rPr>
          <w:rStyle w:val="InlineCode"/>
        </w:rPr>
        <w:t>if</w:t>
      </w:r>
      <w:r>
        <w:t>.</w:t>
      </w:r>
    </w:p>
    <w:p w14:paraId="00000095" w14:textId="77777777" w:rsidR="00E203CD" w:rsidRDefault="00000000" w:rsidP="00574271">
      <w:pPr>
        <w:pStyle w:val="QuestionOption"/>
      </w:pPr>
      <w:r>
        <w:t xml:space="preserve">B. In functional programming, </w:t>
      </w:r>
      <w:r w:rsidRPr="00707ED7">
        <w:rPr>
          <w:rStyle w:val="InlineCode"/>
        </w:rPr>
        <w:t>map</w:t>
      </w:r>
      <w:r>
        <w:t xml:space="preserve"> behaves like an imperative </w:t>
      </w:r>
      <w:r w:rsidRPr="00707ED7">
        <w:rPr>
          <w:rStyle w:val="InlineCode"/>
        </w:rPr>
        <w:t>if</w:t>
      </w:r>
      <w:r>
        <w:t xml:space="preserve">, and </w:t>
      </w:r>
      <w:r w:rsidRPr="00707ED7">
        <w:rPr>
          <w:rStyle w:val="InlineCode"/>
        </w:rPr>
        <w:t>filter</w:t>
      </w:r>
      <w:r>
        <w:t xml:space="preserve"> behaves like an imperative loop.</w:t>
      </w:r>
    </w:p>
    <w:p w14:paraId="00000096" w14:textId="77777777" w:rsidR="00E203CD" w:rsidRDefault="00000000" w:rsidP="00574271">
      <w:pPr>
        <w:pStyle w:val="QuestionOption"/>
      </w:pPr>
      <w:r>
        <w:t xml:space="preserve">C. In imperative programming, </w:t>
      </w:r>
      <w:r w:rsidRPr="00707ED7">
        <w:rPr>
          <w:rStyle w:val="InlineCode"/>
        </w:rPr>
        <w:t>map</w:t>
      </w:r>
      <w:r>
        <w:t xml:space="preserve"> behaves like a functional loop, and </w:t>
      </w:r>
      <w:r w:rsidRPr="00707ED7">
        <w:rPr>
          <w:rStyle w:val="InlineCode"/>
        </w:rPr>
        <w:t>filter</w:t>
      </w:r>
      <w:r>
        <w:t xml:space="preserve"> behaves like a functional </w:t>
      </w:r>
      <w:r w:rsidRPr="00707ED7">
        <w:rPr>
          <w:rStyle w:val="InlineCode"/>
        </w:rPr>
        <w:t>if</w:t>
      </w:r>
      <w:r>
        <w:t>.</w:t>
      </w:r>
    </w:p>
    <w:p w14:paraId="00000099" w14:textId="4EC3F83D" w:rsidR="00E203CD" w:rsidRDefault="00866424" w:rsidP="00574271">
      <w:pPr>
        <w:pStyle w:val="QuestionRationale"/>
      </w:pPr>
      <w:r>
        <w:t>T</w:t>
      </w:r>
      <w:r w:rsidR="00000000">
        <w:t xml:space="preserve">he </w:t>
      </w:r>
      <w:r w:rsidR="00000000" w:rsidRPr="00707ED7">
        <w:rPr>
          <w:rStyle w:val="InlineCode"/>
        </w:rPr>
        <w:t>map</w:t>
      </w:r>
      <w:r w:rsidR="00000000">
        <w:t xml:space="preserve"> function "iterates" over all values in a list, and the </w:t>
      </w:r>
      <w:r w:rsidR="00000000" w:rsidRPr="00707ED7">
        <w:rPr>
          <w:rStyle w:val="InlineCode"/>
        </w:rPr>
        <w:t>filter</w:t>
      </w:r>
      <w:r w:rsidR="00000000">
        <w:t xml:space="preserve"> function checks to see if a particular condition is true. See “Imperative and Functional Programming Languages.”</w:t>
      </w:r>
    </w:p>
    <w:p w14:paraId="0000009D" w14:textId="04B331B7" w:rsidR="00E203CD" w:rsidRPr="000837EA" w:rsidRDefault="00E203CD" w:rsidP="000837EA"/>
    <w:p w14:paraId="0000009E" w14:textId="77777777" w:rsidR="00E203CD" w:rsidRDefault="00000000" w:rsidP="00CA2503">
      <w:pPr>
        <w:pStyle w:val="QuestionStem"/>
      </w:pPr>
      <w:r>
        <w:t xml:space="preserve">In the imperative programming style, we combine statements by performing them one after another, by performing them upon checking an </w:t>
      </w:r>
      <w:r w:rsidRPr="00707ED7">
        <w:rPr>
          <w:rStyle w:val="InlineCode"/>
        </w:rPr>
        <w:t>if</w:t>
      </w:r>
      <w:r>
        <w:t xml:space="preserve"> condition, or by repeating them in a loop. How do we combine evaluations of functions in the functional programming style?</w:t>
      </w:r>
    </w:p>
    <w:p w14:paraId="0000009F" w14:textId="77777777" w:rsidR="00E203CD" w:rsidRPr="00707ED7" w:rsidRDefault="00000000" w:rsidP="00574271">
      <w:pPr>
        <w:pStyle w:val="QuestionOption"/>
        <w:rPr>
          <w:rStyle w:val="InlineCode"/>
        </w:rPr>
      </w:pPr>
      <w:r>
        <w:t xml:space="preserve">[Correct Answer] A. We take the result of evaluating one function and make that result an argument for evaluating the next function. </w:t>
      </w:r>
    </w:p>
    <w:p w14:paraId="000000A0" w14:textId="77777777" w:rsidR="00E203CD" w:rsidRPr="00707ED7" w:rsidRDefault="00000000" w:rsidP="00574271">
      <w:pPr>
        <w:pStyle w:val="QuestionOption"/>
        <w:rPr>
          <w:rStyle w:val="InlineCode"/>
        </w:rPr>
      </w:pPr>
      <w:r>
        <w:t>B. We filter each function's input.</w:t>
      </w:r>
    </w:p>
    <w:p w14:paraId="000000A1" w14:textId="77777777" w:rsidR="00E203CD" w:rsidRDefault="00000000" w:rsidP="00574271">
      <w:pPr>
        <w:pStyle w:val="QuestionOption"/>
      </w:pPr>
      <w:r>
        <w:t>C. We apply functions to one another in the order in which they're defined in the program.</w:t>
      </w:r>
    </w:p>
    <w:p w14:paraId="000000A2" w14:textId="77777777" w:rsidR="00E203CD" w:rsidRDefault="00000000" w:rsidP="00574271">
      <w:pPr>
        <w:pStyle w:val="QuestionOption"/>
      </w:pPr>
      <w:r>
        <w:t>D. We use each function's result as an argument to every other function.</w:t>
      </w:r>
    </w:p>
    <w:p w14:paraId="000000A5" w14:textId="77777777" w:rsidR="00E203CD" w:rsidRDefault="00000000" w:rsidP="00574271">
      <w:pPr>
        <w:pStyle w:val="QuestionRationale"/>
      </w:pPr>
      <w:r>
        <w:t xml:space="preserve">For example, to find the sum of all food purchases, we take the result of filtering the </w:t>
      </w:r>
      <w:r w:rsidRPr="00707ED7">
        <w:rPr>
          <w:rStyle w:val="InlineCode"/>
        </w:rPr>
        <w:t>purchaseList</w:t>
      </w:r>
      <w:r>
        <w:t xml:space="preserve"> for </w:t>
      </w:r>
      <w:r w:rsidRPr="00707ED7">
        <w:rPr>
          <w:rStyle w:val="InlineCode"/>
        </w:rPr>
        <w:t>hasCategoryFood</w:t>
      </w:r>
      <w:r>
        <w:t xml:space="preserve">, and make that result be an argument to the </w:t>
      </w:r>
      <w:r w:rsidRPr="00707ED7">
        <w:rPr>
          <w:rStyle w:val="InlineCode"/>
        </w:rPr>
        <w:t>map</w:t>
      </w:r>
      <w:r>
        <w:t xml:space="preserve"> function. See “Imperative and Functional Programming Languages.”</w:t>
      </w:r>
    </w:p>
    <w:p w14:paraId="000000A9" w14:textId="77777777" w:rsidR="00E203CD" w:rsidRPr="00707ED7" w:rsidRDefault="00E203CD" w:rsidP="000837EA">
      <w:pPr>
        <w:rPr>
          <w:rStyle w:val="CodeBlock"/>
        </w:rPr>
      </w:pPr>
    </w:p>
    <w:p w14:paraId="000000AA" w14:textId="77777777" w:rsidR="00E203CD" w:rsidRDefault="00000000" w:rsidP="00CA2503">
      <w:pPr>
        <w:pStyle w:val="QuestionStem"/>
      </w:pPr>
      <w:r>
        <w:t xml:space="preserve">Which of the following </w:t>
      </w:r>
      <w:r>
        <w:rPr>
          <w:i/>
        </w:rPr>
        <w:t>imperative</w:t>
      </w:r>
      <w:r>
        <w:t xml:space="preserve"> code fragments correctly displays the sum of the </w:t>
      </w:r>
      <w:bookmarkStart w:id="10" w:name="_Hlk161740930"/>
      <w:r>
        <w:t>even numbers in a list</w:t>
      </w:r>
      <w:bookmarkEnd w:id="10"/>
      <w:r>
        <w:t>?</w:t>
      </w:r>
    </w:p>
    <w:p w14:paraId="000000AF" w14:textId="424F163A" w:rsidR="00E203CD" w:rsidRPr="00D779E6" w:rsidRDefault="00000000" w:rsidP="00D779E6">
      <w:pPr>
        <w:pStyle w:val="QuestionOption"/>
        <w:rPr>
          <w:rFonts w:ascii="Consolas" w:hAnsi="Consolas"/>
          <w:color w:val="00B050"/>
        </w:rPr>
      </w:pPr>
      <w:r>
        <w:t xml:space="preserve">[Correct Answer] A. </w:t>
      </w:r>
      <w:bookmarkStart w:id="11" w:name="_lnxbz9" w:colFirst="0" w:colLast="0"/>
      <w:bookmarkEnd w:id="11"/>
      <w:r w:rsidRPr="00707ED7">
        <w:rPr>
          <w:rStyle w:val="CodeBlock"/>
        </w:rPr>
        <w:t>evenNumbers = filter(even, list)</w:t>
      </w:r>
      <w:r w:rsidR="00397702">
        <w:rPr>
          <w:rStyle w:val="CodeBlock"/>
        </w:rPr>
        <w:br/>
      </w:r>
      <w:r w:rsidRPr="00707ED7">
        <w:rPr>
          <w:rStyle w:val="CodeBlock"/>
        </w:rPr>
        <w:t>total = sum(evenNumbers)</w:t>
      </w:r>
      <w:r w:rsidR="00397702">
        <w:rPr>
          <w:rStyle w:val="CodeBlock"/>
        </w:rPr>
        <w:br/>
      </w:r>
      <w:r w:rsidRPr="00707ED7">
        <w:rPr>
          <w:rStyle w:val="CodeBlock"/>
        </w:rPr>
        <w:t>print(total)</w:t>
      </w:r>
    </w:p>
    <w:p w14:paraId="000000B4" w14:textId="31405937" w:rsidR="00E203CD" w:rsidRPr="00D779E6" w:rsidRDefault="00000000" w:rsidP="00D779E6">
      <w:pPr>
        <w:pStyle w:val="QuestionOption"/>
        <w:rPr>
          <w:rFonts w:ascii="Consolas" w:hAnsi="Consolas"/>
          <w:color w:val="00B050"/>
        </w:rPr>
      </w:pPr>
      <w:r>
        <w:t xml:space="preserve">B. </w:t>
      </w:r>
      <w:r w:rsidRPr="00707ED7">
        <w:rPr>
          <w:rStyle w:val="CodeBlock"/>
        </w:rPr>
        <w:t>print(total)</w:t>
      </w:r>
      <w:r w:rsidR="00397702">
        <w:rPr>
          <w:rStyle w:val="CodeBlock"/>
        </w:rPr>
        <w:br/>
      </w:r>
      <w:r w:rsidRPr="00707ED7">
        <w:rPr>
          <w:rStyle w:val="CodeBlock"/>
        </w:rPr>
        <w:t>total = sum(evenNumbers)</w:t>
      </w:r>
      <w:r w:rsidR="00397702">
        <w:rPr>
          <w:rStyle w:val="CodeBlock"/>
        </w:rPr>
        <w:br/>
      </w:r>
      <w:r w:rsidRPr="00707ED7">
        <w:rPr>
          <w:rStyle w:val="CodeBlock"/>
        </w:rPr>
        <w:t>evenNumbers = filter(even, list)</w:t>
      </w:r>
    </w:p>
    <w:p w14:paraId="000000B9" w14:textId="574F90C0" w:rsidR="00E203CD" w:rsidRPr="00D779E6" w:rsidRDefault="00000000" w:rsidP="00D779E6">
      <w:pPr>
        <w:pStyle w:val="QuestionOption"/>
      </w:pPr>
      <w:r>
        <w:t>C.</w:t>
      </w:r>
      <w:r w:rsidR="00D779E6">
        <w:t xml:space="preserve"> </w:t>
      </w:r>
      <w:r w:rsidRPr="00707ED7">
        <w:rPr>
          <w:rStyle w:val="CodeBlock"/>
        </w:rPr>
        <w:t>total = sum(evenNumbers)</w:t>
      </w:r>
      <w:r w:rsidR="00397702">
        <w:rPr>
          <w:rStyle w:val="CodeBlock"/>
        </w:rPr>
        <w:br/>
      </w:r>
      <w:r w:rsidRPr="00707ED7">
        <w:rPr>
          <w:rStyle w:val="CodeBlock"/>
        </w:rPr>
        <w:t>evenNumbers = filter(even, list)</w:t>
      </w:r>
      <w:r w:rsidR="00397702">
        <w:rPr>
          <w:rStyle w:val="CodeBlock"/>
        </w:rPr>
        <w:br/>
      </w:r>
      <w:r w:rsidRPr="00707ED7">
        <w:rPr>
          <w:rStyle w:val="CodeBlock"/>
        </w:rPr>
        <w:t>print(total)</w:t>
      </w:r>
    </w:p>
    <w:p w14:paraId="000000BB" w14:textId="77777777" w:rsidR="00E203CD" w:rsidRDefault="00000000" w:rsidP="00574271">
      <w:pPr>
        <w:pStyle w:val="QuestionRationale"/>
      </w:pPr>
      <w:r>
        <w:t xml:space="preserve">The </w:t>
      </w:r>
      <w:r w:rsidRPr="00707ED7">
        <w:rPr>
          <w:rStyle w:val="InlineCode"/>
        </w:rPr>
        <w:t>filter</w:t>
      </w:r>
      <w:r>
        <w:t xml:space="preserve"> function finds the even numbers. Then the </w:t>
      </w:r>
      <w:r w:rsidRPr="00707ED7">
        <w:rPr>
          <w:rStyle w:val="InlineCode"/>
        </w:rPr>
        <w:t>total</w:t>
      </w:r>
      <w:r>
        <w:t xml:space="preserve"> function sums up the even numbers. See “Imperative and Functional Programming Languages.”</w:t>
      </w:r>
    </w:p>
    <w:p w14:paraId="000000BF" w14:textId="77777777" w:rsidR="00E203CD" w:rsidRPr="00707ED7" w:rsidRDefault="00E203CD" w:rsidP="00D779E6">
      <w:pPr>
        <w:rPr>
          <w:rStyle w:val="CodeBlock"/>
        </w:rPr>
      </w:pPr>
    </w:p>
    <w:p w14:paraId="000000C0" w14:textId="6B67CCB3" w:rsidR="00E203CD" w:rsidRDefault="00002F1E" w:rsidP="00CA2503">
      <w:pPr>
        <w:pStyle w:val="QuizTitle"/>
      </w:pPr>
      <w:r>
        <w:t>Introduction to Functional Programming: Part 2</w:t>
      </w:r>
    </w:p>
    <w:p w14:paraId="735689B4" w14:textId="7B1327AF" w:rsidR="00CA2503" w:rsidRPr="00CA2503" w:rsidRDefault="00CA2503" w:rsidP="00574271">
      <w:pPr>
        <w:pStyle w:val="QuizType"/>
      </w:pPr>
      <w:r>
        <w:t>Formative</w:t>
      </w:r>
    </w:p>
    <w:p w14:paraId="000000C2" w14:textId="77777777" w:rsidR="00E203CD" w:rsidRDefault="00000000" w:rsidP="00CA2503">
      <w:pPr>
        <w:pStyle w:val="QuestionStem"/>
      </w:pPr>
      <w:r>
        <w:t>Which of the following is a pure function?</w:t>
      </w:r>
    </w:p>
    <w:p w14:paraId="000000C6" w14:textId="1866C8C4" w:rsidR="00E203CD" w:rsidRPr="00707ED7" w:rsidRDefault="00000000" w:rsidP="00574271">
      <w:pPr>
        <w:pStyle w:val="QuestionOption"/>
        <w:rPr>
          <w:rStyle w:val="CodeBlock"/>
        </w:rPr>
      </w:pPr>
      <w:r>
        <w:t xml:space="preserve">[Correct Answer] A. </w:t>
      </w:r>
      <w:r w:rsidRPr="00707ED7">
        <w:rPr>
          <w:rStyle w:val="CodeBlock"/>
        </w:rPr>
        <w:t>f(x) {</w:t>
      </w:r>
      <w:r w:rsidR="00397702">
        <w:rPr>
          <w:rStyle w:val="CodeBlock"/>
        </w:rPr>
        <w:br/>
      </w:r>
      <w:r w:rsidR="00090521">
        <w:rPr>
          <w:rStyle w:val="CodeBlock"/>
        </w:rPr>
        <w:t>  </w:t>
      </w:r>
      <w:r w:rsidRPr="00707ED7">
        <w:rPr>
          <w:rStyle w:val="CodeBlock"/>
        </w:rPr>
        <w:t>return x + 1</w:t>
      </w:r>
      <w:r w:rsidR="00397702">
        <w:rPr>
          <w:rStyle w:val="CodeBlock"/>
        </w:rPr>
        <w:br/>
      </w:r>
      <w:r w:rsidRPr="00707ED7">
        <w:rPr>
          <w:rStyle w:val="CodeBlock"/>
        </w:rPr>
        <w:t>}</w:t>
      </w:r>
    </w:p>
    <w:p w14:paraId="000000CB" w14:textId="365FB25D" w:rsidR="00E203CD" w:rsidRPr="00707ED7" w:rsidRDefault="00000000" w:rsidP="00574271">
      <w:pPr>
        <w:pStyle w:val="QuestionOption"/>
        <w:rPr>
          <w:rStyle w:val="CodeBlock"/>
        </w:rPr>
      </w:pPr>
      <w:r>
        <w:t>B.</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x = x + 7</w:t>
      </w:r>
      <w:r w:rsidR="00397702">
        <w:rPr>
          <w:rStyle w:val="CodeBlock"/>
        </w:rPr>
        <w:br/>
      </w:r>
      <w:r w:rsidR="00090521">
        <w:rPr>
          <w:rStyle w:val="CodeBlock"/>
        </w:rPr>
        <w:t>  </w:t>
      </w:r>
      <w:r w:rsidRPr="00707ED7">
        <w:rPr>
          <w:rStyle w:val="CodeBlock"/>
        </w:rPr>
        <w:t>print x</w:t>
      </w:r>
      <w:r w:rsidR="00397702">
        <w:rPr>
          <w:rStyle w:val="CodeBlock"/>
        </w:rPr>
        <w:br/>
      </w:r>
      <w:r w:rsidRPr="00707ED7">
        <w:rPr>
          <w:rStyle w:val="CodeBlock"/>
        </w:rPr>
        <w:t>}</w:t>
      </w:r>
    </w:p>
    <w:p w14:paraId="000000CF" w14:textId="14BB21DC" w:rsidR="00E203CD" w:rsidRPr="00707ED7" w:rsidRDefault="00000000" w:rsidP="00574271">
      <w:pPr>
        <w:pStyle w:val="QuestionOption"/>
        <w:rPr>
          <w:rStyle w:val="CodeBlock"/>
        </w:rPr>
      </w:pPr>
      <w:r>
        <w:t>C.</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return x + y</w:t>
      </w:r>
      <w:r w:rsidR="00397702">
        <w:rPr>
          <w:rStyle w:val="CodeBlock"/>
        </w:rPr>
        <w:br/>
      </w:r>
      <w:r w:rsidRPr="00707ED7">
        <w:rPr>
          <w:rStyle w:val="CodeBlock"/>
        </w:rPr>
        <w:t>}</w:t>
      </w:r>
    </w:p>
    <w:p w14:paraId="000000D5" w14:textId="6246BCDF" w:rsidR="00E203CD" w:rsidRPr="00707ED7" w:rsidRDefault="00000000" w:rsidP="00574271">
      <w:pPr>
        <w:pStyle w:val="QuestionOption"/>
        <w:rPr>
          <w:rStyle w:val="CodeBlock"/>
        </w:rPr>
      </w:pPr>
      <w:r>
        <w:t>D.</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y = y + x</w:t>
      </w:r>
      <w:r w:rsidR="00397702">
        <w:rPr>
          <w:rStyle w:val="CodeBlock"/>
        </w:rPr>
        <w:br/>
      </w:r>
      <w:r w:rsidR="00090521">
        <w:rPr>
          <w:rStyle w:val="CodeBlock"/>
        </w:rPr>
        <w:t>  </w:t>
      </w:r>
      <w:r w:rsidRPr="00707ED7">
        <w:rPr>
          <w:rStyle w:val="CodeBlock"/>
        </w:rPr>
        <w:t>return y</w:t>
      </w:r>
      <w:r w:rsidR="00397702">
        <w:rPr>
          <w:rStyle w:val="CodeBlock"/>
        </w:rPr>
        <w:br/>
      </w:r>
      <w:r w:rsidRPr="00707ED7">
        <w:rPr>
          <w:rStyle w:val="CodeBlock"/>
        </w:rPr>
        <w:t>}</w:t>
      </w:r>
    </w:p>
    <w:p w14:paraId="000000D7" w14:textId="77777777" w:rsidR="00E203CD" w:rsidRDefault="00000000" w:rsidP="00574271">
      <w:pPr>
        <w:pStyle w:val="QuestionRationale"/>
      </w:pPr>
      <w:r>
        <w:t xml:space="preserve">This function is pure. It has no side effects because it uses only its parameter </w:t>
      </w:r>
      <w:r w:rsidRPr="00707ED7">
        <w:rPr>
          <w:rStyle w:val="InlineCode"/>
        </w:rPr>
        <w:t>x</w:t>
      </w:r>
      <w:r>
        <w:t xml:space="preserve"> and it doesn't modify any values that are declared outside of the function. See “Pure Functions.”</w:t>
      </w:r>
    </w:p>
    <w:p w14:paraId="000000DC" w14:textId="77777777" w:rsidR="00E203CD" w:rsidRPr="00707ED7" w:rsidRDefault="00E203CD" w:rsidP="00D779E6">
      <w:pPr>
        <w:rPr>
          <w:rStyle w:val="CodeBlock"/>
        </w:rPr>
      </w:pPr>
    </w:p>
    <w:p w14:paraId="000000DD" w14:textId="77777777" w:rsidR="00E203CD" w:rsidRDefault="00000000" w:rsidP="00CA2503">
      <w:pPr>
        <w:pStyle w:val="QuestionStem"/>
      </w:pPr>
      <w:bookmarkStart w:id="12" w:name="_35nkun2" w:colFirst="0" w:colLast="0"/>
      <w:bookmarkEnd w:id="12"/>
      <w:r>
        <w:t>Which of the following is a pure function?</w:t>
      </w:r>
    </w:p>
    <w:p w14:paraId="000000DF" w14:textId="622A1232" w:rsidR="00E203CD" w:rsidRPr="00707ED7" w:rsidRDefault="00000000" w:rsidP="00574271">
      <w:pPr>
        <w:pStyle w:val="QuestionOption"/>
        <w:rPr>
          <w:rStyle w:val="CodeBlock"/>
        </w:rPr>
      </w:pPr>
      <w:r>
        <w:t>[Correct Answer] A.</w:t>
      </w:r>
      <w:r w:rsidR="00D779E6">
        <w:t xml:space="preserve"> </w:t>
      </w:r>
      <w:r w:rsidRPr="00707ED7">
        <w:rPr>
          <w:rStyle w:val="CodeBlock"/>
        </w:rPr>
        <w:t xml:space="preserve">length(the_string_s) = </w:t>
      </w:r>
      <w:bookmarkStart w:id="13" w:name="_Hlk161741005"/>
      <w:r w:rsidRPr="00707ED7">
        <w:rPr>
          <w:rStyle w:val="CodeBlock"/>
        </w:rPr>
        <w:t xml:space="preserve">number of characters </w:t>
      </w:r>
      <w:bookmarkEnd w:id="13"/>
      <w:r w:rsidRPr="00707ED7">
        <w:rPr>
          <w:rStyle w:val="CodeBlock"/>
        </w:rPr>
        <w:t>in the_string_s</w:t>
      </w:r>
    </w:p>
    <w:p w14:paraId="000000E2" w14:textId="0308F052" w:rsidR="00E203CD" w:rsidRPr="00707ED7" w:rsidRDefault="00000000" w:rsidP="00574271">
      <w:pPr>
        <w:pStyle w:val="QuestionOption"/>
        <w:rPr>
          <w:rStyle w:val="CodeBlock"/>
        </w:rPr>
      </w:pPr>
      <w:r>
        <w:t xml:space="preserve">B. </w:t>
      </w:r>
      <w:bookmarkStart w:id="14" w:name="_1ksv4uv" w:colFirst="0" w:colLast="0"/>
      <w:bookmarkEnd w:id="14"/>
      <w:r w:rsidRPr="00707ED7">
        <w:rPr>
          <w:rStyle w:val="CodeBlock"/>
        </w:rPr>
        <w:t>f(x) = x + current_day_of_the_month</w:t>
      </w:r>
      <w:r w:rsidR="00397702">
        <w:rPr>
          <w:rStyle w:val="CodeBlock"/>
        </w:rPr>
        <w:br/>
      </w:r>
      <w:r w:rsidRPr="00707ED7">
        <w:rPr>
          <w:rStyle w:val="CodeBlock"/>
        </w:rPr>
        <w:t>where current_day_of_the_month is a number from 1 to 31</w:t>
      </w:r>
    </w:p>
    <w:p w14:paraId="000000E6" w14:textId="02BF8676" w:rsidR="00E203CD" w:rsidRPr="00707ED7" w:rsidRDefault="00000000" w:rsidP="00574271">
      <w:pPr>
        <w:pStyle w:val="QuestionOption"/>
        <w:rPr>
          <w:rStyle w:val="CodeBlock"/>
        </w:rPr>
      </w:pPr>
      <w:r>
        <w:t>C.</w:t>
      </w:r>
      <w:r w:rsidR="00D779E6">
        <w:t xml:space="preserve"> </w:t>
      </w:r>
      <w:r w:rsidRPr="00707ED7">
        <w:rPr>
          <w:rStyle w:val="CodeBlock"/>
        </w:rPr>
        <w:t>post(message, URL) {</w:t>
      </w:r>
      <w:r w:rsidR="00397702">
        <w:rPr>
          <w:rStyle w:val="CodeBlock"/>
        </w:rPr>
        <w:br/>
      </w:r>
      <w:r w:rsidR="00090521">
        <w:rPr>
          <w:rStyle w:val="CodeBlock"/>
        </w:rPr>
        <w:t>  </w:t>
      </w:r>
      <w:r w:rsidRPr="00707ED7">
        <w:rPr>
          <w:rStyle w:val="CodeBlock"/>
        </w:rPr>
        <w:t>add the message to the message board at the URL</w:t>
      </w:r>
      <w:r w:rsidR="00397702">
        <w:rPr>
          <w:rStyle w:val="CodeBlock"/>
        </w:rPr>
        <w:br/>
      </w:r>
      <w:r w:rsidRPr="00707ED7">
        <w:rPr>
          <w:rStyle w:val="CodeBlock"/>
        </w:rPr>
        <w:t>}</w:t>
      </w:r>
    </w:p>
    <w:p w14:paraId="000000EA" w14:textId="77777777" w:rsidR="00E203CD" w:rsidRDefault="00000000" w:rsidP="00574271">
      <w:pPr>
        <w:pStyle w:val="QuestionRationale"/>
      </w:pPr>
      <w:bookmarkStart w:id="15" w:name="_44sinio" w:colFirst="0" w:colLast="0"/>
      <w:bookmarkEnd w:id="15"/>
      <w:r>
        <w:t xml:space="preserve">This function is pure. It uses only its parameter, </w:t>
      </w:r>
      <w:r w:rsidRPr="00707ED7">
        <w:rPr>
          <w:rStyle w:val="InlineCode"/>
        </w:rPr>
        <w:t>s</w:t>
      </w:r>
      <w:r>
        <w:t>. It returns a value, but it doesn't modify any value that's defined outside the function. See “Pure Functions.”</w:t>
      </w:r>
    </w:p>
    <w:p w14:paraId="000000EE" w14:textId="642AF025" w:rsidR="00E203CD" w:rsidRPr="00707ED7" w:rsidRDefault="00E203CD" w:rsidP="00D779E6">
      <w:pPr>
        <w:rPr>
          <w:rStyle w:val="CodeBlock"/>
        </w:rPr>
      </w:pPr>
    </w:p>
    <w:p w14:paraId="000000EF" w14:textId="77777777" w:rsidR="00E203CD" w:rsidRDefault="00000000" w:rsidP="00CA2503">
      <w:pPr>
        <w:pStyle w:val="QuestionStem"/>
      </w:pPr>
      <w:r>
        <w:t xml:space="preserve">Which of the following is </w:t>
      </w:r>
      <w:bookmarkStart w:id="16" w:name="_Hlk161741042"/>
      <w:r>
        <w:t xml:space="preserve">a referentially transparent </w:t>
      </w:r>
      <w:bookmarkEnd w:id="16"/>
      <w:r>
        <w:t>expression?</w:t>
      </w:r>
    </w:p>
    <w:p w14:paraId="000000F1" w14:textId="5E4B9BB9" w:rsidR="00E203CD" w:rsidRPr="00707ED7" w:rsidRDefault="00000000" w:rsidP="00574271">
      <w:pPr>
        <w:pStyle w:val="QuestionOption"/>
        <w:rPr>
          <w:rStyle w:val="CodeBlock"/>
        </w:rPr>
      </w:pPr>
      <w:r>
        <w:t xml:space="preserve">[Correct Answer] A. </w:t>
      </w:r>
      <w:r w:rsidRPr="00707ED7">
        <w:rPr>
          <w:rStyle w:val="CodeBlock"/>
        </w:rPr>
        <w:t>7 + 6</w:t>
      </w:r>
    </w:p>
    <w:p w14:paraId="000000F3" w14:textId="00C27D02" w:rsidR="00E203CD" w:rsidRPr="00707ED7" w:rsidRDefault="00000000" w:rsidP="00574271">
      <w:pPr>
        <w:pStyle w:val="QuestionOption"/>
        <w:rPr>
          <w:rStyle w:val="CodeBlock"/>
        </w:rPr>
      </w:pPr>
      <w:r>
        <w:t>B.</w:t>
      </w:r>
      <w:r w:rsidR="00D779E6">
        <w:t xml:space="preserve"> </w:t>
      </w:r>
      <w:r w:rsidRPr="00707ED7">
        <w:rPr>
          <w:rStyle w:val="CodeBlock"/>
        </w:rPr>
        <w:t>inputFromKeyboard(x)</w:t>
      </w:r>
    </w:p>
    <w:p w14:paraId="000000F5" w14:textId="27B66994" w:rsidR="00E203CD" w:rsidRDefault="00000000" w:rsidP="00D779E6">
      <w:pPr>
        <w:pStyle w:val="QuestionOptionContinued"/>
      </w:pPr>
      <w:r>
        <w:t xml:space="preserve">(If you execute </w:t>
      </w:r>
      <w:r w:rsidRPr="00707ED7">
        <w:rPr>
          <w:rStyle w:val="InlineCode"/>
        </w:rPr>
        <w:t>y = inputFromKeyboard(x)</w:t>
      </w:r>
      <w:r>
        <w:t xml:space="preserve">, and the user types </w:t>
      </w:r>
      <w:r w:rsidRPr="00D779E6">
        <w:rPr>
          <w:rStyle w:val="InlineCode"/>
        </w:rPr>
        <w:t>7</w:t>
      </w:r>
      <w:r>
        <w:t>,</w:t>
      </w:r>
      <w:r w:rsidR="00D779E6">
        <w:t xml:space="preserve"> </w:t>
      </w:r>
      <w:r>
        <w:t xml:space="preserve">then the value of </w:t>
      </w:r>
      <w:r w:rsidRPr="00D779E6">
        <w:rPr>
          <w:rStyle w:val="InlineCode"/>
        </w:rPr>
        <w:t>y</w:t>
      </w:r>
      <w:r>
        <w:t xml:space="preserve"> becomes </w:t>
      </w:r>
      <w:r w:rsidRPr="00D779E6">
        <w:rPr>
          <w:rStyle w:val="InlineCode"/>
        </w:rPr>
        <w:t>7</w:t>
      </w:r>
      <w:r>
        <w:t>.)</w:t>
      </w:r>
    </w:p>
    <w:p w14:paraId="000000F7" w14:textId="4C218037" w:rsidR="00E203CD" w:rsidRPr="00707ED7" w:rsidRDefault="00000000" w:rsidP="00574271">
      <w:pPr>
        <w:pStyle w:val="QuestionOption"/>
        <w:rPr>
          <w:rStyle w:val="CodeBlock"/>
        </w:rPr>
      </w:pPr>
      <w:r>
        <w:t>C.</w:t>
      </w:r>
      <w:r w:rsidR="00D779E6">
        <w:t xml:space="preserve"> </w:t>
      </w:r>
      <w:r w:rsidRPr="00707ED7">
        <w:rPr>
          <w:rStyle w:val="CodeBlock"/>
        </w:rPr>
        <w:t>f(x) = x + current_day_of_the_month</w:t>
      </w:r>
    </w:p>
    <w:p w14:paraId="000000F8" w14:textId="77777777" w:rsidR="00E203CD" w:rsidRDefault="00000000" w:rsidP="00D779E6">
      <w:pPr>
        <w:pStyle w:val="QuestionOptionContinued"/>
      </w:pPr>
      <w:r>
        <w:t xml:space="preserve">where </w:t>
      </w:r>
      <w:r w:rsidRPr="00707ED7">
        <w:rPr>
          <w:rStyle w:val="InlineCode"/>
        </w:rPr>
        <w:t>current_day_of_the_month</w:t>
      </w:r>
      <w:r>
        <w:t xml:space="preserve"> is a number from 1 to 31</w:t>
      </w:r>
    </w:p>
    <w:p w14:paraId="000000FB" w14:textId="77777777" w:rsidR="00E203CD" w:rsidRDefault="00000000" w:rsidP="00574271">
      <w:pPr>
        <w:pStyle w:val="QuestionRationale"/>
      </w:pPr>
      <w:r>
        <w:t xml:space="preserve">This function is referentially transparent. You can substitute </w:t>
      </w:r>
      <w:r w:rsidRPr="00707ED7">
        <w:rPr>
          <w:rStyle w:val="InlineCode"/>
        </w:rPr>
        <w:t>13</w:t>
      </w:r>
      <w:r>
        <w:t xml:space="preserve"> for </w:t>
      </w:r>
      <w:r w:rsidRPr="00707ED7">
        <w:rPr>
          <w:rStyle w:val="InlineCode"/>
        </w:rPr>
        <w:t>7 + 6</w:t>
      </w:r>
      <w:r>
        <w:t xml:space="preserve"> anywhere in the code. See “Pure Functions.”</w:t>
      </w:r>
    </w:p>
    <w:p w14:paraId="000000FF" w14:textId="336C4AE8" w:rsidR="00E203CD" w:rsidRPr="002D2BB2" w:rsidRDefault="00E203CD" w:rsidP="002D2BB2"/>
    <w:p w14:paraId="00000100" w14:textId="77777777" w:rsidR="00E203CD" w:rsidRDefault="00000000" w:rsidP="00CA2503">
      <w:pPr>
        <w:pStyle w:val="QuestionStem"/>
      </w:pPr>
      <w:r>
        <w:t>Which of the following is an advantage of using pure functions?</w:t>
      </w:r>
    </w:p>
    <w:p w14:paraId="00000101" w14:textId="77777777" w:rsidR="00E203CD" w:rsidRDefault="00000000" w:rsidP="00574271">
      <w:pPr>
        <w:pStyle w:val="QuestionOption"/>
        <w:rPr>
          <w:sz w:val="22"/>
          <w:szCs w:val="22"/>
        </w:rPr>
      </w:pPr>
      <w:r>
        <w:t>[Correct Answer] A. Code that uses pure functions is easier to understand (and thus easier to maintain) than code that uses impure functions.</w:t>
      </w:r>
    </w:p>
    <w:p w14:paraId="00000102" w14:textId="77777777" w:rsidR="00E203CD" w:rsidRDefault="00000000" w:rsidP="00574271">
      <w:pPr>
        <w:pStyle w:val="QuestionOption"/>
        <w:rPr>
          <w:color w:val="000000"/>
          <w:sz w:val="22"/>
          <w:szCs w:val="22"/>
        </w:rPr>
      </w:pPr>
      <w:r>
        <w:rPr>
          <w:sz w:val="22"/>
          <w:szCs w:val="22"/>
        </w:rPr>
        <w:t xml:space="preserve">B. </w:t>
      </w:r>
      <w:r>
        <w:t>Code that uses pure functions is more efficient (and thus runs faster) than code that uses impure functions.</w:t>
      </w:r>
    </w:p>
    <w:p w14:paraId="00000103" w14:textId="77777777" w:rsidR="00E203CD" w:rsidRDefault="00000000" w:rsidP="00574271">
      <w:pPr>
        <w:pStyle w:val="QuestionOption"/>
        <w:rPr>
          <w:color w:val="000000"/>
        </w:rPr>
      </w:pPr>
      <w:r>
        <w:t>C. Code that uses pure functions consumes less memory than code that uses impure functions.</w:t>
      </w:r>
    </w:p>
    <w:p w14:paraId="00000107" w14:textId="77777777" w:rsidR="00E203CD" w:rsidRDefault="00000000" w:rsidP="00574271">
      <w:pPr>
        <w:pStyle w:val="QuestionRationale"/>
      </w:pPr>
      <w:r>
        <w:t>There's nothing about a pure function that makes it run faster than an impure function. See “Pure Functions.”</w:t>
      </w:r>
    </w:p>
    <w:p w14:paraId="0000010A" w14:textId="5C8277F4" w:rsidR="00E203CD" w:rsidRPr="002D2BB2" w:rsidRDefault="00E203CD" w:rsidP="002D2BB2"/>
    <w:p w14:paraId="0000010B" w14:textId="77777777" w:rsidR="00E203CD" w:rsidRDefault="00000000" w:rsidP="00CA2503">
      <w:pPr>
        <w:pStyle w:val="QuestionStem"/>
      </w:pPr>
      <w:bookmarkStart w:id="17" w:name="_2jxsxqh" w:colFirst="0" w:colLast="0"/>
      <w:bookmarkEnd w:id="17"/>
      <w:r>
        <w:t>Consider the following code:</w:t>
      </w:r>
    </w:p>
    <w:p w14:paraId="00000110" w14:textId="00796C16" w:rsidR="00E203CD" w:rsidRPr="00707ED7" w:rsidRDefault="00000000" w:rsidP="002D2BB2">
      <w:pPr>
        <w:pStyle w:val="QuestionStemContinued"/>
        <w:rPr>
          <w:rStyle w:val="CodeBlock"/>
        </w:rPr>
      </w:pPr>
      <w:r w:rsidRPr="00707ED7">
        <w:rPr>
          <w:rStyle w:val="CodeBlock"/>
        </w:rPr>
        <w:t>total = 0</w:t>
      </w:r>
      <w:r w:rsidR="00397702">
        <w:rPr>
          <w:rStyle w:val="CodeBlock"/>
        </w:rPr>
        <w:br/>
      </w:r>
      <w:r w:rsidRPr="00707ED7">
        <w:rPr>
          <w:rStyle w:val="CodeBlock"/>
        </w:rPr>
        <w:t>for n = 1 to 10 inclusive</w:t>
      </w:r>
      <w:r w:rsidR="00397702">
        <w:rPr>
          <w:rStyle w:val="CodeBlock"/>
        </w:rPr>
        <w:br/>
      </w:r>
      <w:r w:rsidR="00090521">
        <w:rPr>
          <w:rStyle w:val="CodeBlock"/>
        </w:rPr>
        <w:t>  </w:t>
      </w:r>
      <w:r w:rsidRPr="00707ED7">
        <w:rPr>
          <w:rStyle w:val="CodeBlock"/>
        </w:rPr>
        <w:t>total = total + n</w:t>
      </w:r>
      <w:r w:rsidR="00397702">
        <w:rPr>
          <w:rStyle w:val="CodeBlock"/>
        </w:rPr>
        <w:br/>
      </w:r>
      <w:r w:rsidRPr="00707ED7">
        <w:rPr>
          <w:rStyle w:val="CodeBlock"/>
        </w:rPr>
        <w:t>print(total)</w:t>
      </w:r>
    </w:p>
    <w:p w14:paraId="00000111" w14:textId="77777777" w:rsidR="00E203CD" w:rsidRPr="00707ED7" w:rsidRDefault="00000000" w:rsidP="002D2BB2">
      <w:pPr>
        <w:pStyle w:val="QuestionStemContinued"/>
        <w:rPr>
          <w:rStyle w:val="InlineCode"/>
        </w:rPr>
      </w:pPr>
      <w:r>
        <w:t>Which of the following is true about this code? Select all that apply.</w:t>
      </w:r>
    </w:p>
    <w:p w14:paraId="00000112" w14:textId="77777777" w:rsidR="00E203CD" w:rsidRDefault="00000000" w:rsidP="00574271">
      <w:pPr>
        <w:pStyle w:val="QuestionOption"/>
      </w:pPr>
      <w:r>
        <w:t xml:space="preserve">[Correct Answer] A. This code prints the value </w:t>
      </w:r>
      <w:r w:rsidRPr="00707ED7">
        <w:rPr>
          <w:rStyle w:val="InlineCode"/>
        </w:rPr>
        <w:t>55</w:t>
      </w:r>
      <w:r>
        <w:t>.</w:t>
      </w:r>
    </w:p>
    <w:p w14:paraId="00000113" w14:textId="77777777" w:rsidR="00E203CD" w:rsidRDefault="00000000" w:rsidP="00574271">
      <w:pPr>
        <w:pStyle w:val="QuestionOption"/>
      </w:pPr>
      <w:r>
        <w:t>[Correct Answer] B. This code has a side effect.</w:t>
      </w:r>
    </w:p>
    <w:p w14:paraId="00000114" w14:textId="77777777" w:rsidR="00E203CD" w:rsidRDefault="00000000" w:rsidP="00574271">
      <w:pPr>
        <w:pStyle w:val="QuestionOption"/>
      </w:pPr>
      <w:r>
        <w:t xml:space="preserve">[Correct Answer] C. The </w:t>
      </w:r>
      <w:r w:rsidRPr="00707ED7">
        <w:rPr>
          <w:rStyle w:val="InlineCode"/>
        </w:rPr>
        <w:t>total</w:t>
      </w:r>
      <w:r>
        <w:t xml:space="preserve"> variable is mutable.</w:t>
      </w:r>
    </w:p>
    <w:p w14:paraId="00000118" w14:textId="7AC00F7C" w:rsidR="00E203CD" w:rsidRDefault="00000000" w:rsidP="00574271">
      <w:pPr>
        <w:pStyle w:val="QuestionRationale"/>
      </w:pPr>
      <w:r>
        <w:t>This code adds 1 + 2 + 3 +</w:t>
      </w:r>
      <w:r w:rsidR="002D2BB2">
        <w:t xml:space="preserve"> . . . </w:t>
      </w:r>
      <w:r>
        <w:t>+ 10 = 55. See “Pure Functions.”</w:t>
      </w:r>
    </w:p>
    <w:p w14:paraId="0000011B" w14:textId="77777777" w:rsidR="00E203CD" w:rsidRPr="00707ED7" w:rsidRDefault="00E203CD">
      <w:pPr>
        <w:ind w:left="540"/>
        <w:rPr>
          <w:rStyle w:val="CodeBlock"/>
        </w:rPr>
      </w:pPr>
    </w:p>
    <w:p w14:paraId="00000139" w14:textId="77777777" w:rsidR="00E203CD" w:rsidRDefault="00000000" w:rsidP="00CA2503">
      <w:pPr>
        <w:pStyle w:val="QuestionStem"/>
      </w:pPr>
      <w:bookmarkStart w:id="18" w:name="_2bn6wsx" w:colFirst="0" w:colLast="0"/>
      <w:bookmarkEnd w:id="18"/>
      <w:r>
        <w:t xml:space="preserve">You want to store as much as you can in a bag whose capacity is 9 kilograms. You have objects weighing 7 kilograms, 5 kilograms, and 4 kilograms. If you followed a greedy method to solve the problem, you would start by putting the 7-kilogram object in first. Why is this a bad idea? </w:t>
      </w:r>
    </w:p>
    <w:p w14:paraId="0000013A" w14:textId="77777777" w:rsidR="00E203CD" w:rsidRPr="00707ED7" w:rsidRDefault="00000000" w:rsidP="00574271">
      <w:pPr>
        <w:pStyle w:val="QuestionOption"/>
        <w:rPr>
          <w:rStyle w:val="InlineCode"/>
        </w:rPr>
      </w:pPr>
      <w:r>
        <w:t>[Correct Answer] A. You can store more in the bag if you don't include the 7-kilogram object.</w:t>
      </w:r>
    </w:p>
    <w:p w14:paraId="0000013B" w14:textId="77777777" w:rsidR="00E203CD" w:rsidRDefault="00000000" w:rsidP="00574271">
      <w:pPr>
        <w:pStyle w:val="QuestionOption"/>
      </w:pPr>
      <w:r>
        <w:t xml:space="preserve">B. A greedy method never yields the correct solution. </w:t>
      </w:r>
    </w:p>
    <w:p w14:paraId="0000013C" w14:textId="77777777" w:rsidR="00E203CD" w:rsidRDefault="00000000" w:rsidP="00574271">
      <w:pPr>
        <w:pStyle w:val="QuestionOption"/>
      </w:pPr>
      <w:r>
        <w:t>C. The function from sets of objects to total weight in the bag isn't a pure function.</w:t>
      </w:r>
    </w:p>
    <w:p w14:paraId="0000013D" w14:textId="77777777" w:rsidR="00E203CD" w:rsidRDefault="00000000" w:rsidP="00574271">
      <w:pPr>
        <w:pStyle w:val="QuestionOption"/>
      </w:pPr>
      <w:r>
        <w:t>D. You should always begin by putting the object with the least weight into the bag.</w:t>
      </w:r>
    </w:p>
    <w:p w14:paraId="00000141" w14:textId="77777777" w:rsidR="00E203CD" w:rsidRDefault="00000000" w:rsidP="00574271">
      <w:pPr>
        <w:pStyle w:val="QuestionRationale"/>
      </w:pPr>
      <w:r>
        <w:t>If you include the 7-kilogram object, you have no room for anything else. But, if you omit the 7-kilogram object, you have room for the 5-kilogram and 4-kilogram objects, giving you a total of 9 kilograms. See “Testing, Debugging, and Memoization.”</w:t>
      </w:r>
    </w:p>
    <w:p w14:paraId="00000146" w14:textId="1CCA8263" w:rsidR="00E203CD" w:rsidRPr="00987672" w:rsidRDefault="00E203CD" w:rsidP="00987672"/>
    <w:p w14:paraId="00000147" w14:textId="77777777" w:rsidR="00E203CD" w:rsidRDefault="00000000" w:rsidP="00CA2503">
      <w:pPr>
        <w:pStyle w:val="QuestionStem"/>
      </w:pPr>
      <w:bookmarkStart w:id="19" w:name="_Hlk161741731"/>
      <w:r>
        <w:t>Consider this code:</w:t>
      </w:r>
    </w:p>
    <w:bookmarkEnd w:id="19"/>
    <w:p w14:paraId="00000152" w14:textId="056116EB" w:rsidR="00E203CD" w:rsidRPr="00707ED7" w:rsidRDefault="00000000" w:rsidP="00987672">
      <w:pPr>
        <w:pStyle w:val="QuestionStemContinued"/>
        <w:rPr>
          <w:rStyle w:val="CodeBlock"/>
        </w:rPr>
      </w:pPr>
      <w:r w:rsidRPr="00707ED7">
        <w:rPr>
          <w:rStyle w:val="CodeBlock"/>
        </w:rPr>
        <w:t>integer amount</w:t>
      </w:r>
      <w:r w:rsidR="00397702">
        <w:rPr>
          <w:rStyle w:val="CodeBlock"/>
        </w:rPr>
        <w:br/>
      </w:r>
      <w:r w:rsidRPr="00707ED7">
        <w:rPr>
          <w:rStyle w:val="CodeBlock"/>
        </w:rPr>
        <w:t>amount = 0</w:t>
      </w:r>
      <w:r w:rsidR="00397702">
        <w:rPr>
          <w:rStyle w:val="CodeBlock"/>
        </w:rPr>
        <w:br/>
      </w:r>
      <w:r w:rsidRPr="00707ED7">
        <w:rPr>
          <w:rStyle w:val="CodeBlock"/>
        </w:rPr>
        <w:t>f(7)</w:t>
      </w:r>
      <w:r w:rsidR="00397702">
        <w:rPr>
          <w:rStyle w:val="CodeBlock"/>
        </w:rPr>
        <w:br/>
      </w:r>
      <w:r w:rsidRPr="00707ED7">
        <w:rPr>
          <w:rStyle w:val="CodeBlock"/>
        </w:rPr>
        <w:t>printToScreen(output)</w:t>
      </w:r>
      <w:r w:rsidR="00397702">
        <w:rPr>
          <w:rStyle w:val="CodeBlock"/>
        </w:rPr>
        <w:br/>
      </w:r>
      <w:r w:rsidR="00397702">
        <w:rPr>
          <w:rStyle w:val="CodeBlock"/>
        </w:rPr>
        <w:br/>
      </w:r>
      <w:r w:rsidRPr="00707ED7">
        <w:rPr>
          <w:rStyle w:val="CodeBlock"/>
        </w:rPr>
        <w:lastRenderedPageBreak/>
        <w:t>function f(n) {</w:t>
      </w:r>
      <w:r w:rsidR="00397702">
        <w:rPr>
          <w:rStyle w:val="CodeBlock"/>
        </w:rPr>
        <w:br/>
      </w:r>
      <w:r w:rsidR="00090521">
        <w:rPr>
          <w:rStyle w:val="CodeBlock"/>
        </w:rPr>
        <w:t>  </w:t>
      </w:r>
      <w:r w:rsidRPr="00707ED7">
        <w:rPr>
          <w:rStyle w:val="CodeBlock"/>
        </w:rPr>
        <w:t>integer input</w:t>
      </w:r>
      <w:r w:rsidR="00397702">
        <w:rPr>
          <w:rStyle w:val="CodeBlock"/>
        </w:rPr>
        <w:br/>
      </w:r>
      <w:r w:rsidR="00090521">
        <w:rPr>
          <w:rStyle w:val="CodeBlock"/>
        </w:rPr>
        <w:t>  </w:t>
      </w:r>
      <w:r w:rsidRPr="00707ED7">
        <w:rPr>
          <w:rStyle w:val="CodeBlock"/>
        </w:rPr>
        <w:t>input = readFromKeyboard()</w:t>
      </w:r>
      <w:r w:rsidR="00397702">
        <w:rPr>
          <w:rStyle w:val="CodeBlock"/>
        </w:rPr>
        <w:br/>
      </w:r>
      <w:r w:rsidR="00090521">
        <w:rPr>
          <w:rStyle w:val="CodeBlock"/>
        </w:rPr>
        <w:t>  </w:t>
      </w:r>
      <w:r w:rsidRPr="00707ED7">
        <w:rPr>
          <w:rStyle w:val="CodeBlock"/>
        </w:rPr>
        <w:t>amount = input + n</w:t>
      </w:r>
      <w:r w:rsidR="00397702">
        <w:rPr>
          <w:rStyle w:val="CodeBlock"/>
        </w:rPr>
        <w:br/>
      </w:r>
      <w:r w:rsidR="00090521">
        <w:rPr>
          <w:rStyle w:val="CodeBlock"/>
        </w:rPr>
        <w:t>  </w:t>
      </w:r>
      <w:r w:rsidRPr="00707ED7">
        <w:rPr>
          <w:rStyle w:val="CodeBlock"/>
        </w:rPr>
        <w:t>printToScreen(amount)</w:t>
      </w:r>
      <w:r w:rsidR="00397702">
        <w:rPr>
          <w:rStyle w:val="CodeBlock"/>
        </w:rPr>
        <w:br/>
      </w:r>
      <w:r w:rsidRPr="00707ED7">
        <w:rPr>
          <w:rStyle w:val="CodeBlock"/>
        </w:rPr>
        <w:t>}</w:t>
      </w:r>
    </w:p>
    <w:p w14:paraId="00000153" w14:textId="77777777" w:rsidR="00E203CD" w:rsidRDefault="00000000" w:rsidP="00987672">
      <w:pPr>
        <w:pStyle w:val="QuestionStemContinued"/>
      </w:pPr>
      <w:r>
        <w:t xml:space="preserve">Which feature of function </w:t>
      </w:r>
      <w:r w:rsidRPr="00707ED7">
        <w:rPr>
          <w:rStyle w:val="InlineCode"/>
        </w:rPr>
        <w:t>f</w:t>
      </w:r>
      <w:r>
        <w:t xml:space="preserve"> is considered to be a side effect? Select all that apply.</w:t>
      </w:r>
    </w:p>
    <w:p w14:paraId="00000155" w14:textId="77777777" w:rsidR="00E203CD" w:rsidRDefault="00000000" w:rsidP="00574271">
      <w:pPr>
        <w:pStyle w:val="QuestionOption"/>
      </w:pPr>
      <w:r>
        <w:t xml:space="preserve">[Correct Answer] A. The </w:t>
      </w:r>
      <w:r w:rsidRPr="00707ED7">
        <w:rPr>
          <w:rStyle w:val="InlineCode"/>
        </w:rPr>
        <w:t>f</w:t>
      </w:r>
      <w:r>
        <w:t xml:space="preserve"> function gets input from the keyboard, which is not internal to the function.</w:t>
      </w:r>
    </w:p>
    <w:p w14:paraId="00000157" w14:textId="77777777" w:rsidR="00E203CD" w:rsidRDefault="00000000" w:rsidP="00574271">
      <w:pPr>
        <w:pStyle w:val="QuestionOption"/>
      </w:pPr>
      <w:r>
        <w:t xml:space="preserve">[Correct Answer] B. The </w:t>
      </w:r>
      <w:r w:rsidRPr="00707ED7">
        <w:rPr>
          <w:rStyle w:val="InlineCode"/>
        </w:rPr>
        <w:t>f</w:t>
      </w:r>
      <w:r>
        <w:t xml:space="preserve"> function sends output to the screen, which is not internal to the function.</w:t>
      </w:r>
    </w:p>
    <w:p w14:paraId="00000159" w14:textId="77777777" w:rsidR="00E203CD" w:rsidRDefault="00000000" w:rsidP="00574271">
      <w:pPr>
        <w:pStyle w:val="QuestionOption"/>
      </w:pPr>
      <w:r>
        <w:t xml:space="preserve">[Correct Answer] C. The </w:t>
      </w:r>
      <w:r w:rsidRPr="00707ED7">
        <w:rPr>
          <w:rStyle w:val="InlineCode"/>
        </w:rPr>
        <w:t>f</w:t>
      </w:r>
      <w:r>
        <w:t xml:space="preserve"> function modifies the value of the </w:t>
      </w:r>
      <w:r w:rsidRPr="00707ED7">
        <w:rPr>
          <w:rStyle w:val="InlineCode"/>
        </w:rPr>
        <w:t>amount</w:t>
      </w:r>
      <w:r>
        <w:t xml:space="preserve"> variable, which is available outside of the function.</w:t>
      </w:r>
    </w:p>
    <w:p w14:paraId="0000015B" w14:textId="77777777" w:rsidR="00E203CD" w:rsidRDefault="00000000" w:rsidP="00574271">
      <w:pPr>
        <w:pStyle w:val="QuestionOption"/>
      </w:pPr>
      <w:r>
        <w:t xml:space="preserve">D. The function </w:t>
      </w:r>
      <w:r w:rsidRPr="00707ED7">
        <w:rPr>
          <w:rStyle w:val="InlineCode"/>
        </w:rPr>
        <w:t>f</w:t>
      </w:r>
      <w:r>
        <w:t xml:space="preserve"> uses the value of the variable </w:t>
      </w:r>
      <w:r w:rsidRPr="00707ED7">
        <w:rPr>
          <w:rStyle w:val="InlineCode"/>
        </w:rPr>
        <w:t>n</w:t>
      </w:r>
      <w:r>
        <w:t xml:space="preserve">, but </w:t>
      </w:r>
      <w:r w:rsidRPr="00707ED7">
        <w:rPr>
          <w:rStyle w:val="InlineCode"/>
        </w:rPr>
        <w:t>n</w:t>
      </w:r>
      <w:r>
        <w:t xml:space="preserve"> gets its value </w:t>
      </w:r>
      <w:r w:rsidRPr="00707ED7">
        <w:rPr>
          <w:rStyle w:val="InlineCode"/>
        </w:rPr>
        <w:t>7</w:t>
      </w:r>
      <w:r>
        <w:t xml:space="preserve"> from code that's outside of the function.</w:t>
      </w:r>
    </w:p>
    <w:p w14:paraId="0000015F" w14:textId="77777777" w:rsidR="00E203CD" w:rsidRDefault="00000000" w:rsidP="00574271">
      <w:pPr>
        <w:pStyle w:val="QuestionRationale"/>
      </w:pPr>
      <w:r>
        <w:t xml:space="preserve">Since the exact value of a user's keyboard input is not coded into function </w:t>
      </w:r>
      <w:r w:rsidRPr="00707ED7">
        <w:rPr>
          <w:rStyle w:val="InlineCode"/>
        </w:rPr>
        <w:t>f</w:t>
      </w:r>
      <w:r>
        <w:t>, keyboard input is a side effect. See “Testing, Debugging, and Memoization.”</w:t>
      </w:r>
    </w:p>
    <w:p w14:paraId="00000163" w14:textId="77777777" w:rsidR="00E203CD" w:rsidRPr="00707ED7" w:rsidRDefault="00E203CD">
      <w:pPr>
        <w:ind w:left="540"/>
        <w:rPr>
          <w:rStyle w:val="CodeBlock"/>
        </w:rPr>
      </w:pPr>
    </w:p>
    <w:p w14:paraId="00000164" w14:textId="77777777" w:rsidR="00E203CD" w:rsidRDefault="00000000" w:rsidP="00CA2503">
      <w:pPr>
        <w:pStyle w:val="QuestionStem"/>
      </w:pPr>
      <w:r>
        <w:t>What output(s) may result from running the following code?</w:t>
      </w:r>
    </w:p>
    <w:p w14:paraId="00000170" w14:textId="2DF1CDDF" w:rsidR="00E203CD" w:rsidRPr="00707ED7" w:rsidRDefault="00000000" w:rsidP="00827A8C">
      <w:pPr>
        <w:pStyle w:val="QuestionStemContinued"/>
        <w:rPr>
          <w:rStyle w:val="CodeBlock"/>
        </w:rPr>
      </w:pPr>
      <w:r w:rsidRPr="00707ED7">
        <w:rPr>
          <w:rStyle w:val="CodeBlock"/>
        </w:rPr>
        <w:t>x = 0</w:t>
      </w:r>
      <w:r w:rsidR="00397702">
        <w:rPr>
          <w:rStyle w:val="CodeBlock"/>
        </w:rPr>
        <w:br/>
      </w:r>
      <w:r w:rsidRPr="00707ED7">
        <w:rPr>
          <w:rStyle w:val="CodeBlock"/>
        </w:rPr>
        <w:t>three times do {</w:t>
      </w:r>
      <w:r w:rsidR="00397702">
        <w:rPr>
          <w:rStyle w:val="CodeBlock"/>
        </w:rPr>
        <w:br/>
      </w:r>
      <w:r w:rsidR="00090521">
        <w:rPr>
          <w:rStyle w:val="CodeBlock"/>
        </w:rPr>
        <w:t>  </w:t>
      </w:r>
      <w:r w:rsidRPr="00707ED7">
        <w:rPr>
          <w:rStyle w:val="CodeBlock"/>
        </w:rPr>
        <w:t>simultaneously do {</w:t>
      </w:r>
      <w:r w:rsidR="00397702">
        <w:rPr>
          <w:rStyle w:val="CodeBlock"/>
        </w:rPr>
        <w:br/>
      </w:r>
      <w:r w:rsidR="00090521">
        <w:rPr>
          <w:rStyle w:val="CodeBlock"/>
        </w:rPr>
        <w:t>    </w:t>
      </w:r>
      <w:r w:rsidRPr="00707ED7">
        <w:rPr>
          <w:rStyle w:val="CodeBlock"/>
        </w:rPr>
        <w:t>x = x + 1</w:t>
      </w:r>
      <w:r w:rsidR="00397702">
        <w:rPr>
          <w:rStyle w:val="CodeBlock"/>
        </w:rPr>
        <w:br/>
      </w:r>
      <w:r w:rsidR="00090521">
        <w:rPr>
          <w:rStyle w:val="CodeBlock"/>
        </w:rPr>
        <w:t>  </w:t>
      </w:r>
      <w:r w:rsidRPr="00707ED7">
        <w:rPr>
          <w:rStyle w:val="CodeBlock"/>
        </w:rPr>
        <w:t>}</w:t>
      </w:r>
      <w:r w:rsidR="00397702">
        <w:rPr>
          <w:rStyle w:val="CodeBlock"/>
        </w:rPr>
        <w:br/>
      </w:r>
      <w:r w:rsidR="00090521">
        <w:rPr>
          <w:rStyle w:val="CodeBlock"/>
        </w:rPr>
        <w:t>  </w:t>
      </w:r>
      <w:r w:rsidRPr="00707ED7">
        <w:rPr>
          <w:rStyle w:val="CodeBlock"/>
        </w:rPr>
        <w:t>and</w:t>
      </w:r>
      <w:r w:rsidR="00397702">
        <w:rPr>
          <w:rStyle w:val="CodeBlock"/>
        </w:rPr>
        <w:br/>
      </w:r>
      <w:r w:rsidR="00090521">
        <w:rPr>
          <w:rStyle w:val="CodeBlock"/>
        </w:rPr>
        <w:t>  </w:t>
      </w:r>
      <w:r w:rsidRPr="00707ED7">
        <w:rPr>
          <w:rStyle w:val="CodeBlock"/>
        </w:rPr>
        <w:t>{</w:t>
      </w:r>
      <w:r w:rsidR="00397702">
        <w:rPr>
          <w:rStyle w:val="CodeBlock"/>
        </w:rPr>
        <w:br/>
      </w:r>
      <w:r w:rsidR="00090521">
        <w:rPr>
          <w:rStyle w:val="CodeBlock"/>
        </w:rPr>
        <w:t>    </w:t>
      </w:r>
      <w:r w:rsidRPr="00707ED7">
        <w:rPr>
          <w:rStyle w:val="CodeBlock"/>
        </w:rPr>
        <w:t>x = x + 1</w:t>
      </w:r>
      <w:r w:rsidR="00397702">
        <w:rPr>
          <w:rStyle w:val="CodeBlock"/>
        </w:rPr>
        <w:br/>
      </w:r>
      <w:r w:rsidR="00090521">
        <w:rPr>
          <w:rStyle w:val="CodeBlock"/>
        </w:rPr>
        <w:t>  </w:t>
      </w:r>
      <w:r w:rsidRPr="00707ED7">
        <w:rPr>
          <w:rStyle w:val="CodeBlock"/>
        </w:rPr>
        <w:t>}</w:t>
      </w:r>
      <w:r w:rsidR="00397702">
        <w:rPr>
          <w:rStyle w:val="CodeBlock"/>
        </w:rPr>
        <w:br/>
      </w:r>
      <w:r w:rsidRPr="00707ED7">
        <w:rPr>
          <w:rStyle w:val="CodeBlock"/>
        </w:rPr>
        <w:t>}</w:t>
      </w:r>
      <w:r w:rsidR="00397702">
        <w:rPr>
          <w:rStyle w:val="CodeBlock"/>
        </w:rPr>
        <w:br/>
      </w:r>
      <w:r w:rsidRPr="00707ED7">
        <w:rPr>
          <w:rStyle w:val="CodeBlock"/>
        </w:rPr>
        <w:t>print x</w:t>
      </w:r>
    </w:p>
    <w:p w14:paraId="00000171" w14:textId="77777777" w:rsidR="00E203CD" w:rsidRDefault="00000000" w:rsidP="00574271">
      <w:pPr>
        <w:pStyle w:val="QuestionOption"/>
        <w:rPr>
          <w:sz w:val="22"/>
          <w:szCs w:val="22"/>
        </w:rPr>
      </w:pPr>
      <w:r>
        <w:t xml:space="preserve">[Correct Answer] A. </w:t>
      </w:r>
      <w:r>
        <w:rPr>
          <w:color w:val="000000"/>
          <w:sz w:val="22"/>
          <w:szCs w:val="22"/>
        </w:rPr>
        <w:t>3, 4, 5, or 6</w:t>
      </w:r>
    </w:p>
    <w:p w14:paraId="00000172" w14:textId="77777777" w:rsidR="00E203CD" w:rsidRDefault="00000000" w:rsidP="00574271">
      <w:pPr>
        <w:pStyle w:val="QuestionOption"/>
      </w:pPr>
      <w:r>
        <w:t>B. Only 3</w:t>
      </w:r>
    </w:p>
    <w:p w14:paraId="00000173" w14:textId="77777777" w:rsidR="00E203CD" w:rsidRDefault="00000000" w:rsidP="00574271">
      <w:pPr>
        <w:pStyle w:val="QuestionOption"/>
      </w:pPr>
      <w:r>
        <w:t>C. Only 6</w:t>
      </w:r>
    </w:p>
    <w:p w14:paraId="00000174" w14:textId="77777777" w:rsidR="00E203CD" w:rsidRDefault="00000000" w:rsidP="00574271">
      <w:pPr>
        <w:pStyle w:val="QuestionOption"/>
      </w:pPr>
      <w:r>
        <w:lastRenderedPageBreak/>
        <w:t>D. 1, 2, 3, 4, 5, or 6</w:t>
      </w:r>
    </w:p>
    <w:p w14:paraId="00000177" w14:textId="77777777" w:rsidR="00E203CD" w:rsidRDefault="00000000" w:rsidP="00574271">
      <w:pPr>
        <w:pStyle w:val="QuestionRationale"/>
      </w:pPr>
      <w:r>
        <w:t xml:space="preserve">During any iteration of the loop, we have two threads executing </w:t>
      </w:r>
      <w:r w:rsidRPr="00707ED7">
        <w:rPr>
          <w:rStyle w:val="InlineCode"/>
        </w:rPr>
        <w:t>x = x + 1</w:t>
      </w:r>
      <w:r>
        <w:t xml:space="preserve">. If both threads fetch the value of </w:t>
      </w:r>
      <w:r w:rsidRPr="00707ED7">
        <w:rPr>
          <w:rStyle w:val="InlineCode"/>
        </w:rPr>
        <w:t>x</w:t>
      </w:r>
      <w:r>
        <w:t xml:space="preserve"> (on the right side of the assignment) before either thread has updated </w:t>
      </w:r>
      <w:r w:rsidRPr="00707ED7">
        <w:rPr>
          <w:rStyle w:val="InlineCode"/>
        </w:rPr>
        <w:t>x</w:t>
      </w:r>
      <w:r>
        <w:t xml:space="preserve"> (on the left side of the assignment), then the result from both threads is to add only 1 to </w:t>
      </w:r>
      <w:r w:rsidRPr="00707ED7">
        <w:rPr>
          <w:rStyle w:val="InlineCode"/>
        </w:rPr>
        <w:t>x</w:t>
      </w:r>
      <w:r>
        <w:t xml:space="preserve">. But if one thread updates </w:t>
      </w:r>
      <w:r w:rsidRPr="00707ED7">
        <w:rPr>
          <w:rStyle w:val="InlineCode"/>
        </w:rPr>
        <w:t>x</w:t>
      </w:r>
      <w:r>
        <w:t xml:space="preserve"> before the other thread fetches </w:t>
      </w:r>
      <w:r w:rsidRPr="00707ED7">
        <w:rPr>
          <w:rStyle w:val="InlineCode"/>
        </w:rPr>
        <w:t>x</w:t>
      </w:r>
      <w:r>
        <w:t xml:space="preserve">, the result from both threads is to add 2 to </w:t>
      </w:r>
      <w:r w:rsidRPr="00707ED7">
        <w:rPr>
          <w:rStyle w:val="InlineCode"/>
        </w:rPr>
        <w:t>x</w:t>
      </w:r>
      <w:r>
        <w:t xml:space="preserve">. So, the printed value of </w:t>
      </w:r>
      <w:r w:rsidRPr="00707ED7">
        <w:rPr>
          <w:rStyle w:val="InlineCode"/>
        </w:rPr>
        <w:t>x</w:t>
      </w:r>
      <w:r>
        <w:t xml:space="preserve"> depends on how many times one thread updates before the other thread fetches. This can happen 0 times, 1 time, 2 times, or all 3 times. The resulting values of </w:t>
      </w:r>
      <w:r w:rsidRPr="00707ED7">
        <w:rPr>
          <w:rStyle w:val="InlineCode"/>
        </w:rPr>
        <w:t>x</w:t>
      </w:r>
      <w:r>
        <w:t xml:space="preserve"> are 3, 4, 5, and 6. See “Avoiding Race Conditions and Achieving Thread Safety.”</w:t>
      </w:r>
    </w:p>
    <w:p w14:paraId="0000017C" w14:textId="3B195F3F" w:rsidR="00E203CD" w:rsidRPr="00827A8C" w:rsidRDefault="00E203CD" w:rsidP="00827A8C"/>
    <w:p w14:paraId="0000017D" w14:textId="77777777" w:rsidR="00E203CD" w:rsidRDefault="00000000" w:rsidP="00CA2503">
      <w:pPr>
        <w:pStyle w:val="QuestionStem"/>
      </w:pPr>
      <w:r>
        <w:t>Alice visits an automated teller machine. She checks her account and learns that she has a $400 balance. Then she issues a request to withdraw $100, and the teller machine denies the request. How can this have been caused by a race condition?</w:t>
      </w:r>
    </w:p>
    <w:p w14:paraId="0000017E" w14:textId="77777777" w:rsidR="00E203CD" w:rsidRDefault="00000000" w:rsidP="00574271">
      <w:pPr>
        <w:pStyle w:val="QuestionOption"/>
      </w:pPr>
      <w:r>
        <w:t>[Correct Answer] A. Between the time Alice checked her balance and the time she issued the withdrawal request, Alice's partner made a withdrawal from the same account.</w:t>
      </w:r>
    </w:p>
    <w:p w14:paraId="00000180" w14:textId="77777777" w:rsidR="00E203CD" w:rsidRDefault="00000000" w:rsidP="00574271">
      <w:pPr>
        <w:pStyle w:val="QuestionOption"/>
      </w:pPr>
      <w:r>
        <w:t>B. Between the time Alice checked her balance and the time she issued the withdrawal request, the bank's computers went down.</w:t>
      </w:r>
    </w:p>
    <w:p w14:paraId="00000182" w14:textId="77777777" w:rsidR="00E203CD" w:rsidRDefault="00000000" w:rsidP="00574271">
      <w:pPr>
        <w:pStyle w:val="QuestionOption"/>
      </w:pPr>
      <w:r>
        <w:t xml:space="preserve">C. Alice isn't permitted to withdraw more than $100 during a visit to the teller machine. </w:t>
      </w:r>
    </w:p>
    <w:p w14:paraId="00000184" w14:textId="77777777" w:rsidR="00E203CD" w:rsidRDefault="00000000" w:rsidP="00574271">
      <w:pPr>
        <w:pStyle w:val="QuestionOption"/>
      </w:pPr>
      <w:r>
        <w:t>D. The teller machine is almost out of cash.</w:t>
      </w:r>
    </w:p>
    <w:p w14:paraId="00000187" w14:textId="77777777" w:rsidR="00E203CD" w:rsidRDefault="00000000" w:rsidP="00574271">
      <w:pPr>
        <w:pStyle w:val="QuestionRationale"/>
      </w:pPr>
      <w:r>
        <w:t>A race condition occurs when two or more agents attempt to modify a particular value at the same time. In this case, the agents are Alice and her partner. The value is the amount in the account. See “Avoiding Race Conditions and Achieving Thread Safety.”</w:t>
      </w:r>
    </w:p>
    <w:p w14:paraId="0000018C" w14:textId="05BDB643" w:rsidR="00E203CD" w:rsidRPr="00707ED7" w:rsidRDefault="00E203CD" w:rsidP="00156849">
      <w:pPr>
        <w:rPr>
          <w:rStyle w:val="CodeBlock"/>
        </w:rPr>
      </w:pPr>
    </w:p>
    <w:p w14:paraId="0000018D" w14:textId="77777777" w:rsidR="00E203CD" w:rsidRDefault="00000000" w:rsidP="00CA2503">
      <w:pPr>
        <w:pStyle w:val="QuestionStem"/>
      </w:pPr>
      <w:r>
        <w:t>Which of the following phenomena make code susceptible to race conditions? Select all that apply.</w:t>
      </w:r>
    </w:p>
    <w:p w14:paraId="0000018E" w14:textId="77777777" w:rsidR="00E203CD" w:rsidRDefault="00000000" w:rsidP="00574271">
      <w:pPr>
        <w:pStyle w:val="QuestionOption"/>
        <w:rPr>
          <w:color w:val="000000"/>
          <w:sz w:val="22"/>
          <w:szCs w:val="22"/>
        </w:rPr>
      </w:pPr>
      <w:r>
        <w:t xml:space="preserve">[Correct Answer] A. </w:t>
      </w:r>
      <w:r>
        <w:rPr>
          <w:color w:val="000000"/>
          <w:sz w:val="22"/>
          <w:szCs w:val="22"/>
        </w:rPr>
        <w:t>Impure functions</w:t>
      </w:r>
    </w:p>
    <w:p w14:paraId="0000018F" w14:textId="77777777" w:rsidR="00E203CD" w:rsidRDefault="00000000" w:rsidP="00574271">
      <w:pPr>
        <w:pStyle w:val="QuestionOption"/>
        <w:rPr>
          <w:color w:val="000000"/>
        </w:rPr>
      </w:pPr>
      <w:r>
        <w:t xml:space="preserve">[Correct Answer] B. </w:t>
      </w:r>
      <w:r>
        <w:rPr>
          <w:color w:val="000000"/>
        </w:rPr>
        <w:t>Shared variables</w:t>
      </w:r>
    </w:p>
    <w:p w14:paraId="00000190" w14:textId="77777777" w:rsidR="00E203CD" w:rsidRDefault="00000000" w:rsidP="00574271">
      <w:pPr>
        <w:pStyle w:val="QuestionOption"/>
      </w:pPr>
      <w:r>
        <w:t>[Correct Answer] C. Simultaneous threads</w:t>
      </w:r>
    </w:p>
    <w:p w14:paraId="00000191" w14:textId="77777777" w:rsidR="00E203CD" w:rsidRDefault="00000000" w:rsidP="00574271">
      <w:pPr>
        <w:pStyle w:val="QuestionOption"/>
      </w:pPr>
      <w:r>
        <w:t>D. Memoization</w:t>
      </w:r>
    </w:p>
    <w:p w14:paraId="00000195" w14:textId="77777777" w:rsidR="00E203CD" w:rsidRDefault="00000000" w:rsidP="00574271">
      <w:pPr>
        <w:pStyle w:val="QuestionRationale"/>
      </w:pPr>
      <w:r>
        <w:t xml:space="preserve">A race condition occurs when two or more agents attempt to modify a particular value at the same time. An impure function may modify the value of a variable that's referenced by code outside the function. The impure function and the code outside the function are two </w:t>
      </w:r>
      <w:r>
        <w:lastRenderedPageBreak/>
        <w:t>agents, both of which may modify the variable's value. So, a race condition may occur. See “Avoiding Race Conditions and Achieving Thread Safety.”</w:t>
      </w:r>
    </w:p>
    <w:p w14:paraId="00000199" w14:textId="77777777" w:rsidR="00E203CD" w:rsidRPr="00707ED7" w:rsidRDefault="00E203CD" w:rsidP="00156849">
      <w:pPr>
        <w:rPr>
          <w:rStyle w:val="CodeBlock"/>
        </w:rPr>
      </w:pPr>
    </w:p>
    <w:p w14:paraId="0000019A" w14:textId="77777777" w:rsidR="00E203CD" w:rsidRDefault="00000000" w:rsidP="00CA2503">
      <w:pPr>
        <w:pStyle w:val="QuestionStem"/>
      </w:pPr>
      <w:r>
        <w:t>Which of the following parameter passing schemes is the least safe?</w:t>
      </w:r>
    </w:p>
    <w:p w14:paraId="0000019B" w14:textId="77777777" w:rsidR="00E203CD" w:rsidRDefault="00000000" w:rsidP="00574271">
      <w:pPr>
        <w:pStyle w:val="QuestionOption"/>
      </w:pPr>
      <w:r>
        <w:t>[Correct Answer] A. Pass by reference to an impure function</w:t>
      </w:r>
    </w:p>
    <w:p w14:paraId="0000019D" w14:textId="77777777" w:rsidR="00E203CD" w:rsidRDefault="00000000" w:rsidP="00574271">
      <w:pPr>
        <w:pStyle w:val="QuestionOption"/>
      </w:pPr>
      <w:r>
        <w:t>B. Pass by value to an impure function</w:t>
      </w:r>
    </w:p>
    <w:p w14:paraId="0000019F" w14:textId="77777777" w:rsidR="00E203CD" w:rsidRDefault="00000000" w:rsidP="00574271">
      <w:pPr>
        <w:pStyle w:val="QuestionOption"/>
      </w:pPr>
      <w:r>
        <w:t>C. Pass by reference to a pure function</w:t>
      </w:r>
    </w:p>
    <w:p w14:paraId="3066B4BA" w14:textId="36514FEC" w:rsidR="00156849" w:rsidRPr="00156849" w:rsidRDefault="00000000" w:rsidP="00156849">
      <w:pPr>
        <w:pStyle w:val="QuestionOption"/>
      </w:pPr>
      <w:r>
        <w:t>D. Pass by value to a pure function</w:t>
      </w:r>
    </w:p>
    <w:p w14:paraId="000001A4" w14:textId="77777777" w:rsidR="00E203CD" w:rsidRDefault="00000000" w:rsidP="00574271">
      <w:pPr>
        <w:pStyle w:val="QuestionRationale"/>
      </w:pPr>
      <w:r>
        <w:t>Impure functions aren't as safe as pure functions. In addition, pass by reference lets a function point to values that are defined outside the function. Since the function can modify these values that live outside of the function, pass by reference is unsafe. See “Efficient Parameter Passing.”</w:t>
      </w:r>
    </w:p>
    <w:p w14:paraId="000001A9" w14:textId="50DA54A8" w:rsidR="00E203CD" w:rsidRPr="00707ED7" w:rsidRDefault="00E203CD" w:rsidP="00362093">
      <w:pPr>
        <w:rPr>
          <w:rStyle w:val="CodeBlock"/>
        </w:rPr>
      </w:pPr>
    </w:p>
    <w:p w14:paraId="000001AA" w14:textId="77777777" w:rsidR="00E203CD" w:rsidRDefault="00000000" w:rsidP="00CA2503">
      <w:pPr>
        <w:pStyle w:val="QuestionStem"/>
      </w:pPr>
      <w:r>
        <w:t>What's the output of the following code?</w:t>
      </w:r>
    </w:p>
    <w:p w14:paraId="000001B1" w14:textId="051F12B0" w:rsidR="00E203CD" w:rsidRPr="00707ED7" w:rsidRDefault="00000000" w:rsidP="00362093">
      <w:pPr>
        <w:pStyle w:val="QuestionStemContinued"/>
        <w:rPr>
          <w:rStyle w:val="CodeBlock"/>
        </w:rPr>
      </w:pPr>
      <w:r w:rsidRPr="00707ED7">
        <w:rPr>
          <w:rStyle w:val="CodeBlock"/>
        </w:rPr>
        <w:t>x = 7</w:t>
      </w:r>
      <w:r w:rsidR="00397702">
        <w:rPr>
          <w:rStyle w:val="CodeBlock"/>
        </w:rPr>
        <w:br/>
      </w:r>
      <w:r w:rsidRPr="00707ED7">
        <w:rPr>
          <w:rStyle w:val="CodeBlock"/>
        </w:rPr>
        <w:t>f(x)</w:t>
      </w:r>
      <w:r w:rsidR="00397702">
        <w:rPr>
          <w:rStyle w:val="CodeBlock"/>
        </w:rPr>
        <w:br/>
      </w:r>
      <w:r w:rsidRPr="00707ED7">
        <w:rPr>
          <w:rStyle w:val="CodeBlock"/>
        </w:rPr>
        <w:t>print(x)</w:t>
      </w:r>
      <w:r w:rsidR="00397702">
        <w:rPr>
          <w:rStyle w:val="CodeBlock"/>
        </w:rPr>
        <w:br/>
      </w:r>
      <w:r w:rsidRPr="00707ED7">
        <w:rPr>
          <w:rStyle w:val="CodeBlock"/>
        </w:rPr>
        <w:t>Stop</w:t>
      </w:r>
      <w:r w:rsidR="00397702">
        <w:rPr>
          <w:rStyle w:val="CodeBlock"/>
        </w:rPr>
        <w:br/>
      </w:r>
      <w:r w:rsidRPr="00707ED7">
        <w:rPr>
          <w:rStyle w:val="CodeBlock"/>
        </w:rPr>
        <w:t>f(x) {</w:t>
      </w:r>
      <w:r w:rsidR="00397702">
        <w:rPr>
          <w:rStyle w:val="CodeBlock"/>
        </w:rPr>
        <w:br/>
      </w:r>
      <w:r w:rsidR="00090521">
        <w:rPr>
          <w:rStyle w:val="CodeBlock"/>
        </w:rPr>
        <w:t>    </w:t>
      </w:r>
      <w:r w:rsidRPr="00707ED7">
        <w:rPr>
          <w:rStyle w:val="CodeBlock"/>
        </w:rPr>
        <w:t>x = x + 1</w:t>
      </w:r>
      <w:r w:rsidR="00397702">
        <w:rPr>
          <w:rStyle w:val="CodeBlock"/>
        </w:rPr>
        <w:br/>
      </w:r>
      <w:r w:rsidRPr="00707ED7">
        <w:rPr>
          <w:rStyle w:val="CodeBlock"/>
        </w:rPr>
        <w:t>}</w:t>
      </w:r>
    </w:p>
    <w:p w14:paraId="000001B3" w14:textId="77777777" w:rsidR="00E203CD" w:rsidRDefault="00000000" w:rsidP="00574271">
      <w:pPr>
        <w:pStyle w:val="QuestionOption"/>
      </w:pPr>
      <w:r>
        <w:t xml:space="preserve">[Correct Answer] A. We're </w:t>
      </w:r>
      <w:bookmarkStart w:id="20" w:name="_Hlk161742210"/>
      <w:r>
        <w:t xml:space="preserve">unable to determine the output without </w:t>
      </w:r>
      <w:bookmarkEnd w:id="20"/>
      <w:r>
        <w:t>more information.</w:t>
      </w:r>
    </w:p>
    <w:p w14:paraId="000001B5" w14:textId="77777777" w:rsidR="00E203CD" w:rsidRDefault="00000000" w:rsidP="00574271">
      <w:pPr>
        <w:pStyle w:val="QuestionOption"/>
      </w:pPr>
      <w:r>
        <w:t>B. 7</w:t>
      </w:r>
    </w:p>
    <w:p w14:paraId="000001B7" w14:textId="77777777" w:rsidR="00E203CD" w:rsidRDefault="00000000" w:rsidP="00574271">
      <w:pPr>
        <w:pStyle w:val="QuestionOption"/>
      </w:pPr>
      <w:r>
        <w:t>C. 8</w:t>
      </w:r>
    </w:p>
    <w:p w14:paraId="000001B9" w14:textId="77777777" w:rsidR="00E203CD" w:rsidRDefault="00000000" w:rsidP="00574271">
      <w:pPr>
        <w:pStyle w:val="QuestionOption"/>
      </w:pPr>
      <w:r>
        <w:t>D. Runtime error</w:t>
      </w:r>
    </w:p>
    <w:p w14:paraId="000001BC" w14:textId="77777777" w:rsidR="00E203CD" w:rsidRDefault="00000000" w:rsidP="00574271">
      <w:pPr>
        <w:pStyle w:val="QuestionRationale"/>
      </w:pPr>
      <w:r>
        <w:t>We're not told whether this code uses pass by value or pass by reference. If the code uses pass by value, the output is 7. But if the code uses pass by reference, the output is 8. See “Efficient Parameter Passing.”</w:t>
      </w:r>
    </w:p>
    <w:p w14:paraId="000001C1" w14:textId="562F0095" w:rsidR="00E203CD" w:rsidRPr="00707ED7" w:rsidRDefault="00E203CD" w:rsidP="00243711">
      <w:pPr>
        <w:rPr>
          <w:rStyle w:val="CodeBlock"/>
        </w:rPr>
      </w:pPr>
    </w:p>
    <w:p w14:paraId="000001C2" w14:textId="77777777" w:rsidR="00E203CD" w:rsidRDefault="00000000" w:rsidP="00CA2503">
      <w:pPr>
        <w:pStyle w:val="QuestionStem"/>
      </w:pPr>
      <w:r>
        <w:t>A particular programming language implements parameter passing in three steps:</w:t>
      </w:r>
    </w:p>
    <w:p w14:paraId="000001C3" w14:textId="11C72424" w:rsidR="00E203CD" w:rsidRDefault="00243711" w:rsidP="00243711">
      <w:pPr>
        <w:pStyle w:val="QuestionStemContinued"/>
      </w:pPr>
      <w:r>
        <w:lastRenderedPageBreak/>
        <w:t>1. Copy the value of the calling code's variable to a target variable inside the function.</w:t>
      </w:r>
    </w:p>
    <w:p w14:paraId="000001C4" w14:textId="7AA3ADAE" w:rsidR="00E203CD" w:rsidRDefault="00243711" w:rsidP="00243711">
      <w:pPr>
        <w:pStyle w:val="QuestionStemContinued"/>
      </w:pPr>
      <w:r>
        <w:t>2. Execute the code inside the function.</w:t>
      </w:r>
    </w:p>
    <w:p w14:paraId="000001C5" w14:textId="7A08E87E" w:rsidR="00E203CD" w:rsidRDefault="00243711" w:rsidP="00243711">
      <w:pPr>
        <w:pStyle w:val="QuestionStemContinued"/>
      </w:pPr>
      <w:r>
        <w:t>3. Copy the value of the target variable inside the function back to the calling code's variable.</w:t>
      </w:r>
    </w:p>
    <w:p w14:paraId="000001C7" w14:textId="77777777" w:rsidR="00E203CD" w:rsidRDefault="00000000" w:rsidP="00243711">
      <w:pPr>
        <w:pStyle w:val="QuestionStemContinued"/>
      </w:pPr>
      <w:r>
        <w:t>Which of the following is true about this parameter passing scheme?</w:t>
      </w:r>
    </w:p>
    <w:p w14:paraId="000001C9" w14:textId="77777777" w:rsidR="00E203CD" w:rsidRDefault="00000000" w:rsidP="00574271">
      <w:pPr>
        <w:pStyle w:val="QuestionOption"/>
      </w:pPr>
      <w:r>
        <w:t>[Correct Answer] A. It's not safe and not efficient.</w:t>
      </w:r>
    </w:p>
    <w:p w14:paraId="000001CB" w14:textId="77777777" w:rsidR="00E203CD" w:rsidRDefault="00000000" w:rsidP="00574271">
      <w:pPr>
        <w:pStyle w:val="QuestionOption"/>
      </w:pPr>
      <w:r>
        <w:t>B. It's safe, but it's not efficient.</w:t>
      </w:r>
    </w:p>
    <w:p w14:paraId="000001CD" w14:textId="77777777" w:rsidR="00E203CD" w:rsidRDefault="00000000" w:rsidP="00574271">
      <w:pPr>
        <w:pStyle w:val="QuestionOption"/>
      </w:pPr>
      <w:r>
        <w:t>C. It's efficient, but it's not safe.</w:t>
      </w:r>
    </w:p>
    <w:p w14:paraId="000001CF" w14:textId="77777777" w:rsidR="00E203CD" w:rsidRDefault="00000000" w:rsidP="00574271">
      <w:pPr>
        <w:pStyle w:val="QuestionOption"/>
      </w:pPr>
      <w:r>
        <w:t>D. It's safe and efficient.</w:t>
      </w:r>
    </w:p>
    <w:p w14:paraId="000001D2" w14:textId="77777777" w:rsidR="00E203CD" w:rsidRDefault="00000000" w:rsidP="00574271">
      <w:pPr>
        <w:pStyle w:val="QuestionRationale"/>
      </w:pPr>
      <w:r>
        <w:t>This scheme isn't safe because copying a value from inside the function out to the calling code is a side effect. This scheme isn't efficient because it may involve copying a large amount of data from the calling code to the function and then back to the calling code. See “Efficient Parameter Passing.”</w:t>
      </w:r>
    </w:p>
    <w:p w14:paraId="000001D6" w14:textId="77777777" w:rsidR="00E203CD" w:rsidRDefault="00E203CD">
      <w:pPr>
        <w:rPr>
          <w:sz w:val="22"/>
          <w:szCs w:val="22"/>
        </w:rPr>
      </w:pPr>
    </w:p>
    <w:p w14:paraId="000001D7" w14:textId="77777777" w:rsidR="00E203CD" w:rsidRDefault="00000000" w:rsidP="00CA2503">
      <w:pPr>
        <w:pStyle w:val="QuestionStem"/>
      </w:pPr>
      <w:bookmarkStart w:id="21" w:name="_qsh70q" w:colFirst="0" w:colLast="0"/>
      <w:bookmarkEnd w:id="21"/>
      <w:r>
        <w:t xml:space="preserve">In this problem, </w:t>
      </w:r>
      <w:r w:rsidRPr="00707ED7">
        <w:rPr>
          <w:rStyle w:val="InlineCode"/>
        </w:rPr>
        <w:t>++x</w:t>
      </w:r>
      <w:r>
        <w:t xml:space="preserve"> behaves as both an instruction and an expression. As an instruction, </w:t>
      </w:r>
      <w:r w:rsidRPr="00707ED7">
        <w:rPr>
          <w:rStyle w:val="InlineCode"/>
        </w:rPr>
        <w:t>++x</w:t>
      </w:r>
      <w:r>
        <w:t xml:space="preserve"> adds 1 to the value of </w:t>
      </w:r>
      <w:r w:rsidRPr="00707ED7">
        <w:rPr>
          <w:rStyle w:val="InlineCode"/>
        </w:rPr>
        <w:t>x</w:t>
      </w:r>
      <w:r>
        <w:t xml:space="preserve">. As an expression, the value of </w:t>
      </w:r>
      <w:r w:rsidRPr="00707ED7">
        <w:rPr>
          <w:rStyle w:val="InlineCode"/>
        </w:rPr>
        <w:t>++x</w:t>
      </w:r>
      <w:r>
        <w:t xml:space="preserve"> is the newly obtained value of </w:t>
      </w:r>
      <w:r w:rsidRPr="00707ED7">
        <w:rPr>
          <w:rStyle w:val="InlineCode"/>
        </w:rPr>
        <w:t>x</w:t>
      </w:r>
      <w:r>
        <w:t>. For example, the code</w:t>
      </w:r>
    </w:p>
    <w:p w14:paraId="000001DA" w14:textId="0FCDC34C" w:rsidR="00E203CD" w:rsidRPr="00707ED7" w:rsidRDefault="00000000" w:rsidP="00243711">
      <w:pPr>
        <w:pStyle w:val="QuestionStemContinued"/>
        <w:rPr>
          <w:rStyle w:val="CodeBlock"/>
        </w:rPr>
      </w:pPr>
      <w:r w:rsidRPr="00707ED7">
        <w:rPr>
          <w:rStyle w:val="CodeBlock"/>
        </w:rPr>
        <w:t xml:space="preserve">x=7 </w:t>
      </w:r>
      <w:r w:rsidR="00397702">
        <w:rPr>
          <w:rStyle w:val="CodeBlock"/>
        </w:rPr>
        <w:br/>
      </w:r>
      <w:r w:rsidRPr="00707ED7">
        <w:rPr>
          <w:rStyle w:val="CodeBlock"/>
        </w:rPr>
        <w:t xml:space="preserve">print(++x) </w:t>
      </w:r>
      <w:r w:rsidR="00397702">
        <w:rPr>
          <w:rStyle w:val="CodeBlock"/>
        </w:rPr>
        <w:br/>
      </w:r>
      <w:r w:rsidRPr="00707ED7">
        <w:rPr>
          <w:rStyle w:val="CodeBlock"/>
        </w:rPr>
        <w:t>print(x)</w:t>
      </w:r>
    </w:p>
    <w:p w14:paraId="000001DB" w14:textId="77777777" w:rsidR="00E203CD" w:rsidRDefault="00000000" w:rsidP="00243711">
      <w:pPr>
        <w:pStyle w:val="QuestionStemContinued"/>
      </w:pPr>
      <w:r>
        <w:t xml:space="preserve">displays the numbers </w:t>
      </w:r>
      <w:r w:rsidRPr="00707ED7">
        <w:rPr>
          <w:rStyle w:val="CodeBlock"/>
        </w:rPr>
        <w:t>8 8</w:t>
      </w:r>
      <w:r>
        <w:t>.</w:t>
      </w:r>
    </w:p>
    <w:p w14:paraId="000001DC" w14:textId="5BAA7BAF" w:rsidR="00E203CD" w:rsidRDefault="00000000" w:rsidP="00243711">
      <w:pPr>
        <w:pStyle w:val="QuestionStemContinued"/>
      </w:pPr>
      <w:r>
        <w:t xml:space="preserve">With that in mind, what's the output of </w:t>
      </w:r>
      <w:r w:rsidR="007841AC">
        <w:t>the following</w:t>
      </w:r>
      <w:r>
        <w:t xml:space="preserve"> code when the language uses </w:t>
      </w:r>
      <w:r>
        <w:rPr>
          <w:i/>
        </w:rPr>
        <w:t>eager</w:t>
      </w:r>
      <w:r>
        <w:t xml:space="preserve"> evaluation?</w:t>
      </w:r>
    </w:p>
    <w:p w14:paraId="000001E0" w14:textId="05921A9A" w:rsidR="00E203CD" w:rsidRPr="00707ED7" w:rsidRDefault="00000000" w:rsidP="00243711">
      <w:pPr>
        <w:pStyle w:val="QuestionStemContinued"/>
        <w:rPr>
          <w:rStyle w:val="CodeBlock"/>
        </w:rPr>
      </w:pPr>
      <w:r w:rsidRPr="00707ED7">
        <w:rPr>
          <w:rStyle w:val="CodeBlock"/>
        </w:rPr>
        <w:t>x = 18</w:t>
      </w:r>
      <w:r w:rsidR="00397702">
        <w:rPr>
          <w:rStyle w:val="CodeBlock"/>
        </w:rPr>
        <w:br/>
      </w:r>
      <w:r w:rsidRPr="00707ED7">
        <w:rPr>
          <w:rStyle w:val="CodeBlock"/>
        </w:rPr>
        <w:t>if ++x &gt; 19 &amp; ++x is even</w:t>
      </w:r>
      <w:r w:rsidR="00397702">
        <w:rPr>
          <w:rStyle w:val="CodeBlock"/>
        </w:rPr>
        <w:br/>
      </w:r>
      <w:r w:rsidR="00090521">
        <w:rPr>
          <w:rStyle w:val="CodeBlock"/>
        </w:rPr>
        <w:t>    </w:t>
      </w:r>
      <w:r w:rsidRPr="00707ED7">
        <w:rPr>
          <w:rStyle w:val="CodeBlock"/>
        </w:rPr>
        <w:t>print("*", x, "*")</w:t>
      </w:r>
      <w:r w:rsidR="00397702">
        <w:rPr>
          <w:rStyle w:val="CodeBlock"/>
        </w:rPr>
        <w:br/>
      </w:r>
      <w:r w:rsidRPr="00707ED7">
        <w:rPr>
          <w:rStyle w:val="CodeBlock"/>
        </w:rPr>
        <w:t>print(x)</w:t>
      </w:r>
    </w:p>
    <w:p w14:paraId="000001E1" w14:textId="77777777" w:rsidR="00E203CD" w:rsidRDefault="00000000" w:rsidP="00574271">
      <w:pPr>
        <w:pStyle w:val="QuestionOption"/>
        <w:rPr>
          <w:sz w:val="22"/>
          <w:szCs w:val="22"/>
        </w:rPr>
      </w:pPr>
      <w:r>
        <w:t xml:space="preserve">[Correct Answer] A. </w:t>
      </w:r>
      <w:r w:rsidRPr="00707ED7">
        <w:rPr>
          <w:rStyle w:val="CodeBlock"/>
        </w:rPr>
        <w:t>20</w:t>
      </w:r>
    </w:p>
    <w:p w14:paraId="000001E3" w14:textId="77777777" w:rsidR="00E203CD" w:rsidRDefault="00000000" w:rsidP="00574271">
      <w:pPr>
        <w:pStyle w:val="QuestionOption"/>
        <w:rPr>
          <w:color w:val="000000"/>
          <w:sz w:val="22"/>
          <w:szCs w:val="22"/>
        </w:rPr>
      </w:pPr>
      <w:r>
        <w:rPr>
          <w:sz w:val="22"/>
          <w:szCs w:val="22"/>
        </w:rPr>
        <w:t xml:space="preserve">B. </w:t>
      </w:r>
      <w:r w:rsidRPr="00707ED7">
        <w:rPr>
          <w:rStyle w:val="CodeBlock"/>
        </w:rPr>
        <w:t>*19* 19</w:t>
      </w:r>
    </w:p>
    <w:p w14:paraId="000001E5" w14:textId="77777777" w:rsidR="00E203CD" w:rsidRDefault="00000000" w:rsidP="00574271">
      <w:pPr>
        <w:pStyle w:val="QuestionOption"/>
        <w:rPr>
          <w:color w:val="000000"/>
        </w:rPr>
      </w:pPr>
      <w:r>
        <w:t xml:space="preserve">C. </w:t>
      </w:r>
      <w:r w:rsidRPr="00707ED7">
        <w:rPr>
          <w:rStyle w:val="CodeBlock"/>
        </w:rPr>
        <w:t>19</w:t>
      </w:r>
    </w:p>
    <w:p w14:paraId="000001E9" w14:textId="1E538078" w:rsidR="00E203CD" w:rsidRPr="007841AC" w:rsidRDefault="00000000" w:rsidP="00574271">
      <w:pPr>
        <w:pStyle w:val="QuestionOption"/>
        <w:rPr>
          <w:rStyle w:val="CodeBlock"/>
          <w:rFonts w:asciiTheme="minorHAnsi" w:hAnsiTheme="minorHAnsi"/>
          <w:color w:val="000000"/>
          <w:sz w:val="22"/>
          <w:szCs w:val="22"/>
        </w:rPr>
      </w:pPr>
      <w:r>
        <w:rPr>
          <w:sz w:val="22"/>
          <w:szCs w:val="22"/>
        </w:rPr>
        <w:lastRenderedPageBreak/>
        <w:t>D.</w:t>
      </w:r>
      <w:r w:rsidRPr="00707ED7">
        <w:rPr>
          <w:rStyle w:val="CodeBlock"/>
        </w:rPr>
        <w:t xml:space="preserve"> *20* 20</w:t>
      </w:r>
    </w:p>
    <w:p w14:paraId="000001EB" w14:textId="77777777" w:rsidR="00E203CD" w:rsidRDefault="00000000" w:rsidP="00574271">
      <w:pPr>
        <w:pStyle w:val="QuestionRationale"/>
      </w:pPr>
      <w:r>
        <w:t xml:space="preserve">With eager evaluation, the code checks both conditions </w:t>
      </w:r>
      <w:r w:rsidRPr="00707ED7">
        <w:rPr>
          <w:rStyle w:val="InlineCode"/>
        </w:rPr>
        <w:t>++x &gt; 19</w:t>
      </w:r>
      <w:r>
        <w:t xml:space="preserve"> and </w:t>
      </w:r>
      <w:r w:rsidRPr="00707ED7">
        <w:rPr>
          <w:rStyle w:val="InlineCode"/>
        </w:rPr>
        <w:t>++x is even</w:t>
      </w:r>
      <w:r>
        <w:t xml:space="preserve">. The condition </w:t>
      </w:r>
      <w:r w:rsidRPr="00707ED7">
        <w:rPr>
          <w:rStyle w:val="InlineCode"/>
        </w:rPr>
        <w:t>++x &gt; 19</w:t>
      </w:r>
      <w:r>
        <w:t xml:space="preserve"> makes the value of </w:t>
      </w:r>
      <w:r w:rsidRPr="00707ED7">
        <w:rPr>
          <w:rStyle w:val="InlineCode"/>
        </w:rPr>
        <w:t>x</w:t>
      </w:r>
      <w:r>
        <w:t xml:space="preserve"> be 19, and this condition is false (because </w:t>
      </w:r>
      <w:r w:rsidRPr="00707ED7">
        <w:rPr>
          <w:rStyle w:val="InlineCode"/>
        </w:rPr>
        <w:t>19 &gt; 19</w:t>
      </w:r>
      <w:r>
        <w:t xml:space="preserve"> is false). With eager evaluation, the condition </w:t>
      </w:r>
      <w:r w:rsidRPr="00707ED7">
        <w:rPr>
          <w:rStyle w:val="InlineCode"/>
        </w:rPr>
        <w:t>++x is even</w:t>
      </w:r>
      <w:r>
        <w:t xml:space="preserve"> makes the value of </w:t>
      </w:r>
      <w:r w:rsidRPr="00707ED7">
        <w:rPr>
          <w:rStyle w:val="InlineCode"/>
        </w:rPr>
        <w:t>x</w:t>
      </w:r>
      <w:r>
        <w:t xml:space="preserve"> be 20. The combined condition, </w:t>
      </w:r>
      <w:r w:rsidRPr="00707ED7">
        <w:rPr>
          <w:rStyle w:val="InlineCode"/>
        </w:rPr>
        <w:t>++x &gt; 19 &amp; ++x is even</w:t>
      </w:r>
      <w:r>
        <w:t xml:space="preserve">, is false. So, the code doesn't print </w:t>
      </w:r>
      <w:r w:rsidRPr="00707ED7">
        <w:rPr>
          <w:rStyle w:val="InlineCode"/>
        </w:rPr>
        <w:t>*20*</w:t>
      </w:r>
      <w:r>
        <w:t xml:space="preserve">. Instead, the code goes directly to the last statement, where it prints only the number </w:t>
      </w:r>
      <w:r w:rsidRPr="00707ED7">
        <w:rPr>
          <w:rStyle w:val="InlineCode"/>
        </w:rPr>
        <w:t>20</w:t>
      </w:r>
      <w:r>
        <w:t>. See “Lazy Evaluation.”</w:t>
      </w:r>
    </w:p>
    <w:p w14:paraId="000001F1" w14:textId="1A220563" w:rsidR="00E203CD" w:rsidRPr="00707ED7" w:rsidRDefault="00E203CD" w:rsidP="007841AC">
      <w:pPr>
        <w:rPr>
          <w:rStyle w:val="CodeBlock"/>
        </w:rPr>
      </w:pPr>
    </w:p>
    <w:p w14:paraId="000001F2" w14:textId="77777777" w:rsidR="00E203CD" w:rsidRDefault="00000000" w:rsidP="00CA2503">
      <w:pPr>
        <w:pStyle w:val="QuestionStem"/>
      </w:pPr>
      <w:r>
        <w:t xml:space="preserve">In this problem, </w:t>
      </w:r>
      <w:r w:rsidRPr="00707ED7">
        <w:rPr>
          <w:rStyle w:val="InlineCode"/>
        </w:rPr>
        <w:t>++x</w:t>
      </w:r>
      <w:r>
        <w:t xml:space="preserve"> behaves as both an instruction and an expression. As an instruction, </w:t>
      </w:r>
      <w:r w:rsidRPr="00707ED7">
        <w:rPr>
          <w:rStyle w:val="InlineCode"/>
        </w:rPr>
        <w:t>++x</w:t>
      </w:r>
      <w:r>
        <w:t xml:space="preserve"> adds 1 to the value of </w:t>
      </w:r>
      <w:r w:rsidRPr="00707ED7">
        <w:rPr>
          <w:rStyle w:val="InlineCode"/>
        </w:rPr>
        <w:t>x</w:t>
      </w:r>
      <w:r>
        <w:t xml:space="preserve">. As an expression, the value of </w:t>
      </w:r>
      <w:r w:rsidRPr="00707ED7">
        <w:rPr>
          <w:rStyle w:val="InlineCode"/>
        </w:rPr>
        <w:t>++x</w:t>
      </w:r>
      <w:r>
        <w:t xml:space="preserve"> is the newly obtained value of </w:t>
      </w:r>
      <w:r w:rsidRPr="00707ED7">
        <w:rPr>
          <w:rStyle w:val="InlineCode"/>
        </w:rPr>
        <w:t>x</w:t>
      </w:r>
      <w:r>
        <w:t>. For example, the code</w:t>
      </w:r>
    </w:p>
    <w:p w14:paraId="000001F5" w14:textId="30D0D351" w:rsidR="00E203CD" w:rsidRPr="00707ED7" w:rsidRDefault="00000000" w:rsidP="007841AC">
      <w:pPr>
        <w:pStyle w:val="QuestionStemContinued"/>
        <w:rPr>
          <w:rStyle w:val="CodeBlock"/>
        </w:rPr>
      </w:pPr>
      <w:r w:rsidRPr="00707ED7">
        <w:rPr>
          <w:rStyle w:val="CodeBlock"/>
        </w:rPr>
        <w:t xml:space="preserve">x=7 </w:t>
      </w:r>
      <w:r w:rsidR="00397702">
        <w:rPr>
          <w:rStyle w:val="CodeBlock"/>
        </w:rPr>
        <w:br/>
      </w:r>
      <w:r w:rsidRPr="00707ED7">
        <w:rPr>
          <w:rStyle w:val="CodeBlock"/>
        </w:rPr>
        <w:t xml:space="preserve">print(++x) </w:t>
      </w:r>
      <w:r w:rsidR="00397702">
        <w:rPr>
          <w:rStyle w:val="CodeBlock"/>
        </w:rPr>
        <w:br/>
      </w:r>
      <w:r w:rsidRPr="00707ED7">
        <w:rPr>
          <w:rStyle w:val="CodeBlock"/>
        </w:rPr>
        <w:t>print(x)</w:t>
      </w:r>
    </w:p>
    <w:p w14:paraId="000001F6" w14:textId="77777777" w:rsidR="00E203CD" w:rsidRDefault="00000000" w:rsidP="007841AC">
      <w:pPr>
        <w:pStyle w:val="QuestionStemContinued"/>
      </w:pPr>
      <w:r>
        <w:t xml:space="preserve">displays the numbers </w:t>
      </w:r>
      <w:r w:rsidRPr="00707ED7">
        <w:rPr>
          <w:rStyle w:val="CodeBlock"/>
        </w:rPr>
        <w:t>8 8</w:t>
      </w:r>
      <w:r>
        <w:t>.</w:t>
      </w:r>
    </w:p>
    <w:p w14:paraId="000001F7" w14:textId="11EDC7BA" w:rsidR="00E203CD" w:rsidRDefault="00000000" w:rsidP="007841AC">
      <w:pPr>
        <w:pStyle w:val="QuestionStemContinued"/>
      </w:pPr>
      <w:r>
        <w:t xml:space="preserve">With that in mind, what's the output of </w:t>
      </w:r>
      <w:r w:rsidR="007841AC">
        <w:t>the following</w:t>
      </w:r>
      <w:r>
        <w:t xml:space="preserve"> code when the language uses </w:t>
      </w:r>
      <w:r>
        <w:rPr>
          <w:i/>
        </w:rPr>
        <w:t>lazy</w:t>
      </w:r>
      <w:r>
        <w:t xml:space="preserve"> evaluation?</w:t>
      </w:r>
    </w:p>
    <w:p w14:paraId="000001FB" w14:textId="7CCCEDB6" w:rsidR="00E203CD" w:rsidRPr="00707ED7" w:rsidRDefault="00000000" w:rsidP="007841AC">
      <w:pPr>
        <w:pStyle w:val="QuestionStemContinued"/>
        <w:rPr>
          <w:rStyle w:val="CodeBlock"/>
        </w:rPr>
      </w:pPr>
      <w:r w:rsidRPr="00707ED7">
        <w:rPr>
          <w:rStyle w:val="CodeBlock"/>
        </w:rPr>
        <w:t>x = 18</w:t>
      </w:r>
      <w:r w:rsidR="00397702">
        <w:rPr>
          <w:rStyle w:val="CodeBlock"/>
        </w:rPr>
        <w:br/>
      </w:r>
      <w:r w:rsidRPr="00707ED7">
        <w:rPr>
          <w:rStyle w:val="CodeBlock"/>
        </w:rPr>
        <w:t>if ++x &gt; 19 &amp; ++x is even</w:t>
      </w:r>
      <w:r w:rsidR="00397702">
        <w:rPr>
          <w:rStyle w:val="CodeBlock"/>
        </w:rPr>
        <w:br/>
      </w:r>
      <w:r w:rsidR="00090521">
        <w:rPr>
          <w:rStyle w:val="CodeBlock"/>
        </w:rPr>
        <w:t>    </w:t>
      </w:r>
      <w:r w:rsidRPr="00707ED7">
        <w:rPr>
          <w:rStyle w:val="CodeBlock"/>
        </w:rPr>
        <w:t>print("*", x, "*")</w:t>
      </w:r>
      <w:r w:rsidR="00397702">
        <w:rPr>
          <w:rStyle w:val="CodeBlock"/>
        </w:rPr>
        <w:br/>
      </w:r>
      <w:r w:rsidRPr="00707ED7">
        <w:rPr>
          <w:rStyle w:val="CodeBlock"/>
        </w:rPr>
        <w:t>print(x)</w:t>
      </w:r>
    </w:p>
    <w:p w14:paraId="000001FC" w14:textId="77777777" w:rsidR="00E203CD" w:rsidRPr="00707ED7" w:rsidRDefault="00000000" w:rsidP="00574271">
      <w:pPr>
        <w:pStyle w:val="QuestionOption"/>
        <w:rPr>
          <w:rStyle w:val="CodeBlock"/>
        </w:rPr>
      </w:pPr>
      <w:r>
        <w:t xml:space="preserve">[Correct Answer] A. </w:t>
      </w:r>
      <w:r w:rsidRPr="00707ED7">
        <w:rPr>
          <w:rStyle w:val="CodeBlock"/>
        </w:rPr>
        <w:t>19</w:t>
      </w:r>
    </w:p>
    <w:p w14:paraId="000001FD" w14:textId="77777777" w:rsidR="00E203CD" w:rsidRPr="00707ED7" w:rsidRDefault="00000000" w:rsidP="00574271">
      <w:pPr>
        <w:pStyle w:val="QuestionOption"/>
        <w:rPr>
          <w:rStyle w:val="CodeBlock"/>
        </w:rPr>
      </w:pPr>
      <w:r>
        <w:t xml:space="preserve">B. </w:t>
      </w:r>
      <w:r w:rsidRPr="00707ED7">
        <w:rPr>
          <w:rStyle w:val="CodeBlock"/>
        </w:rPr>
        <w:t>18</w:t>
      </w:r>
    </w:p>
    <w:p w14:paraId="000001FE" w14:textId="77777777" w:rsidR="00E203CD" w:rsidRPr="00707ED7" w:rsidRDefault="00000000" w:rsidP="00574271">
      <w:pPr>
        <w:pStyle w:val="QuestionOption"/>
        <w:rPr>
          <w:rStyle w:val="CodeBlock"/>
        </w:rPr>
      </w:pPr>
      <w:r>
        <w:t>C. No output</w:t>
      </w:r>
    </w:p>
    <w:p w14:paraId="000001FF" w14:textId="77777777" w:rsidR="00E203CD" w:rsidRDefault="00000000" w:rsidP="00574271">
      <w:pPr>
        <w:pStyle w:val="QuestionOption"/>
        <w:rPr>
          <w:color w:val="000000"/>
          <w:sz w:val="22"/>
          <w:szCs w:val="22"/>
        </w:rPr>
      </w:pPr>
      <w:r>
        <w:t xml:space="preserve">D. </w:t>
      </w:r>
      <w:r w:rsidRPr="00707ED7">
        <w:rPr>
          <w:rStyle w:val="CodeBlock"/>
        </w:rPr>
        <w:t>20</w:t>
      </w:r>
    </w:p>
    <w:p w14:paraId="00000202" w14:textId="77777777" w:rsidR="00E203CD" w:rsidRDefault="00000000" w:rsidP="00574271">
      <w:pPr>
        <w:pStyle w:val="QuestionRationale"/>
      </w:pPr>
      <w:r>
        <w:t xml:space="preserve">With lazy evaluation, the code checks only one condition: </w:t>
      </w:r>
      <w:r w:rsidRPr="00707ED7">
        <w:rPr>
          <w:rStyle w:val="InlineCode"/>
        </w:rPr>
        <w:t>++x &gt; 19</w:t>
      </w:r>
      <w:r>
        <w:t xml:space="preserve">. The condition </w:t>
      </w:r>
      <w:r w:rsidRPr="00707ED7">
        <w:rPr>
          <w:rStyle w:val="InlineCode"/>
        </w:rPr>
        <w:t>++x &gt; 19</w:t>
      </w:r>
      <w:r>
        <w:t xml:space="preserve"> makes the value of </w:t>
      </w:r>
      <w:r w:rsidRPr="00707ED7">
        <w:rPr>
          <w:rStyle w:val="InlineCode"/>
        </w:rPr>
        <w:t>x</w:t>
      </w:r>
      <w:r>
        <w:t xml:space="preserve"> be 19, and this condition is false (because </w:t>
      </w:r>
      <w:r w:rsidRPr="00707ED7">
        <w:rPr>
          <w:rStyle w:val="InlineCode"/>
        </w:rPr>
        <w:t>19 &gt; 19</w:t>
      </w:r>
      <w:r>
        <w:t xml:space="preserve"> is false). So, the code doesn't print a value with asterisks. Instead, the code goes directly to the last statement, where it prints the number </w:t>
      </w:r>
      <w:r w:rsidRPr="00707ED7">
        <w:rPr>
          <w:rStyle w:val="InlineCode"/>
        </w:rPr>
        <w:t>19</w:t>
      </w:r>
      <w:r>
        <w:t>. See “Lazy Evaluation.”</w:t>
      </w:r>
    </w:p>
    <w:p w14:paraId="00000207" w14:textId="3657D18D" w:rsidR="00E203CD" w:rsidRPr="00707ED7" w:rsidRDefault="00E203CD" w:rsidP="007841AC">
      <w:pPr>
        <w:rPr>
          <w:rStyle w:val="CodeBlock"/>
        </w:rPr>
      </w:pPr>
    </w:p>
    <w:p w14:paraId="00000208" w14:textId="77777777" w:rsidR="00E203CD" w:rsidRDefault="00000000" w:rsidP="00CA2503">
      <w:pPr>
        <w:pStyle w:val="QuestionStem"/>
      </w:pPr>
      <w:r>
        <w:t xml:space="preserve">A function named </w:t>
      </w:r>
      <w:r w:rsidRPr="00707ED7">
        <w:rPr>
          <w:rStyle w:val="InlineCode"/>
        </w:rPr>
        <w:t>firstOf</w:t>
      </w:r>
      <w:r>
        <w:t xml:space="preserve"> returns the first of two values in a pair of arguments. For example, </w:t>
      </w:r>
      <w:r w:rsidRPr="00707ED7">
        <w:rPr>
          <w:rStyle w:val="InlineCode"/>
        </w:rPr>
        <w:t>firstOf(25, 13)</w:t>
      </w:r>
      <w:r>
        <w:t xml:space="preserve"> is 25. Consider the following code:</w:t>
      </w:r>
    </w:p>
    <w:p w14:paraId="0000020A" w14:textId="09C1379A" w:rsidR="00E203CD" w:rsidRPr="00707ED7" w:rsidRDefault="00000000" w:rsidP="00C9029E">
      <w:pPr>
        <w:pStyle w:val="QuestionStemContinued"/>
        <w:rPr>
          <w:rStyle w:val="CodeBlock"/>
        </w:rPr>
      </w:pPr>
      <w:r w:rsidRPr="00707ED7">
        <w:rPr>
          <w:rStyle w:val="CodeBlock"/>
        </w:rPr>
        <w:lastRenderedPageBreak/>
        <w:t>x = 0</w:t>
      </w:r>
      <w:r w:rsidR="00397702">
        <w:rPr>
          <w:rStyle w:val="CodeBlock"/>
        </w:rPr>
        <w:br/>
      </w:r>
      <w:r w:rsidRPr="00707ED7">
        <w:rPr>
          <w:rStyle w:val="CodeBlock"/>
        </w:rPr>
        <w:t>print(firstOf(x, 1/x))</w:t>
      </w:r>
    </w:p>
    <w:p w14:paraId="0000020B" w14:textId="77777777" w:rsidR="00E203CD" w:rsidRDefault="00000000" w:rsidP="00C9029E">
      <w:pPr>
        <w:pStyle w:val="QuestionStemContinued"/>
      </w:pPr>
      <w:r>
        <w:t xml:space="preserve">What's the output of this code when the system uses </w:t>
      </w:r>
      <w:r>
        <w:rPr>
          <w:i/>
        </w:rPr>
        <w:t>eager</w:t>
      </w:r>
      <w:r>
        <w:t xml:space="preserve"> evaluation?</w:t>
      </w:r>
    </w:p>
    <w:p w14:paraId="0000020C" w14:textId="77777777" w:rsidR="00E203CD" w:rsidRPr="00707ED7" w:rsidRDefault="00000000" w:rsidP="00574271">
      <w:pPr>
        <w:pStyle w:val="QuestionOption"/>
        <w:rPr>
          <w:rStyle w:val="InlineCode"/>
        </w:rPr>
      </w:pPr>
      <w:r>
        <w:t xml:space="preserve">[Correct Answer] A. </w:t>
      </w:r>
      <w:r>
        <w:rPr>
          <w:color w:val="000000"/>
          <w:sz w:val="22"/>
          <w:szCs w:val="22"/>
        </w:rPr>
        <w:t>An error message</w:t>
      </w:r>
    </w:p>
    <w:p w14:paraId="0000020D" w14:textId="77777777" w:rsidR="00E203CD" w:rsidRDefault="00000000" w:rsidP="00574271">
      <w:pPr>
        <w:pStyle w:val="QuestionOption"/>
      </w:pPr>
      <w:r>
        <w:t>B. 0</w:t>
      </w:r>
    </w:p>
    <w:p w14:paraId="0000020E" w14:textId="77777777" w:rsidR="00E203CD" w:rsidRDefault="00000000" w:rsidP="00574271">
      <w:pPr>
        <w:pStyle w:val="QuestionOption"/>
      </w:pPr>
      <w:r>
        <w:t>C. 1/0</w:t>
      </w:r>
    </w:p>
    <w:p w14:paraId="0000020F" w14:textId="77777777" w:rsidR="00E203CD" w:rsidRDefault="00000000" w:rsidP="00574271">
      <w:pPr>
        <w:pStyle w:val="QuestionOption"/>
      </w:pPr>
      <w:r>
        <w:t>D. No output, because there’s an endless loop</w:t>
      </w:r>
    </w:p>
    <w:p w14:paraId="00000212" w14:textId="77777777" w:rsidR="00E203CD" w:rsidRDefault="00000000" w:rsidP="00574271">
      <w:pPr>
        <w:pStyle w:val="QuestionRationale"/>
      </w:pPr>
      <w:r>
        <w:t xml:space="preserve">With eager evaluation, the system tries to evaluate both </w:t>
      </w:r>
      <w:r w:rsidRPr="00707ED7">
        <w:rPr>
          <w:rStyle w:val="InlineCode"/>
        </w:rPr>
        <w:t>x</w:t>
      </w:r>
      <w:r>
        <w:t xml:space="preserve"> and </w:t>
      </w:r>
      <w:r w:rsidRPr="00707ED7">
        <w:rPr>
          <w:rStyle w:val="InlineCode"/>
        </w:rPr>
        <w:t>1/x</w:t>
      </w:r>
      <w:r>
        <w:t xml:space="preserve">. Evaluation of </w:t>
      </w:r>
      <w:r w:rsidRPr="00707ED7">
        <w:rPr>
          <w:rStyle w:val="InlineCode"/>
        </w:rPr>
        <w:t>x</w:t>
      </w:r>
      <w:r>
        <w:t xml:space="preserve"> goes smoothly, but evaluation of </w:t>
      </w:r>
      <w:r w:rsidRPr="00707ED7">
        <w:rPr>
          <w:rStyle w:val="InlineCode"/>
        </w:rPr>
        <w:t>1/x</w:t>
      </w:r>
      <w:r>
        <w:t xml:space="preserve"> causes an error because we can't divide by 0. See “Lazy Evaluation.”</w:t>
      </w:r>
    </w:p>
    <w:p w14:paraId="00000217" w14:textId="77777777" w:rsidR="00E203CD" w:rsidRPr="00707ED7" w:rsidRDefault="00E203CD" w:rsidP="00C9029E">
      <w:pPr>
        <w:rPr>
          <w:rStyle w:val="CodeBlock"/>
        </w:rPr>
      </w:pPr>
    </w:p>
    <w:p w14:paraId="00000218" w14:textId="77777777" w:rsidR="00E203CD" w:rsidRDefault="00000000" w:rsidP="00CA2503">
      <w:pPr>
        <w:pStyle w:val="QuestionStem"/>
      </w:pPr>
      <w:r>
        <w:t xml:space="preserve">A function named </w:t>
      </w:r>
      <w:r w:rsidRPr="00707ED7">
        <w:rPr>
          <w:rStyle w:val="InlineCode"/>
        </w:rPr>
        <w:t>firstOf</w:t>
      </w:r>
      <w:r>
        <w:t xml:space="preserve"> returns the first of two values in a pair of arguments. For example, </w:t>
      </w:r>
      <w:r w:rsidRPr="00707ED7">
        <w:rPr>
          <w:rStyle w:val="InlineCode"/>
        </w:rPr>
        <w:t>firstOf(25, 13)</w:t>
      </w:r>
      <w:r>
        <w:t xml:space="preserve"> is 25. Consider the following code:</w:t>
      </w:r>
    </w:p>
    <w:p w14:paraId="0000021A" w14:textId="1BFB91AC" w:rsidR="00E203CD" w:rsidRDefault="00000000" w:rsidP="00C9029E">
      <w:pPr>
        <w:pStyle w:val="QuestionStemContinued"/>
        <w:rPr>
          <w:sz w:val="22"/>
          <w:szCs w:val="22"/>
        </w:rPr>
      </w:pPr>
      <w:r w:rsidRPr="00707ED7">
        <w:rPr>
          <w:rStyle w:val="CodeBlock"/>
        </w:rPr>
        <w:t>x = 0</w:t>
      </w:r>
      <w:r w:rsidR="00397702">
        <w:rPr>
          <w:rStyle w:val="CodeBlock"/>
        </w:rPr>
        <w:br/>
      </w:r>
      <w:r w:rsidRPr="00707ED7">
        <w:rPr>
          <w:rStyle w:val="CodeBlock"/>
        </w:rPr>
        <w:t>print(firstOf(x, 1/x))</w:t>
      </w:r>
    </w:p>
    <w:p w14:paraId="0000021B" w14:textId="77777777" w:rsidR="00E203CD" w:rsidRDefault="00000000" w:rsidP="00C9029E">
      <w:pPr>
        <w:pStyle w:val="QuestionStemContinued"/>
      </w:pPr>
      <w:r>
        <w:t xml:space="preserve">What's the output of this code when the system uses </w:t>
      </w:r>
      <w:r>
        <w:rPr>
          <w:i/>
        </w:rPr>
        <w:t>lazy</w:t>
      </w:r>
      <w:r>
        <w:t xml:space="preserve"> evaluation?</w:t>
      </w:r>
    </w:p>
    <w:p w14:paraId="0000021C" w14:textId="77777777" w:rsidR="00E203CD" w:rsidRPr="00707ED7" w:rsidRDefault="00000000" w:rsidP="00574271">
      <w:pPr>
        <w:pStyle w:val="QuestionOption"/>
        <w:rPr>
          <w:rStyle w:val="CodeBlock"/>
        </w:rPr>
      </w:pPr>
      <w:r>
        <w:t xml:space="preserve">[Correct Answer] A. </w:t>
      </w:r>
      <w:r>
        <w:rPr>
          <w:color w:val="000000"/>
          <w:sz w:val="22"/>
          <w:szCs w:val="22"/>
        </w:rPr>
        <w:t xml:space="preserve">0 </w:t>
      </w:r>
    </w:p>
    <w:p w14:paraId="0000021D" w14:textId="77777777" w:rsidR="00E203CD" w:rsidRDefault="00000000" w:rsidP="00574271">
      <w:pPr>
        <w:pStyle w:val="QuestionOption"/>
      </w:pPr>
      <w:r>
        <w:t>B.  An error message</w:t>
      </w:r>
    </w:p>
    <w:p w14:paraId="0000021F" w14:textId="77777777" w:rsidR="00E203CD" w:rsidRDefault="00000000" w:rsidP="00574271">
      <w:pPr>
        <w:pStyle w:val="QuestionOption"/>
      </w:pPr>
      <w:r>
        <w:t>C. No output, because there's an endless loop</w:t>
      </w:r>
    </w:p>
    <w:p w14:paraId="00000221" w14:textId="77777777" w:rsidR="00E203CD" w:rsidRDefault="00000000" w:rsidP="00574271">
      <w:pPr>
        <w:pStyle w:val="QuestionOption"/>
      </w:pPr>
      <w:r>
        <w:t>D. 1/0</w:t>
      </w:r>
    </w:p>
    <w:p w14:paraId="00000225" w14:textId="77777777" w:rsidR="00E203CD" w:rsidRDefault="00000000" w:rsidP="00574271">
      <w:pPr>
        <w:pStyle w:val="QuestionRationale"/>
      </w:pPr>
      <w:r>
        <w:t xml:space="preserve">With lazy evaluation, the system doesn't try to evaluate </w:t>
      </w:r>
      <w:r w:rsidRPr="00707ED7">
        <w:rPr>
          <w:rStyle w:val="InlineCode"/>
        </w:rPr>
        <w:t>1/x</w:t>
      </w:r>
      <w:r>
        <w:t xml:space="preserve">. So, the program evaluates </w:t>
      </w:r>
      <w:r w:rsidRPr="00707ED7">
        <w:rPr>
          <w:rStyle w:val="InlineCode"/>
        </w:rPr>
        <w:t>x</w:t>
      </w:r>
      <w:r>
        <w:t xml:space="preserve"> and prints that value, which is 0. See “Lazy Evaluation.”</w:t>
      </w:r>
    </w:p>
    <w:p w14:paraId="0000022A" w14:textId="4A54E4B6" w:rsidR="00E203CD" w:rsidRPr="00707ED7" w:rsidRDefault="00E203CD" w:rsidP="00C9029E">
      <w:pPr>
        <w:rPr>
          <w:rStyle w:val="CodeBlock"/>
        </w:rPr>
      </w:pPr>
    </w:p>
    <w:p w14:paraId="000004CA" w14:textId="77777777" w:rsidR="00E203CD" w:rsidRPr="00BC2655" w:rsidRDefault="00E203CD" w:rsidP="00BC2655"/>
    <w:p w14:paraId="000004CD" w14:textId="5E6C4213" w:rsidR="00E203CD" w:rsidRDefault="003056B9" w:rsidP="003056B9">
      <w:pPr>
        <w:pStyle w:val="QuizTitle"/>
      </w:pPr>
      <w:r>
        <w:t>Introduction to Functional Programming: Summative Quiz</w:t>
      </w:r>
    </w:p>
    <w:p w14:paraId="6FB4A0C5" w14:textId="017B5D67" w:rsidR="00CA2503" w:rsidRPr="00CA2503" w:rsidRDefault="00CA2503" w:rsidP="00574271">
      <w:pPr>
        <w:pStyle w:val="QuizType"/>
      </w:pPr>
      <w:r>
        <w:t>Summative</w:t>
      </w:r>
    </w:p>
    <w:p w14:paraId="000004CE" w14:textId="77777777" w:rsidR="00E203CD" w:rsidRDefault="00000000" w:rsidP="00CA2503">
      <w:pPr>
        <w:pStyle w:val="QuestionStem"/>
      </w:pPr>
      <w:r>
        <w:t xml:space="preserve">What's the value of </w:t>
      </w:r>
      <w:r w:rsidRPr="004F6FD8">
        <w:rPr>
          <w:rStyle w:val="InlineCode"/>
        </w:rPr>
        <w:t>filter( isMammal, [cat, fly, rose] )</w:t>
      </w:r>
      <w:r>
        <w:t>?</w:t>
      </w:r>
    </w:p>
    <w:p w14:paraId="000004CF" w14:textId="79DA9322" w:rsidR="00E203CD" w:rsidRPr="00707ED7" w:rsidRDefault="00000000" w:rsidP="00574271">
      <w:pPr>
        <w:pStyle w:val="QuestionOption"/>
        <w:rPr>
          <w:rStyle w:val="CodeBlock"/>
        </w:rPr>
      </w:pPr>
      <w:r>
        <w:t xml:space="preserve">[Correct Answer] A. </w:t>
      </w:r>
      <w:r w:rsidRPr="00707ED7">
        <w:rPr>
          <w:rStyle w:val="CodeBlock"/>
        </w:rPr>
        <w:t>[cat]</w:t>
      </w:r>
    </w:p>
    <w:p w14:paraId="000004D0" w14:textId="514B7211" w:rsidR="00E203CD" w:rsidRPr="00707ED7" w:rsidRDefault="00000000" w:rsidP="00574271">
      <w:pPr>
        <w:pStyle w:val="QuestionOption"/>
        <w:rPr>
          <w:rStyle w:val="CodeBlock"/>
        </w:rPr>
      </w:pPr>
      <w:r>
        <w:lastRenderedPageBreak/>
        <w:t xml:space="preserve">B. </w:t>
      </w:r>
      <w:r w:rsidRPr="00707ED7">
        <w:rPr>
          <w:rStyle w:val="CodeBlock"/>
        </w:rPr>
        <w:t>cat</w:t>
      </w:r>
    </w:p>
    <w:p w14:paraId="000004D1" w14:textId="77777777" w:rsidR="00E203CD" w:rsidRPr="00707ED7" w:rsidRDefault="00000000" w:rsidP="00574271">
      <w:pPr>
        <w:pStyle w:val="QuestionOption"/>
        <w:rPr>
          <w:rStyle w:val="CodeBlock"/>
        </w:rPr>
      </w:pPr>
      <w:r>
        <w:t xml:space="preserve">C. </w:t>
      </w:r>
      <w:r w:rsidRPr="00707ED7">
        <w:rPr>
          <w:rStyle w:val="CodeBlock"/>
        </w:rPr>
        <w:t>[]</w:t>
      </w:r>
    </w:p>
    <w:p w14:paraId="000004D3" w14:textId="5663D39C" w:rsidR="00E203CD" w:rsidRPr="00707ED7" w:rsidRDefault="00000000" w:rsidP="00574271">
      <w:pPr>
        <w:pStyle w:val="QuestionOption"/>
        <w:rPr>
          <w:rStyle w:val="CodeBlock"/>
        </w:rPr>
      </w:pPr>
      <w:r>
        <w:rPr>
          <w:sz w:val="22"/>
          <w:szCs w:val="22"/>
        </w:rPr>
        <w:t xml:space="preserve">D. </w:t>
      </w:r>
      <w:r w:rsidRPr="00707ED7">
        <w:rPr>
          <w:rStyle w:val="CodeBlock"/>
        </w:rPr>
        <w:t>[fly, rose]</w:t>
      </w:r>
    </w:p>
    <w:p w14:paraId="000004D5" w14:textId="77777777" w:rsidR="00E203CD" w:rsidRDefault="00000000" w:rsidP="00574271">
      <w:pPr>
        <w:pStyle w:val="QuestionRationale"/>
      </w:pPr>
      <w:r>
        <w:t xml:space="preserve">The </w:t>
      </w:r>
      <w:r w:rsidRPr="00707ED7">
        <w:rPr>
          <w:rStyle w:val="InlineCode"/>
        </w:rPr>
        <w:t>filter</w:t>
      </w:r>
      <w:r>
        <w:t xml:space="preserve"> function returns a list containing all the items for which </w:t>
      </w:r>
      <w:r w:rsidRPr="00707ED7">
        <w:rPr>
          <w:rStyle w:val="InlineCode"/>
        </w:rPr>
        <w:t>isMammal</w:t>
      </w:r>
      <w:r>
        <w:t xml:space="preserve"> is true.</w:t>
      </w:r>
    </w:p>
    <w:p w14:paraId="000004D7"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E3" w14:textId="77777777" w:rsidR="00E203CD" w:rsidRDefault="00E203CD"/>
    <w:p w14:paraId="000004FC" w14:textId="77777777" w:rsidR="00E203CD" w:rsidRDefault="00000000" w:rsidP="00CA2503">
      <w:pPr>
        <w:pStyle w:val="QuestionStem"/>
      </w:pPr>
      <w:r>
        <w:t>What's the value of the following expression?</w:t>
      </w:r>
    </w:p>
    <w:p w14:paraId="000004FD" w14:textId="3FAAAC40" w:rsidR="00E203CD" w:rsidRDefault="00000000" w:rsidP="00A209D2">
      <w:pPr>
        <w:pStyle w:val="QuestionStemContinued"/>
        <w:rPr>
          <w:sz w:val="22"/>
          <w:szCs w:val="22"/>
        </w:rPr>
      </w:pPr>
      <w:r w:rsidRPr="00707ED7">
        <w:rPr>
          <w:rStyle w:val="CodeBlock"/>
        </w:rPr>
        <w:t>sum( filter( isPositive, map(subtractTenFrom,[9,15,21,10,-4]) ) )</w:t>
      </w:r>
    </w:p>
    <w:p w14:paraId="000004FE" w14:textId="119EDC62" w:rsidR="00E203CD" w:rsidRPr="00707ED7" w:rsidRDefault="00000000" w:rsidP="00574271">
      <w:pPr>
        <w:pStyle w:val="QuestionOption"/>
        <w:rPr>
          <w:rStyle w:val="CodeBlock"/>
        </w:rPr>
      </w:pPr>
      <w:r>
        <w:t xml:space="preserve">[Correct Answer] A. </w:t>
      </w:r>
      <w:r w:rsidRPr="00707ED7">
        <w:rPr>
          <w:rStyle w:val="CodeBlock"/>
        </w:rPr>
        <w:t>16</w:t>
      </w:r>
    </w:p>
    <w:p w14:paraId="000004FF" w14:textId="167959DF" w:rsidR="00E203CD" w:rsidRDefault="00000000" w:rsidP="00574271">
      <w:pPr>
        <w:pStyle w:val="QuestionOption"/>
        <w:rPr>
          <w:color w:val="000000"/>
        </w:rPr>
      </w:pPr>
      <w:r>
        <w:rPr>
          <w:rFonts w:eastAsia="Arial" w:cs="Arial"/>
        </w:rPr>
        <w:t xml:space="preserve">B. </w:t>
      </w:r>
      <w:r w:rsidRPr="00707ED7">
        <w:rPr>
          <w:rStyle w:val="CodeBlock"/>
        </w:rPr>
        <w:t>55</w:t>
      </w:r>
    </w:p>
    <w:p w14:paraId="00000500" w14:textId="77777777" w:rsidR="00E203CD" w:rsidRPr="00707ED7" w:rsidRDefault="00000000" w:rsidP="00574271">
      <w:pPr>
        <w:pStyle w:val="QuestionOption"/>
        <w:rPr>
          <w:rStyle w:val="CodeBlock"/>
        </w:rPr>
      </w:pPr>
      <w:r>
        <w:t xml:space="preserve">C. </w:t>
      </w:r>
      <w:r w:rsidRPr="00707ED7">
        <w:rPr>
          <w:rStyle w:val="CodeBlock"/>
        </w:rPr>
        <w:t>45</w:t>
      </w:r>
    </w:p>
    <w:p w14:paraId="00000502" w14:textId="48797150"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51</w:t>
      </w:r>
    </w:p>
    <w:p w14:paraId="00000504" w14:textId="77777777" w:rsidR="00E203CD" w:rsidRDefault="00000000" w:rsidP="00574271">
      <w:pPr>
        <w:pStyle w:val="QuestionRationale"/>
      </w:pPr>
      <w:r>
        <w:t>The expression's value is:</w:t>
      </w:r>
    </w:p>
    <w:p w14:paraId="00000509" w14:textId="7F4688FC" w:rsidR="00E203CD" w:rsidRPr="00707ED7" w:rsidRDefault="00090521" w:rsidP="00A209D2">
      <w:pPr>
        <w:pStyle w:val="QuestionRationaleContinued"/>
        <w:rPr>
          <w:rStyle w:val="CodeBlock"/>
        </w:rPr>
      </w:pPr>
      <w:r>
        <w:rPr>
          <w:rStyle w:val="CodeBlock"/>
        </w:rPr>
        <w:t>  </w:t>
      </w:r>
      <w:r w:rsidR="00764785" w:rsidRPr="00707ED7">
        <w:rPr>
          <w:rStyle w:val="CodeBlock"/>
        </w:rPr>
        <w:t>sum( filter( isPositive, [-1,5,11,0,-14] ) )</w:t>
      </w:r>
      <w:r w:rsidR="00A209D2">
        <w:rPr>
          <w:rStyle w:val="CodeBlock"/>
        </w:rPr>
        <w:br/>
      </w:r>
      <w:r w:rsidR="00764785" w:rsidRPr="00707ED7">
        <w:rPr>
          <w:rStyle w:val="CodeBlock"/>
        </w:rPr>
        <w:t>= sum( [5,11] )</w:t>
      </w:r>
      <w:r w:rsidR="00397702">
        <w:rPr>
          <w:rStyle w:val="CodeBlock"/>
        </w:rPr>
        <w:br/>
      </w:r>
      <w:r w:rsidR="00764785" w:rsidRPr="00707ED7">
        <w:rPr>
          <w:rStyle w:val="CodeBlock"/>
        </w:rPr>
        <w:t>= 16</w:t>
      </w:r>
    </w:p>
    <w:p w14:paraId="0000050A"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517" w14:textId="77777777" w:rsidR="00E203CD" w:rsidRDefault="00E203CD"/>
    <w:p w14:paraId="00000518" w14:textId="77777777" w:rsidR="00E203CD" w:rsidRDefault="00000000" w:rsidP="00CA2503">
      <w:pPr>
        <w:pStyle w:val="QuestionStem"/>
      </w:pPr>
      <w:r>
        <w:t>What's the value of the following expression?</w:t>
      </w:r>
    </w:p>
    <w:p w14:paraId="00000519" w14:textId="77777777" w:rsidR="00E203CD" w:rsidRDefault="00000000" w:rsidP="00A209D2">
      <w:pPr>
        <w:pStyle w:val="QuestionStemContinued"/>
        <w:rPr>
          <w:sz w:val="22"/>
          <w:szCs w:val="22"/>
        </w:rPr>
      </w:pPr>
      <w:r>
        <w:rPr>
          <w:sz w:val="22"/>
          <w:szCs w:val="22"/>
        </w:rPr>
        <w:t xml:space="preserve"> </w:t>
      </w:r>
      <w:r w:rsidRPr="00707ED7">
        <w:rPr>
          <w:rStyle w:val="CodeBlock"/>
        </w:rPr>
        <w:t>foldFromLeft( smallerOf, 100, [9, 18, 21, 1] )</w:t>
      </w:r>
    </w:p>
    <w:p w14:paraId="0000051A" w14:textId="0B46779F" w:rsidR="00E203CD" w:rsidRPr="00707ED7" w:rsidRDefault="00000000" w:rsidP="00574271">
      <w:pPr>
        <w:pStyle w:val="QuestionOption"/>
        <w:rPr>
          <w:rStyle w:val="CodeBlock"/>
        </w:rPr>
      </w:pPr>
      <w:r>
        <w:t xml:space="preserve">[Correct Answer] A. </w:t>
      </w:r>
      <w:r w:rsidRPr="00707ED7">
        <w:rPr>
          <w:rStyle w:val="CodeBlock"/>
        </w:rPr>
        <w:t>1</w:t>
      </w:r>
    </w:p>
    <w:p w14:paraId="0000051B" w14:textId="2967CEAD" w:rsidR="00E203CD" w:rsidRDefault="00000000" w:rsidP="00574271">
      <w:pPr>
        <w:pStyle w:val="QuestionOption"/>
        <w:rPr>
          <w:color w:val="000000"/>
        </w:rPr>
      </w:pPr>
      <w:r>
        <w:t>B.</w:t>
      </w:r>
      <w:r w:rsidRPr="00707ED7">
        <w:rPr>
          <w:rStyle w:val="CodeBlock"/>
        </w:rPr>
        <w:t xml:space="preserve"> 100</w:t>
      </w:r>
    </w:p>
    <w:p w14:paraId="0000051C" w14:textId="77777777" w:rsidR="00E203CD" w:rsidRPr="00707ED7" w:rsidRDefault="00000000" w:rsidP="00574271">
      <w:pPr>
        <w:pStyle w:val="QuestionOption"/>
        <w:rPr>
          <w:rStyle w:val="CodeBlock"/>
        </w:rPr>
      </w:pPr>
      <w:r>
        <w:rPr>
          <w:sz w:val="22"/>
          <w:szCs w:val="22"/>
        </w:rPr>
        <w:t>C.</w:t>
      </w:r>
      <w:r w:rsidRPr="00707ED7">
        <w:rPr>
          <w:rStyle w:val="CodeBlock"/>
        </w:rPr>
        <w:t xml:space="preserve"> [9, 18, 21, 1]</w:t>
      </w:r>
    </w:p>
    <w:p w14:paraId="0000051D" w14:textId="77777777" w:rsidR="00E203CD" w:rsidRDefault="00000000" w:rsidP="00574271">
      <w:pPr>
        <w:pStyle w:val="QuestionOption"/>
      </w:pPr>
      <w:r>
        <w:t>D. None of the other choices are correct.</w:t>
      </w:r>
    </w:p>
    <w:p w14:paraId="00000520" w14:textId="77777777" w:rsidR="00E203CD" w:rsidRDefault="00000000" w:rsidP="00574271">
      <w:pPr>
        <w:pStyle w:val="QuestionRationale"/>
        <w:rPr>
          <w:color w:val="000000"/>
          <w:sz w:val="22"/>
          <w:szCs w:val="22"/>
        </w:rPr>
      </w:pPr>
      <w:r>
        <w:rPr>
          <w:color w:val="000000"/>
          <w:sz w:val="22"/>
          <w:szCs w:val="22"/>
        </w:rPr>
        <w:t xml:space="preserve">The value of </w:t>
      </w:r>
      <w:r w:rsidRPr="00707ED7">
        <w:rPr>
          <w:rStyle w:val="InlineCode"/>
        </w:rPr>
        <w:t>foldFromLeft( smallerOf, 100, [9, 18, 21, 1] )</w:t>
      </w:r>
      <w:r>
        <w:rPr>
          <w:color w:val="000000"/>
          <w:sz w:val="22"/>
          <w:szCs w:val="22"/>
        </w:rPr>
        <w:t xml:space="preserve"> is:</w:t>
      </w:r>
    </w:p>
    <w:p w14:paraId="00000527" w14:textId="1D9ABD67" w:rsidR="00E203CD" w:rsidRPr="00707ED7" w:rsidRDefault="00090521" w:rsidP="00A209D2">
      <w:pPr>
        <w:pStyle w:val="QuestionRationaleContinued"/>
        <w:rPr>
          <w:rStyle w:val="CodeBlock"/>
        </w:rPr>
      </w:pPr>
      <w:r>
        <w:rPr>
          <w:rStyle w:val="CodeBlock"/>
        </w:rPr>
        <w:lastRenderedPageBreak/>
        <w:t>  </w:t>
      </w:r>
      <w:r w:rsidRPr="00707ED7">
        <w:rPr>
          <w:rStyle w:val="CodeBlock"/>
        </w:rPr>
        <w:t>smallerOf(smallerOf(smallerOf(smallerOf(100,9),18),21),1)</w:t>
      </w:r>
      <w:r w:rsidR="00397702">
        <w:rPr>
          <w:rStyle w:val="CodeBlock"/>
        </w:rPr>
        <w:br/>
      </w:r>
      <w:r w:rsidRPr="00707ED7">
        <w:rPr>
          <w:rStyle w:val="CodeBlock"/>
        </w:rPr>
        <w:t>= smallerOf(smallerOf(smallerOf(</w:t>
      </w:r>
      <w:r>
        <w:rPr>
          <w:rStyle w:val="CodeBlock"/>
        </w:rPr>
        <w:t>      </w:t>
      </w:r>
      <w:r w:rsidRPr="00707ED7">
        <w:rPr>
          <w:rStyle w:val="CodeBlock"/>
        </w:rPr>
        <w:t>9</w:t>
      </w:r>
      <w:r>
        <w:rPr>
          <w:rStyle w:val="CodeBlock"/>
        </w:rPr>
        <w:t>        </w:t>
      </w:r>
      <w:r w:rsidRPr="00707ED7">
        <w:rPr>
          <w:rStyle w:val="CodeBlock"/>
        </w:rPr>
        <w:t xml:space="preserve"> ,18),21),1)</w:t>
      </w:r>
      <w:r w:rsidR="00397702">
        <w:rPr>
          <w:rStyle w:val="CodeBlock"/>
        </w:rPr>
        <w:br/>
      </w:r>
      <w:r w:rsidRPr="00707ED7">
        <w:rPr>
          <w:rStyle w:val="CodeBlock"/>
        </w:rPr>
        <w:t>= smallerOf(smallerOf(</w:t>
      </w:r>
      <w:r>
        <w:rPr>
          <w:rStyle w:val="CodeBlock"/>
        </w:rPr>
        <w:t>            </w:t>
      </w:r>
      <w:r w:rsidRPr="00707ED7">
        <w:rPr>
          <w:rStyle w:val="CodeBlock"/>
        </w:rPr>
        <w:t xml:space="preserve"> 9</w:t>
      </w:r>
      <w:r>
        <w:rPr>
          <w:rStyle w:val="CodeBlock"/>
        </w:rPr>
        <w:t>                </w:t>
      </w:r>
      <w:r w:rsidRPr="00707ED7">
        <w:rPr>
          <w:rStyle w:val="CodeBlock"/>
        </w:rPr>
        <w:t>,21),1)</w:t>
      </w:r>
      <w:r w:rsidR="00397702">
        <w:rPr>
          <w:rStyle w:val="CodeBlock"/>
        </w:rPr>
        <w:br/>
      </w:r>
      <w:r w:rsidRPr="00707ED7">
        <w:rPr>
          <w:rStyle w:val="CodeBlock"/>
        </w:rPr>
        <w:t>= smallerOf(</w:t>
      </w:r>
      <w:r>
        <w:rPr>
          <w:rStyle w:val="CodeBlock"/>
        </w:rPr>
        <w:t>                    </w:t>
      </w:r>
      <w:r w:rsidRPr="00707ED7">
        <w:rPr>
          <w:rStyle w:val="CodeBlock"/>
        </w:rPr>
        <w:t>9</w:t>
      </w:r>
      <w:r>
        <w:rPr>
          <w:rStyle w:val="CodeBlock"/>
        </w:rPr>
        <w:t>                      </w:t>
      </w:r>
      <w:r w:rsidRPr="00707ED7">
        <w:rPr>
          <w:rStyle w:val="CodeBlock"/>
        </w:rPr>
        <w:t xml:space="preserve"> ,1)</w:t>
      </w:r>
      <w:r w:rsidR="00397702">
        <w:rPr>
          <w:rStyle w:val="CodeBlock"/>
        </w:rPr>
        <w:br/>
      </w:r>
      <w:r w:rsidRPr="00707ED7">
        <w:rPr>
          <w:rStyle w:val="CodeBlock"/>
        </w:rPr>
        <w:t>= 1</w:t>
      </w:r>
    </w:p>
    <w:p w14:paraId="00000528"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535" w14:textId="77777777" w:rsidR="00E203CD" w:rsidRDefault="00E203CD"/>
    <w:p w14:paraId="00000536" w14:textId="7D078AD0" w:rsidR="00E203CD" w:rsidRDefault="00000000" w:rsidP="00CA2503">
      <w:pPr>
        <w:pStyle w:val="QuestionStem"/>
      </w:pPr>
      <w:r>
        <w:t xml:space="preserve">A </w:t>
      </w:r>
      <w:r>
        <w:rPr>
          <w:i/>
        </w:rPr>
        <w:t>side effect</w:t>
      </w:r>
      <w:r>
        <w:t xml:space="preserve"> occurs when</w:t>
      </w:r>
      <w:r w:rsidR="00764785">
        <w:t>...</w:t>
      </w:r>
    </w:p>
    <w:p w14:paraId="00000537" w14:textId="77777777" w:rsidR="00E203CD" w:rsidRPr="00707ED7" w:rsidRDefault="00000000" w:rsidP="00574271">
      <w:pPr>
        <w:pStyle w:val="QuestionOption"/>
        <w:rPr>
          <w:rStyle w:val="InlineCode"/>
        </w:rPr>
      </w:pPr>
      <w:r>
        <w:t>[Correct Answer] A. Evaluating an expression interacts with something other than the expression itself.</w:t>
      </w:r>
    </w:p>
    <w:p w14:paraId="00000538" w14:textId="77777777" w:rsidR="00E203CD" w:rsidRDefault="00000000" w:rsidP="00574271">
      <w:pPr>
        <w:pStyle w:val="QuestionOption"/>
      </w:pPr>
      <w:r>
        <w:t>B. Your code involves an infinite loop.</w:t>
      </w:r>
    </w:p>
    <w:p w14:paraId="00000539" w14:textId="77777777" w:rsidR="00E203CD" w:rsidRDefault="00000000" w:rsidP="00574271">
      <w:pPr>
        <w:pStyle w:val="QuestionOption"/>
      </w:pPr>
      <w:r>
        <w:t>C. You call a function with no parameters and no return value.</w:t>
      </w:r>
    </w:p>
    <w:p w14:paraId="0000053A" w14:textId="77777777" w:rsidR="00E203CD" w:rsidRDefault="00000000" w:rsidP="00574271">
      <w:pPr>
        <w:pStyle w:val="QuestionOption"/>
      </w:pPr>
      <w:r>
        <w:t xml:space="preserve">D. Evaluating an expression requires a call to a function. </w:t>
      </w:r>
    </w:p>
    <w:p w14:paraId="0000053D" w14:textId="77777777" w:rsidR="00E203CD" w:rsidRDefault="00000000" w:rsidP="00574271">
      <w:pPr>
        <w:pStyle w:val="QuestionRationale"/>
      </w:pPr>
      <w:r>
        <w:t xml:space="preserve">"Something other than the expression" is what's on the side in the term </w:t>
      </w:r>
      <w:r>
        <w:rPr>
          <w:i/>
        </w:rPr>
        <w:t>side effect</w:t>
      </w:r>
      <w:r>
        <w:t>.</w:t>
      </w:r>
    </w:p>
    <w:p w14:paraId="0000053F" w14:textId="77777777" w:rsidR="00E203CD" w:rsidRDefault="00000000" w:rsidP="00574271">
      <w:pPr>
        <w:pStyle w:val="QuestionRationaleContinued"/>
        <w:rPr>
          <w:rFonts w:ascii="Arial" w:eastAsia="Arial" w:hAnsi="Arial" w:cs="Arial"/>
        </w:rPr>
      </w:pPr>
      <w:r>
        <w:t>Learning Objective: Distinguish pure functions from impure functions; declaring and evaluating pure functions. Review “Part 2: Functions.”</w:t>
      </w:r>
    </w:p>
    <w:p w14:paraId="0000054C" w14:textId="77777777" w:rsidR="00E203CD" w:rsidRDefault="00E203CD"/>
    <w:p w14:paraId="0000054D" w14:textId="77777777" w:rsidR="00E203CD" w:rsidRDefault="00000000" w:rsidP="00CA2503">
      <w:pPr>
        <w:pStyle w:val="QuestionStem"/>
      </w:pPr>
      <w:r>
        <w:t xml:space="preserve">Which of the following is an example of a </w:t>
      </w:r>
      <w:r w:rsidRPr="00CA2503">
        <w:rPr>
          <w:i/>
          <w:iCs/>
        </w:rPr>
        <w:t>side effect</w:t>
      </w:r>
      <w:r>
        <w:t>?</w:t>
      </w:r>
    </w:p>
    <w:p w14:paraId="0000054E" w14:textId="77777777" w:rsidR="00E203CD" w:rsidRDefault="00000000" w:rsidP="00574271">
      <w:pPr>
        <w:pStyle w:val="QuestionOption"/>
      </w:pPr>
      <w:r>
        <w:t xml:space="preserve">[Correct Answer] A. Referring to the same variable both inside and outside of a function  </w:t>
      </w:r>
    </w:p>
    <w:p w14:paraId="0000054F" w14:textId="77777777" w:rsidR="00E203CD" w:rsidRDefault="00000000" w:rsidP="00574271">
      <w:pPr>
        <w:pStyle w:val="QuestionOption"/>
      </w:pPr>
      <w:r>
        <w:t xml:space="preserve">B. Calling a recursive function that has no base case </w:t>
      </w:r>
    </w:p>
    <w:p w14:paraId="00000550" w14:textId="77777777" w:rsidR="00E203CD" w:rsidRDefault="00000000" w:rsidP="00574271">
      <w:pPr>
        <w:pStyle w:val="QuestionOption"/>
      </w:pPr>
      <w:r>
        <w:t>C. Attempting to call a function with an argument of the wrong type</w:t>
      </w:r>
    </w:p>
    <w:p w14:paraId="00000551" w14:textId="77777777" w:rsidR="00E203CD" w:rsidRDefault="00000000" w:rsidP="00574271">
      <w:pPr>
        <w:pStyle w:val="QuestionOption"/>
      </w:pPr>
      <w:r>
        <w:t xml:space="preserve">D. Execution of any function written in an imperative programming style </w:t>
      </w:r>
    </w:p>
    <w:p w14:paraId="00000554" w14:textId="77777777" w:rsidR="00E203CD" w:rsidRDefault="00000000" w:rsidP="00574271">
      <w:pPr>
        <w:pStyle w:val="QuestionRationale"/>
      </w:pPr>
      <w:r>
        <w:t xml:space="preserve">For example, in the following code, the fact that </w:t>
      </w:r>
      <w:r w:rsidRPr="00707ED7">
        <w:rPr>
          <w:rStyle w:val="InlineCode"/>
        </w:rPr>
        <w:t>x</w:t>
      </w:r>
      <w:r>
        <w:t xml:space="preserve"> is referenced inside and outside of the function </w:t>
      </w:r>
      <w:r w:rsidRPr="00707ED7">
        <w:rPr>
          <w:rStyle w:val="InlineCode"/>
        </w:rPr>
        <w:t>f</w:t>
      </w:r>
      <w:r>
        <w:t xml:space="preserve"> constitutes a side effect:</w:t>
      </w:r>
    </w:p>
    <w:p w14:paraId="0000055A" w14:textId="68676F46" w:rsidR="00E203CD" w:rsidRPr="00707ED7" w:rsidRDefault="00000000" w:rsidP="00764785">
      <w:pPr>
        <w:pStyle w:val="QuestionRationaleContinued"/>
        <w:rPr>
          <w:rStyle w:val="CodeBlock"/>
        </w:rPr>
      </w:pPr>
      <w:r w:rsidRPr="00707ED7">
        <w:rPr>
          <w:rStyle w:val="CodeBlock"/>
        </w:rPr>
        <w:t>x = 0</w:t>
      </w:r>
      <w:r w:rsidR="00397702">
        <w:rPr>
          <w:rStyle w:val="CodeBlock"/>
        </w:rPr>
        <w:br/>
      </w:r>
      <w:r w:rsidRPr="00707ED7">
        <w:rPr>
          <w:rStyle w:val="CodeBlock"/>
        </w:rPr>
        <w:t>f(7)</w:t>
      </w:r>
      <w:r w:rsidR="00397702">
        <w:rPr>
          <w:rStyle w:val="CodeBlock"/>
        </w:rPr>
        <w:br/>
      </w:r>
      <w:r w:rsidR="00397702">
        <w:rPr>
          <w:rStyle w:val="CodeBlock"/>
        </w:rPr>
        <w:br/>
      </w:r>
      <w:r w:rsidRPr="00707ED7">
        <w:rPr>
          <w:rStyle w:val="CodeBlock"/>
        </w:rPr>
        <w:t>f(y) {</w:t>
      </w:r>
      <w:r w:rsidR="00397702">
        <w:rPr>
          <w:rStyle w:val="CodeBlock"/>
        </w:rPr>
        <w:br/>
      </w:r>
      <w:r w:rsidR="00090521">
        <w:rPr>
          <w:rStyle w:val="CodeBlock"/>
        </w:rPr>
        <w:t>    </w:t>
      </w:r>
      <w:r w:rsidRPr="00707ED7">
        <w:rPr>
          <w:rStyle w:val="CodeBlock"/>
        </w:rPr>
        <w:t>x = x + y</w:t>
      </w:r>
      <w:r w:rsidR="00397702">
        <w:rPr>
          <w:rStyle w:val="CodeBlock"/>
        </w:rPr>
        <w:br/>
      </w:r>
      <w:r w:rsidRPr="00707ED7">
        <w:rPr>
          <w:rStyle w:val="CodeBlock"/>
        </w:rPr>
        <w:t>}</w:t>
      </w:r>
    </w:p>
    <w:p w14:paraId="0000055C" w14:textId="77777777" w:rsidR="00E203CD" w:rsidRDefault="00000000" w:rsidP="00574271">
      <w:pPr>
        <w:pStyle w:val="QuestionRationaleContinued"/>
        <w:rPr>
          <w:rFonts w:ascii="Arial" w:eastAsia="Arial" w:hAnsi="Arial" w:cs="Arial"/>
          <w:color w:val="000000"/>
        </w:rPr>
      </w:pPr>
      <w:r>
        <w:t>Learning Objective: Distinguish pure functions from impure functions; declaring and evaluating pure functions. Review “Part 2: Functions.”</w:t>
      </w:r>
    </w:p>
    <w:p w14:paraId="0000056E" w14:textId="77777777" w:rsidR="00E203CD" w:rsidRDefault="00E203CD"/>
    <w:p w14:paraId="0000056F" w14:textId="5F93CC91" w:rsidR="00E203CD" w:rsidRDefault="00000000" w:rsidP="00CA2503">
      <w:pPr>
        <w:pStyle w:val="QuestionStem"/>
      </w:pPr>
      <w:r>
        <w:t xml:space="preserve">A </w:t>
      </w:r>
      <w:r w:rsidRPr="00CA2503">
        <w:rPr>
          <w:i/>
          <w:iCs/>
        </w:rPr>
        <w:t>pure function</w:t>
      </w:r>
      <w:r>
        <w:t xml:space="preserve"> is</w:t>
      </w:r>
      <w:r w:rsidR="00764785">
        <w:t>...</w:t>
      </w:r>
    </w:p>
    <w:p w14:paraId="00000570" w14:textId="77777777" w:rsidR="00E203CD" w:rsidRPr="00707ED7" w:rsidRDefault="00000000" w:rsidP="00574271">
      <w:pPr>
        <w:pStyle w:val="QuestionOption"/>
        <w:rPr>
          <w:rStyle w:val="InlineCode"/>
        </w:rPr>
      </w:pPr>
      <w:r>
        <w:t xml:space="preserve">[Correct Answer] A. A function with no side effects </w:t>
      </w:r>
    </w:p>
    <w:p w14:paraId="00000571" w14:textId="77777777" w:rsidR="00E203CD" w:rsidRPr="00707ED7" w:rsidRDefault="00000000" w:rsidP="00574271">
      <w:pPr>
        <w:pStyle w:val="QuestionOption"/>
        <w:rPr>
          <w:rStyle w:val="InlineCode"/>
        </w:rPr>
      </w:pPr>
      <w:r>
        <w:t>B. A function with no output to the screen or to a file</w:t>
      </w:r>
    </w:p>
    <w:p w14:paraId="00000572" w14:textId="77777777" w:rsidR="00E203CD" w:rsidRPr="00707ED7" w:rsidRDefault="00000000" w:rsidP="00574271">
      <w:pPr>
        <w:pStyle w:val="QuestionOption"/>
        <w:rPr>
          <w:rStyle w:val="InlineCode"/>
        </w:rPr>
      </w:pPr>
      <w:r>
        <w:t xml:space="preserve">C. A recursive function </w:t>
      </w:r>
    </w:p>
    <w:p w14:paraId="00000573" w14:textId="77777777" w:rsidR="00E203CD" w:rsidRDefault="00000000" w:rsidP="00574271">
      <w:pPr>
        <w:pStyle w:val="QuestionOption"/>
      </w:pPr>
      <w:r>
        <w:t>D. A function with parameters and a return value</w:t>
      </w:r>
    </w:p>
    <w:p w14:paraId="00000576" w14:textId="77777777" w:rsidR="00E203CD" w:rsidRDefault="00000000" w:rsidP="00574271">
      <w:pPr>
        <w:pStyle w:val="QuestionRationale"/>
      </w:pPr>
      <w:r>
        <w:t>Any side effect makes a function impure.</w:t>
      </w:r>
    </w:p>
    <w:p w14:paraId="00000578"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85" w14:textId="77777777" w:rsidR="00E203CD" w:rsidRDefault="00E203CD"/>
    <w:p w14:paraId="00000586" w14:textId="77777777" w:rsidR="00E203CD" w:rsidRDefault="00000000" w:rsidP="00CA2503">
      <w:pPr>
        <w:pStyle w:val="QuestionStem"/>
      </w:pPr>
      <w:r>
        <w:t xml:space="preserve">Which of the following is </w:t>
      </w:r>
      <w:r>
        <w:rPr>
          <w:i/>
        </w:rPr>
        <w:t>not</w:t>
      </w:r>
      <w:r>
        <w:t xml:space="preserve"> an advantage of using pure functions?</w:t>
      </w:r>
    </w:p>
    <w:p w14:paraId="00000587" w14:textId="77777777" w:rsidR="00E203CD" w:rsidRPr="00707ED7" w:rsidRDefault="00000000" w:rsidP="00574271">
      <w:pPr>
        <w:pStyle w:val="QuestionOption"/>
        <w:rPr>
          <w:rStyle w:val="InlineCode"/>
        </w:rPr>
      </w:pPr>
      <w:r>
        <w:t xml:space="preserve">[Correct Answer] A. They can call themselves recursively. </w:t>
      </w:r>
    </w:p>
    <w:p w14:paraId="00000588" w14:textId="77777777" w:rsidR="00E203CD" w:rsidRPr="00707ED7" w:rsidRDefault="00000000" w:rsidP="00574271">
      <w:pPr>
        <w:pStyle w:val="QuestionOption"/>
        <w:rPr>
          <w:rStyle w:val="InlineCode"/>
        </w:rPr>
      </w:pPr>
      <w:r>
        <w:t>B. They can be reused without regard to the context in which they're run.</w:t>
      </w:r>
    </w:p>
    <w:p w14:paraId="00000589" w14:textId="77777777" w:rsidR="00E203CD" w:rsidRPr="00707ED7" w:rsidRDefault="00000000" w:rsidP="00574271">
      <w:pPr>
        <w:pStyle w:val="QuestionOption"/>
        <w:rPr>
          <w:rStyle w:val="InlineCode"/>
        </w:rPr>
      </w:pPr>
      <w:r>
        <w:t>C. They can be tested without any setup.</w:t>
      </w:r>
    </w:p>
    <w:p w14:paraId="0000058A" w14:textId="77777777" w:rsidR="00E203CD" w:rsidRDefault="00000000" w:rsidP="00574271">
      <w:pPr>
        <w:pStyle w:val="QuestionOption"/>
      </w:pPr>
      <w:r>
        <w:t>D. They can be memoized.</w:t>
      </w:r>
    </w:p>
    <w:p w14:paraId="0000058D" w14:textId="77777777" w:rsidR="00E203CD" w:rsidRDefault="00000000" w:rsidP="00574271">
      <w:pPr>
        <w:pStyle w:val="QuestionRationale"/>
      </w:pPr>
      <w:r>
        <w:t>A function that calls itself recursively may have side effects. Both pure and impure functions may call themselves recursively.</w:t>
      </w:r>
    </w:p>
    <w:p w14:paraId="0000058F"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9C" w14:textId="77777777" w:rsidR="00E203CD" w:rsidRDefault="00E203CD"/>
    <w:p w14:paraId="0000059D" w14:textId="77777777" w:rsidR="00E203CD" w:rsidRDefault="00000000" w:rsidP="00CA2503">
      <w:pPr>
        <w:pStyle w:val="QuestionStem"/>
      </w:pPr>
      <w:r>
        <w:t>What's the output of the following code?</w:t>
      </w:r>
    </w:p>
    <w:p w14:paraId="000005A4" w14:textId="530FF2F6" w:rsidR="00E203CD" w:rsidRPr="00707ED7" w:rsidRDefault="00000000" w:rsidP="00220BF1">
      <w:pPr>
        <w:pStyle w:val="QuestionStemContinued"/>
        <w:rPr>
          <w:rStyle w:val="CodeBlock"/>
        </w:rPr>
      </w:pPr>
      <w:r w:rsidRPr="00707ED7">
        <w:rPr>
          <w:rStyle w:val="CodeBlock"/>
        </w:rPr>
        <w:t>x = 7</w:t>
      </w:r>
      <w:r w:rsidR="00397702">
        <w:rPr>
          <w:rStyle w:val="CodeBlock"/>
        </w:rPr>
        <w:br/>
      </w:r>
      <w:r w:rsidRPr="00707ED7">
        <w:rPr>
          <w:rStyle w:val="CodeBlock"/>
        </w:rPr>
        <w:t>f(x)</w:t>
      </w:r>
      <w:r w:rsidR="00397702">
        <w:rPr>
          <w:rStyle w:val="CodeBlock"/>
        </w:rPr>
        <w:br/>
      </w:r>
      <w:r w:rsidRPr="00707ED7">
        <w:rPr>
          <w:rStyle w:val="CodeBlock"/>
        </w:rPr>
        <w:t>print(x)</w:t>
      </w:r>
      <w:r w:rsidR="00397702">
        <w:rPr>
          <w:rStyle w:val="CodeBlock"/>
        </w:rPr>
        <w:br/>
      </w:r>
      <w:r w:rsidRPr="00707ED7">
        <w:rPr>
          <w:rStyle w:val="CodeBlock"/>
        </w:rPr>
        <w:t>Stop</w:t>
      </w:r>
      <w:r w:rsidR="00397702">
        <w:rPr>
          <w:rStyle w:val="CodeBlock"/>
        </w:rPr>
        <w:br/>
      </w:r>
      <w:r w:rsidRPr="00707ED7">
        <w:rPr>
          <w:rStyle w:val="CodeBlock"/>
        </w:rPr>
        <w:t>f(x) {</w:t>
      </w:r>
      <w:r w:rsidR="00397702">
        <w:rPr>
          <w:rStyle w:val="CodeBlock"/>
        </w:rPr>
        <w:br/>
      </w:r>
      <w:r w:rsidR="00090521">
        <w:rPr>
          <w:rStyle w:val="CodeBlock"/>
        </w:rPr>
        <w:t>    </w:t>
      </w:r>
      <w:r w:rsidRPr="00707ED7">
        <w:rPr>
          <w:rStyle w:val="CodeBlock"/>
        </w:rPr>
        <w:t>x = x + 1</w:t>
      </w:r>
      <w:r w:rsidR="00397702">
        <w:rPr>
          <w:rStyle w:val="CodeBlock"/>
        </w:rPr>
        <w:br/>
      </w:r>
      <w:r w:rsidRPr="00707ED7">
        <w:rPr>
          <w:rStyle w:val="CodeBlock"/>
        </w:rPr>
        <w:t>}</w:t>
      </w:r>
    </w:p>
    <w:p w14:paraId="000005A6" w14:textId="77777777" w:rsidR="00E203CD" w:rsidRPr="00707ED7" w:rsidRDefault="00000000" w:rsidP="00574271">
      <w:pPr>
        <w:pStyle w:val="QuestionOption"/>
        <w:rPr>
          <w:rStyle w:val="InlineCode"/>
        </w:rPr>
      </w:pPr>
      <w:r>
        <w:t xml:space="preserve">[Correct Answer] A. </w:t>
      </w:r>
      <w:bookmarkStart w:id="22" w:name="_Hlk161746650"/>
      <w:r>
        <w:t xml:space="preserve">7 with pass by value; </w:t>
      </w:r>
      <w:bookmarkEnd w:id="22"/>
      <w:r>
        <w:t>8 with pass by reference</w:t>
      </w:r>
    </w:p>
    <w:p w14:paraId="000005A7" w14:textId="77777777" w:rsidR="00E203CD" w:rsidRPr="00707ED7" w:rsidRDefault="00000000" w:rsidP="00574271">
      <w:pPr>
        <w:pStyle w:val="QuestionOption"/>
        <w:rPr>
          <w:rStyle w:val="CodeBlock"/>
        </w:rPr>
      </w:pPr>
      <w:r>
        <w:t xml:space="preserve">B. </w:t>
      </w:r>
      <w:r>
        <w:rPr>
          <w:color w:val="000000"/>
        </w:rPr>
        <w:t>7</w:t>
      </w:r>
    </w:p>
    <w:p w14:paraId="000005A8" w14:textId="77777777" w:rsidR="00E203CD" w:rsidRDefault="00000000" w:rsidP="00574271">
      <w:pPr>
        <w:pStyle w:val="QuestionOption"/>
        <w:rPr>
          <w:color w:val="000000"/>
        </w:rPr>
      </w:pPr>
      <w:r>
        <w:lastRenderedPageBreak/>
        <w:t xml:space="preserve">C. </w:t>
      </w:r>
      <w:r>
        <w:rPr>
          <w:color w:val="000000"/>
        </w:rPr>
        <w:t>8</w:t>
      </w:r>
    </w:p>
    <w:p w14:paraId="000005A9" w14:textId="77777777" w:rsidR="00E203CD" w:rsidRDefault="00000000" w:rsidP="00574271">
      <w:pPr>
        <w:pStyle w:val="QuestionOption"/>
      </w:pPr>
      <w:r>
        <w:t>D. 7 with pass by reference; 8 with pass by value</w:t>
      </w:r>
    </w:p>
    <w:p w14:paraId="000005AC" w14:textId="77777777" w:rsidR="00E203CD" w:rsidRDefault="00000000" w:rsidP="00574271">
      <w:pPr>
        <w:pStyle w:val="QuestionRationale"/>
      </w:pPr>
      <w:r>
        <w:t>With pass by value, when a function changes the value of one of its parameters, that change affects the value in the code that calls the function. With pass by reference, the change doesn't affect the value in the calling code.</w:t>
      </w:r>
    </w:p>
    <w:p w14:paraId="000005AE"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BB" w14:textId="77777777" w:rsidR="00E203CD" w:rsidRDefault="00E203CD"/>
    <w:p w14:paraId="000005BC" w14:textId="77777777" w:rsidR="00E203CD" w:rsidRDefault="00000000" w:rsidP="00CA2503">
      <w:pPr>
        <w:pStyle w:val="QuestionStem"/>
      </w:pPr>
      <w:r>
        <w:t>In a language with lazy evaluation, what's the output of the following code?</w:t>
      </w:r>
    </w:p>
    <w:p w14:paraId="000005BF" w14:textId="11050579" w:rsidR="00E203CD" w:rsidRPr="00707ED7" w:rsidRDefault="00000000" w:rsidP="00220BF1">
      <w:pPr>
        <w:pStyle w:val="QuestionStemContinued"/>
        <w:rPr>
          <w:rStyle w:val="CodeBlock"/>
        </w:rPr>
      </w:pPr>
      <w:r w:rsidRPr="00707ED7">
        <w:rPr>
          <w:rStyle w:val="CodeBlock"/>
        </w:rPr>
        <w:t>f(x) = x + f(x)</w:t>
      </w:r>
      <w:r w:rsidR="00397702">
        <w:rPr>
          <w:rStyle w:val="CodeBlock"/>
        </w:rPr>
        <w:br/>
      </w:r>
      <w:r w:rsidRPr="00707ED7">
        <w:rPr>
          <w:rStyle w:val="CodeBlock"/>
        </w:rPr>
        <w:t>g(x,y) = x + x</w:t>
      </w:r>
      <w:r w:rsidR="00397702">
        <w:rPr>
          <w:rStyle w:val="CodeBlock"/>
        </w:rPr>
        <w:br/>
      </w:r>
      <w:r w:rsidRPr="00707ED7">
        <w:rPr>
          <w:rStyle w:val="CodeBlock"/>
        </w:rPr>
        <w:t>print g(3,f(5))</w:t>
      </w:r>
    </w:p>
    <w:p w14:paraId="000005C1" w14:textId="77777777" w:rsidR="00E203CD" w:rsidRPr="00707ED7" w:rsidRDefault="00000000" w:rsidP="00574271">
      <w:pPr>
        <w:pStyle w:val="QuestionOption"/>
        <w:rPr>
          <w:rStyle w:val="CodeBlock"/>
        </w:rPr>
      </w:pPr>
      <w:r>
        <w:t xml:space="preserve">[Correct Answer] A. </w:t>
      </w:r>
      <w:r>
        <w:rPr>
          <w:color w:val="000000"/>
          <w:sz w:val="22"/>
          <w:szCs w:val="22"/>
        </w:rPr>
        <w:t>6</w:t>
      </w:r>
    </w:p>
    <w:p w14:paraId="000005C2" w14:textId="77777777" w:rsidR="00E203CD" w:rsidRPr="00707ED7" w:rsidRDefault="00000000" w:rsidP="00574271">
      <w:pPr>
        <w:pStyle w:val="QuestionOption"/>
        <w:rPr>
          <w:rStyle w:val="CodeBlock"/>
        </w:rPr>
      </w:pPr>
      <w:r>
        <w:t>B. 5 + 5 + 5 + ...</w:t>
      </w:r>
    </w:p>
    <w:p w14:paraId="000005C3" w14:textId="77777777" w:rsidR="00E203CD" w:rsidRDefault="00000000" w:rsidP="00574271">
      <w:pPr>
        <w:pStyle w:val="QuestionOption"/>
      </w:pPr>
      <w:r>
        <w:t>C. No output. The program runs forever.</w:t>
      </w:r>
    </w:p>
    <w:p w14:paraId="000005C4" w14:textId="77777777" w:rsidR="00E203CD" w:rsidRDefault="00000000" w:rsidP="00574271">
      <w:pPr>
        <w:pStyle w:val="QuestionOption"/>
      </w:pPr>
      <w:r>
        <w:t>D. No output. The program stops running and displays an error message.</w:t>
      </w:r>
    </w:p>
    <w:p w14:paraId="000005C7" w14:textId="77777777" w:rsidR="00E203CD" w:rsidRDefault="00000000" w:rsidP="00574271">
      <w:pPr>
        <w:pStyle w:val="QuestionRationale"/>
      </w:pPr>
      <w:r>
        <w:t xml:space="preserve">With lazy evaluation, the system doesn't try to find the value of </w:t>
      </w:r>
      <w:r w:rsidRPr="00707ED7">
        <w:rPr>
          <w:rStyle w:val="InlineCode"/>
        </w:rPr>
        <w:t>f(5)</w:t>
      </w:r>
      <w:r>
        <w:t xml:space="preserve">. So the value that's printed is </w:t>
      </w:r>
      <w:r w:rsidRPr="00707ED7">
        <w:rPr>
          <w:rStyle w:val="InlineCode"/>
        </w:rPr>
        <w:t>g(3,f(5)) = 3 + 3 = 6</w:t>
      </w:r>
      <w:r>
        <w:t>.</w:t>
      </w:r>
    </w:p>
    <w:p w14:paraId="000005C9"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D6" w14:textId="77777777" w:rsidR="00E203CD" w:rsidRPr="00220BF1" w:rsidRDefault="00E203CD" w:rsidP="00220BF1"/>
    <w:p w14:paraId="000005D7" w14:textId="77777777" w:rsidR="00E203CD" w:rsidRDefault="00000000" w:rsidP="00CA2503">
      <w:pPr>
        <w:pStyle w:val="QuestionStem"/>
      </w:pPr>
      <w:r>
        <w:t>In a language with eager evaluation, what's the output of the following code?</w:t>
      </w:r>
    </w:p>
    <w:p w14:paraId="000005D9" w14:textId="585C81CB" w:rsidR="00E203CD" w:rsidRPr="00707ED7" w:rsidRDefault="00000000" w:rsidP="00220BF1">
      <w:pPr>
        <w:pStyle w:val="QuestionStemContinued"/>
        <w:rPr>
          <w:rStyle w:val="CodeBlock"/>
        </w:rPr>
      </w:pPr>
      <w:r w:rsidRPr="00707ED7">
        <w:rPr>
          <w:rStyle w:val="CodeBlock"/>
        </w:rPr>
        <w:t>x = 2</w:t>
      </w:r>
      <w:r w:rsidR="00397702">
        <w:rPr>
          <w:rStyle w:val="CodeBlock"/>
        </w:rPr>
        <w:br/>
      </w:r>
      <w:r w:rsidRPr="00707ED7">
        <w:rPr>
          <w:rStyle w:val="CodeBlock"/>
        </w:rPr>
        <w:t>print secondElementOf([0*x,3*x,6*x,9*x,...])</w:t>
      </w:r>
    </w:p>
    <w:p w14:paraId="000005DB" w14:textId="77777777" w:rsidR="00E203CD" w:rsidRPr="00707ED7" w:rsidRDefault="00000000" w:rsidP="00574271">
      <w:pPr>
        <w:pStyle w:val="QuestionOption"/>
        <w:rPr>
          <w:rStyle w:val="InlineCode"/>
        </w:rPr>
      </w:pPr>
      <w:r>
        <w:t>[Correct Answer] A. No output with an infinite loop or terminating error</w:t>
      </w:r>
    </w:p>
    <w:p w14:paraId="000005DC" w14:textId="77777777" w:rsidR="00E203CD" w:rsidRPr="00707ED7" w:rsidRDefault="00000000" w:rsidP="00574271">
      <w:pPr>
        <w:pStyle w:val="QuestionOption"/>
        <w:rPr>
          <w:rStyle w:val="CodeBlock"/>
        </w:rPr>
      </w:pPr>
      <w:r>
        <w:t xml:space="preserve">B. </w:t>
      </w:r>
      <w:r w:rsidRPr="00707ED7">
        <w:rPr>
          <w:rStyle w:val="CodeBlock"/>
        </w:rPr>
        <w:t>6</w:t>
      </w:r>
    </w:p>
    <w:p w14:paraId="000005DD" w14:textId="77777777" w:rsidR="00E203CD" w:rsidRDefault="00000000" w:rsidP="00574271">
      <w:pPr>
        <w:pStyle w:val="QuestionOption"/>
        <w:rPr>
          <w:color w:val="000000"/>
        </w:rPr>
      </w:pPr>
      <w:r>
        <w:rPr>
          <w:rFonts w:eastAsia="Arial" w:cs="Arial"/>
        </w:rPr>
        <w:t xml:space="preserve">C. </w:t>
      </w:r>
      <w:r w:rsidRPr="00707ED7">
        <w:rPr>
          <w:rStyle w:val="CodeBlock"/>
        </w:rPr>
        <w:t>[6]</w:t>
      </w:r>
    </w:p>
    <w:p w14:paraId="000005DF" w14:textId="0AFE1378"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12</w:t>
      </w:r>
    </w:p>
    <w:p w14:paraId="000005E1" w14:textId="77777777" w:rsidR="00E203CD" w:rsidRDefault="00000000" w:rsidP="00574271">
      <w:pPr>
        <w:pStyle w:val="QuestionRationale"/>
      </w:pPr>
      <w:r>
        <w:t>With eager evaluation, the system tries to find infinitely many values in the list before looking for a second element.</w:t>
      </w:r>
    </w:p>
    <w:p w14:paraId="000005E3" w14:textId="77777777" w:rsidR="00E203CD" w:rsidRDefault="00000000" w:rsidP="00574271">
      <w:pPr>
        <w:pStyle w:val="QuestionRationaleContinued"/>
      </w:pPr>
      <w:r>
        <w:lastRenderedPageBreak/>
        <w:t>Learning Objective: Distinguish pure functions from impure functions; declaring and evaluating pure functions. Review “Part 2: Functions.”</w:t>
      </w:r>
    </w:p>
    <w:p w14:paraId="000005F0" w14:textId="77777777" w:rsidR="00E203CD" w:rsidRDefault="00E203CD">
      <w:pPr>
        <w:pBdr>
          <w:top w:val="nil"/>
          <w:left w:val="nil"/>
          <w:bottom w:val="nil"/>
          <w:right w:val="nil"/>
          <w:between w:val="nil"/>
        </w:pBdr>
        <w:ind w:left="720"/>
        <w:rPr>
          <w:color w:val="000000"/>
          <w:sz w:val="22"/>
          <w:szCs w:val="22"/>
        </w:rPr>
      </w:pPr>
    </w:p>
    <w:p w14:paraId="00000608" w14:textId="42413B18" w:rsidR="00E203CD" w:rsidRPr="00707ED7" w:rsidRDefault="00E203CD" w:rsidP="00220BF1">
      <w:pPr>
        <w:rPr>
          <w:rStyle w:val="CodeBlock"/>
        </w:rPr>
      </w:pPr>
    </w:p>
    <w:p w14:paraId="0000060B" w14:textId="76646FBA" w:rsidR="00E203CD" w:rsidRDefault="00000000" w:rsidP="00220BF1">
      <w:pPr>
        <w:pStyle w:val="QuestionStem"/>
      </w:pPr>
      <w:r>
        <w:t>In JavaScript, the call</w:t>
      </w:r>
      <w:r w:rsidR="00220BF1">
        <w:t xml:space="preserve"> </w:t>
      </w:r>
      <w:r w:rsidRPr="00220BF1">
        <w:rPr>
          <w:rStyle w:val="InlineCode"/>
        </w:rPr>
        <w:t>setTimeout(code,delay)</w:t>
      </w:r>
      <w:r w:rsidR="00220BF1" w:rsidRPr="00220BF1">
        <w:t xml:space="preserve"> </w:t>
      </w:r>
      <w:r>
        <w:t xml:space="preserve">executes the instructions in the </w:t>
      </w:r>
      <w:r w:rsidRPr="00707ED7">
        <w:rPr>
          <w:rStyle w:val="InlineCode"/>
        </w:rPr>
        <w:t>code</w:t>
      </w:r>
      <w:r>
        <w:t xml:space="preserve"> after waiting at least </w:t>
      </w:r>
      <w:r w:rsidRPr="00707ED7">
        <w:rPr>
          <w:rStyle w:val="InlineCode"/>
        </w:rPr>
        <w:t>delay</w:t>
      </w:r>
      <w:r>
        <w:t xml:space="preserve"> milliseconds. Which of the following statements is true about the </w:t>
      </w:r>
      <w:r w:rsidRPr="00707ED7">
        <w:rPr>
          <w:rStyle w:val="InlineCode"/>
        </w:rPr>
        <w:t>setTimeout</w:t>
      </w:r>
      <w:r>
        <w:t xml:space="preserve"> function?</w:t>
      </w:r>
    </w:p>
    <w:p w14:paraId="0000060C" w14:textId="77777777" w:rsidR="00E203CD" w:rsidRPr="00707ED7" w:rsidRDefault="00000000" w:rsidP="00574271">
      <w:pPr>
        <w:pStyle w:val="QuestionOption"/>
        <w:rPr>
          <w:rStyle w:val="InlineCode"/>
        </w:rPr>
      </w:pPr>
      <w:r>
        <w:t xml:space="preserve">[Correct Answer] A. </w:t>
      </w:r>
      <w:r w:rsidRPr="00707ED7">
        <w:rPr>
          <w:rStyle w:val="InlineCode"/>
        </w:rPr>
        <w:t>setTimeout</w:t>
      </w:r>
      <w:r>
        <w:rPr>
          <w:sz w:val="22"/>
          <w:szCs w:val="22"/>
        </w:rPr>
        <w:t xml:space="preserve"> is a higher-order function.</w:t>
      </w:r>
    </w:p>
    <w:p w14:paraId="0000060D" w14:textId="77777777" w:rsidR="00E203CD" w:rsidRPr="00707ED7" w:rsidRDefault="00000000" w:rsidP="00574271">
      <w:pPr>
        <w:pStyle w:val="QuestionOption"/>
        <w:rPr>
          <w:rStyle w:val="InlineCode"/>
        </w:rPr>
      </w:pPr>
      <w:r>
        <w:t xml:space="preserve">B. The instructions in the </w:t>
      </w:r>
      <w:r w:rsidRPr="00707ED7">
        <w:rPr>
          <w:rStyle w:val="InlineCode"/>
        </w:rPr>
        <w:t>code</w:t>
      </w:r>
      <w:r>
        <w:t xml:space="preserve"> must be a pure function. </w:t>
      </w:r>
    </w:p>
    <w:p w14:paraId="0000060E" w14:textId="77777777" w:rsidR="00E203CD" w:rsidRPr="00707ED7" w:rsidRDefault="00000000" w:rsidP="00574271">
      <w:pPr>
        <w:pStyle w:val="QuestionOption"/>
        <w:rPr>
          <w:rStyle w:val="InlineCode"/>
        </w:rPr>
      </w:pPr>
      <w:r>
        <w:t xml:space="preserve">C. The instructions in the </w:t>
      </w:r>
      <w:r w:rsidRPr="00707ED7">
        <w:rPr>
          <w:rStyle w:val="InlineCode"/>
        </w:rPr>
        <w:t>code</w:t>
      </w:r>
      <w:r>
        <w:t xml:space="preserve"> must be referentially transparent.</w:t>
      </w:r>
    </w:p>
    <w:p w14:paraId="0000060F" w14:textId="77777777" w:rsidR="00E203CD" w:rsidRDefault="00000000" w:rsidP="00574271">
      <w:pPr>
        <w:pStyle w:val="QuestionOption"/>
      </w:pPr>
      <w:r>
        <w:rPr>
          <w:rFonts w:ascii="Arial" w:eastAsia="Arial" w:hAnsi="Arial" w:cs="Arial"/>
        </w:rPr>
        <w:t xml:space="preserve">D. </w:t>
      </w:r>
      <w:r w:rsidRPr="00707ED7">
        <w:rPr>
          <w:rStyle w:val="InlineCode"/>
        </w:rPr>
        <w:t>setTimeout</w:t>
      </w:r>
      <w:r>
        <w:t xml:space="preserve"> is a composite function.</w:t>
      </w:r>
    </w:p>
    <w:p w14:paraId="00000612" w14:textId="77777777" w:rsidR="00E203CD" w:rsidRDefault="00000000" w:rsidP="00574271">
      <w:pPr>
        <w:pStyle w:val="QuestionRationale"/>
      </w:pPr>
      <w:r>
        <w:t xml:space="preserve">In the call </w:t>
      </w:r>
      <w:r w:rsidRPr="00707ED7">
        <w:rPr>
          <w:rStyle w:val="InlineCode"/>
        </w:rPr>
        <w:t>setTimeout(code,delay)</w:t>
      </w:r>
      <w:r>
        <w:t xml:space="preserve">, the </w:t>
      </w:r>
      <w:r w:rsidRPr="00707ED7">
        <w:rPr>
          <w:rStyle w:val="InlineCode"/>
        </w:rPr>
        <w:t>code</w:t>
      </w:r>
      <w:r>
        <w:t xml:space="preserve"> is a set of instructions to be executed. In other words, the </w:t>
      </w:r>
      <w:r w:rsidRPr="00707ED7">
        <w:rPr>
          <w:rStyle w:val="InlineCode"/>
        </w:rPr>
        <w:t>code</w:t>
      </w:r>
      <w:r>
        <w:t xml:space="preserve"> is a function.</w:t>
      </w:r>
    </w:p>
    <w:p w14:paraId="00000614"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21" w14:textId="77777777" w:rsidR="00E203CD" w:rsidRPr="00EF030E" w:rsidRDefault="00E203CD" w:rsidP="00EF030E"/>
    <w:p w14:paraId="0000063F" w14:textId="77777777" w:rsidR="00E203CD" w:rsidRPr="00E55085" w:rsidRDefault="00E203CD" w:rsidP="00E55085"/>
    <w:p w14:paraId="00000685" w14:textId="77777777" w:rsidR="00E203CD" w:rsidRDefault="00000000" w:rsidP="00A67602">
      <w:pPr>
        <w:pStyle w:val="QuestionStem"/>
      </w:pPr>
      <w:bookmarkStart w:id="23" w:name="_Hlk161737190"/>
      <w:r>
        <w:t>An empty list has no tail</w:t>
      </w:r>
      <w:bookmarkEnd w:id="23"/>
      <w:r>
        <w:t>. But we can define</w:t>
      </w:r>
    </w:p>
    <w:p w14:paraId="00000687" w14:textId="14B379F6" w:rsidR="00E203CD" w:rsidRPr="00707ED7" w:rsidRDefault="00000000" w:rsidP="00ED3D18">
      <w:pPr>
        <w:pStyle w:val="QuestionStemContinued"/>
        <w:rPr>
          <w:rStyle w:val="CodeBlock"/>
        </w:rPr>
      </w:pPr>
      <w:r w:rsidRPr="00707ED7">
        <w:rPr>
          <w:rStyle w:val="CodeBlock"/>
        </w:rPr>
        <w:t>tailMaybe([]) = Nothing</w:t>
      </w:r>
      <w:r w:rsidR="00397702">
        <w:rPr>
          <w:rStyle w:val="CodeBlock"/>
        </w:rPr>
        <w:br/>
      </w:r>
      <w:r w:rsidRPr="00707ED7">
        <w:rPr>
          <w:rStyle w:val="CodeBlock"/>
        </w:rPr>
        <w:t>tailMaybe(h::t) = Just t</w:t>
      </w:r>
    </w:p>
    <w:p w14:paraId="00000688" w14:textId="2F69129E" w:rsidR="00E203CD" w:rsidRDefault="00000000" w:rsidP="00ED3D18">
      <w:pPr>
        <w:pStyle w:val="QuestionStemContinued"/>
        <w:rPr>
          <w:sz w:val="22"/>
          <w:szCs w:val="22"/>
        </w:rPr>
      </w:pPr>
      <w:r>
        <w:rPr>
          <w:sz w:val="22"/>
          <w:szCs w:val="22"/>
        </w:rPr>
        <w:t xml:space="preserve">What's the value of </w:t>
      </w:r>
      <w:r w:rsidRPr="00ED3D18">
        <w:rPr>
          <w:rStyle w:val="InlineCode"/>
        </w:rPr>
        <w:t>tailMaybe([3,2]) &gt;&gt;= tailMaybe</w:t>
      </w:r>
      <w:r w:rsidRPr="00ED3D18">
        <w:t>?</w:t>
      </w:r>
    </w:p>
    <w:p w14:paraId="00000689" w14:textId="73A39140" w:rsidR="00E203CD" w:rsidRPr="00707ED7" w:rsidRDefault="00000000" w:rsidP="00574271">
      <w:pPr>
        <w:pStyle w:val="QuestionOption"/>
        <w:rPr>
          <w:rStyle w:val="CodeBlock"/>
        </w:rPr>
      </w:pPr>
      <w:r>
        <w:t xml:space="preserve">[Correct Answer] A. </w:t>
      </w:r>
      <w:r w:rsidRPr="00707ED7">
        <w:rPr>
          <w:rStyle w:val="CodeBlock"/>
        </w:rPr>
        <w:t>Just []</w:t>
      </w:r>
    </w:p>
    <w:p w14:paraId="0000068A" w14:textId="6508432D"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w:t>
      </w:r>
    </w:p>
    <w:p w14:paraId="0000068B" w14:textId="77777777" w:rsidR="00E203CD" w:rsidRPr="00707ED7" w:rsidRDefault="00000000" w:rsidP="00574271">
      <w:pPr>
        <w:pStyle w:val="QuestionOption"/>
        <w:rPr>
          <w:rStyle w:val="InlineCode"/>
        </w:rPr>
      </w:pPr>
      <w:r>
        <w:t>C. Undefined or error message</w:t>
      </w:r>
    </w:p>
    <w:p w14:paraId="0000068D" w14:textId="09060A2A" w:rsidR="00E203CD"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Nothing</w:t>
      </w:r>
    </w:p>
    <w:p w14:paraId="00000691" w14:textId="3197C1BA" w:rsidR="00E203CD" w:rsidRPr="00707ED7" w:rsidRDefault="00397702" w:rsidP="00574271">
      <w:pPr>
        <w:pStyle w:val="QuestionRationale"/>
        <w:rPr>
          <w:rStyle w:val="CodeBlock"/>
        </w:rPr>
      </w:pPr>
      <w:r w:rsidRPr="00707ED7">
        <w:rPr>
          <w:rStyle w:val="CodeBlock"/>
        </w:rPr>
        <w:t>tailMaybe([3,2])</w:t>
      </w:r>
      <w:r w:rsidR="006519D0">
        <w:rPr>
          <w:rStyle w:val="CodeBlock"/>
        </w:rPr>
        <w:br/>
      </w:r>
      <w:r w:rsidRPr="00707ED7">
        <w:rPr>
          <w:rStyle w:val="CodeBlock"/>
        </w:rPr>
        <w:t xml:space="preserve">= tailMaybe(3::[2]) </w:t>
      </w:r>
      <w:r>
        <w:rPr>
          <w:rStyle w:val="CodeBlock"/>
        </w:rPr>
        <w:br/>
      </w:r>
      <w:r w:rsidRPr="00707ED7">
        <w:rPr>
          <w:rStyle w:val="CodeBlock"/>
        </w:rPr>
        <w:t>= Just [2]</w:t>
      </w:r>
    </w:p>
    <w:p w14:paraId="00000692" w14:textId="77777777" w:rsidR="00E203CD" w:rsidRDefault="00000000" w:rsidP="006519D0">
      <w:pPr>
        <w:pStyle w:val="QuestionRationaleContinued"/>
      </w:pPr>
      <w:r>
        <w:t xml:space="preserve">and </w:t>
      </w:r>
    </w:p>
    <w:p w14:paraId="00000695" w14:textId="52CF673A" w:rsidR="00E203CD" w:rsidRPr="00707ED7" w:rsidRDefault="00000000" w:rsidP="006519D0">
      <w:pPr>
        <w:pStyle w:val="QuestionRationaleContinued"/>
        <w:rPr>
          <w:rStyle w:val="CodeBlock"/>
        </w:rPr>
      </w:pPr>
      <w:r w:rsidRPr="00707ED7">
        <w:rPr>
          <w:rStyle w:val="CodeBlock"/>
        </w:rPr>
        <w:lastRenderedPageBreak/>
        <w:t xml:space="preserve">Just [2] &gt;&gt;= tailMaybe </w:t>
      </w:r>
      <w:r w:rsidR="00397702">
        <w:rPr>
          <w:rStyle w:val="CodeBlock"/>
        </w:rPr>
        <w:br/>
      </w:r>
      <w:r w:rsidRPr="00707ED7">
        <w:rPr>
          <w:rStyle w:val="CodeBlock"/>
        </w:rPr>
        <w:t xml:space="preserve">= Just 2::[] &gt;&gt;= tailMaybe </w:t>
      </w:r>
      <w:r w:rsidR="00397702">
        <w:rPr>
          <w:rStyle w:val="CodeBlock"/>
        </w:rPr>
        <w:br/>
      </w:r>
      <w:r w:rsidRPr="00707ED7">
        <w:rPr>
          <w:rStyle w:val="CodeBlock"/>
        </w:rPr>
        <w:t>= Just []</w:t>
      </w:r>
    </w:p>
    <w:p w14:paraId="00000697" w14:textId="77777777" w:rsidR="00E203CD" w:rsidRDefault="00000000" w:rsidP="00574271">
      <w:pPr>
        <w:pStyle w:val="QuestionRationaleContinued"/>
      </w:pPr>
      <w:r>
        <w:t>Learning Objective: Understand monad operations and use them to create elegant code. Review “Part 5: Monads.”</w:t>
      </w:r>
    </w:p>
    <w:p w14:paraId="000006A5" w14:textId="77777777" w:rsidR="00E203CD" w:rsidRPr="006519D0" w:rsidRDefault="00E203CD" w:rsidP="006519D0"/>
    <w:p w14:paraId="000006A6" w14:textId="77777777" w:rsidR="00E203CD" w:rsidRDefault="00000000" w:rsidP="00A67602">
      <w:pPr>
        <w:pStyle w:val="QuestionStem"/>
      </w:pPr>
      <w:r>
        <w:t>An empty list has no tail. But we can define</w:t>
      </w:r>
    </w:p>
    <w:p w14:paraId="000006A8" w14:textId="206A8871" w:rsidR="00E203CD" w:rsidRPr="00707ED7" w:rsidRDefault="00000000" w:rsidP="006519D0">
      <w:pPr>
        <w:pStyle w:val="QuestionStemContinued"/>
        <w:rPr>
          <w:rStyle w:val="CodeBlock"/>
        </w:rPr>
      </w:pPr>
      <w:r w:rsidRPr="00707ED7">
        <w:rPr>
          <w:rStyle w:val="CodeBlock"/>
        </w:rPr>
        <w:t>tailMaybe([]) = Nothing</w:t>
      </w:r>
      <w:r w:rsidR="00397702">
        <w:rPr>
          <w:rStyle w:val="CodeBlock"/>
        </w:rPr>
        <w:br/>
      </w:r>
      <w:r w:rsidRPr="00707ED7">
        <w:rPr>
          <w:rStyle w:val="CodeBlock"/>
        </w:rPr>
        <w:t>tailMaybe(h::t) = Just t</w:t>
      </w:r>
    </w:p>
    <w:p w14:paraId="000006A9" w14:textId="77777777" w:rsidR="00E203CD" w:rsidRDefault="00000000" w:rsidP="006519D0">
      <w:pPr>
        <w:pStyle w:val="QuestionStemContinued"/>
      </w:pPr>
      <w:r>
        <w:t>What's the value of the following expression?</w:t>
      </w:r>
    </w:p>
    <w:p w14:paraId="000006AA" w14:textId="77777777" w:rsidR="00E203CD" w:rsidRDefault="00000000" w:rsidP="006519D0">
      <w:pPr>
        <w:pStyle w:val="QuestionStemContinued"/>
        <w:rPr>
          <w:sz w:val="22"/>
          <w:szCs w:val="22"/>
        </w:rPr>
      </w:pPr>
      <w:r w:rsidRPr="00707ED7">
        <w:rPr>
          <w:rStyle w:val="CodeBlock"/>
        </w:rPr>
        <w:t>tailMaybe([3,2]) &gt;&gt;= tailMaybe &gt;&gt;= tailMaybe &gt;&gt;= tailMaybe</w:t>
      </w:r>
      <w:r>
        <w:rPr>
          <w:sz w:val="22"/>
          <w:szCs w:val="22"/>
        </w:rPr>
        <w:t xml:space="preserve"> </w:t>
      </w:r>
    </w:p>
    <w:p w14:paraId="000006AB" w14:textId="25EFBAC3" w:rsidR="00E203CD" w:rsidRPr="00707ED7" w:rsidRDefault="00000000" w:rsidP="00574271">
      <w:pPr>
        <w:pStyle w:val="QuestionOption"/>
        <w:rPr>
          <w:rStyle w:val="InlineCode"/>
        </w:rPr>
      </w:pPr>
      <w:r>
        <w:t xml:space="preserve">[Correct Answer] A. </w:t>
      </w:r>
      <w:r w:rsidRPr="00707ED7">
        <w:rPr>
          <w:rStyle w:val="CodeBlock"/>
        </w:rPr>
        <w:t>Nothing</w:t>
      </w:r>
    </w:p>
    <w:p w14:paraId="000006AC" w14:textId="78DC9B89" w:rsidR="00E203CD" w:rsidRPr="00707ED7" w:rsidRDefault="00000000" w:rsidP="00574271">
      <w:pPr>
        <w:pStyle w:val="QuestionOption"/>
        <w:rPr>
          <w:rStyle w:val="CodeBlock"/>
        </w:rPr>
      </w:pPr>
      <w:r>
        <w:rPr>
          <w:sz w:val="22"/>
          <w:szCs w:val="22"/>
        </w:rPr>
        <w:t xml:space="preserve">B. </w:t>
      </w:r>
      <w:r w:rsidRPr="00707ED7">
        <w:rPr>
          <w:rStyle w:val="CodeBlock"/>
        </w:rPr>
        <w:t>Just []</w:t>
      </w:r>
    </w:p>
    <w:p w14:paraId="000006AD" w14:textId="77777777" w:rsidR="00E203CD" w:rsidRPr="00707ED7" w:rsidRDefault="00000000" w:rsidP="00574271">
      <w:pPr>
        <w:pStyle w:val="QuestionOption"/>
        <w:rPr>
          <w:rStyle w:val="InlineCode"/>
        </w:rPr>
      </w:pPr>
      <w:r>
        <w:t xml:space="preserve">C. </w:t>
      </w:r>
      <w:bookmarkStart w:id="24" w:name="_Hlk161740291"/>
      <w:r>
        <w:t>Undefined or error message</w:t>
      </w:r>
      <w:bookmarkEnd w:id="24"/>
    </w:p>
    <w:p w14:paraId="000006AF" w14:textId="4247C8A9" w:rsidR="00E203CD" w:rsidRDefault="00000000" w:rsidP="00574271">
      <w:pPr>
        <w:pStyle w:val="QuestionOption"/>
        <w:rPr>
          <w:rStyle w:val="CodeBlock"/>
        </w:rPr>
      </w:pPr>
      <w:r>
        <w:rPr>
          <w:sz w:val="22"/>
          <w:szCs w:val="22"/>
        </w:rPr>
        <w:t xml:space="preserve">D. </w:t>
      </w:r>
      <w:r w:rsidRPr="00707ED7">
        <w:rPr>
          <w:rStyle w:val="CodeBlock"/>
        </w:rPr>
        <w:t>[]</w:t>
      </w:r>
    </w:p>
    <w:p w14:paraId="000006B3" w14:textId="66184F81" w:rsidR="00E203CD" w:rsidRPr="00707ED7" w:rsidRDefault="00397702" w:rsidP="00574271">
      <w:pPr>
        <w:pStyle w:val="QuestionRationale"/>
        <w:rPr>
          <w:rStyle w:val="CodeBlock"/>
        </w:rPr>
      </w:pPr>
      <w:r w:rsidRPr="00707ED7">
        <w:rPr>
          <w:rStyle w:val="CodeBlock"/>
        </w:rPr>
        <w:t>tailMaybe([3,2])</w:t>
      </w:r>
      <w:r w:rsidR="006519D0">
        <w:rPr>
          <w:rStyle w:val="CodeBlock"/>
        </w:rPr>
        <w:br/>
      </w:r>
      <w:r w:rsidRPr="00707ED7">
        <w:rPr>
          <w:rStyle w:val="CodeBlock"/>
        </w:rPr>
        <w:t xml:space="preserve">= tailMaybe(3::[2]) </w:t>
      </w:r>
      <w:r>
        <w:rPr>
          <w:rStyle w:val="CodeBlock"/>
        </w:rPr>
        <w:br/>
      </w:r>
      <w:r w:rsidRPr="00707ED7">
        <w:rPr>
          <w:rStyle w:val="CodeBlock"/>
        </w:rPr>
        <w:t>= Just [2]</w:t>
      </w:r>
    </w:p>
    <w:p w14:paraId="000006B4" w14:textId="3E18FDD5" w:rsidR="00E203CD" w:rsidRDefault="00000000" w:rsidP="006519D0">
      <w:pPr>
        <w:pStyle w:val="QuestionRationaleContinued"/>
      </w:pPr>
      <w:r>
        <w:t>and</w:t>
      </w:r>
    </w:p>
    <w:p w14:paraId="000006B7" w14:textId="18E4362A" w:rsidR="00E203CD" w:rsidRDefault="00000000" w:rsidP="006519D0">
      <w:pPr>
        <w:pStyle w:val="QuestionRationaleContinued"/>
        <w:rPr>
          <w:sz w:val="22"/>
          <w:szCs w:val="22"/>
        </w:rPr>
      </w:pPr>
      <w:r w:rsidRPr="00707ED7">
        <w:rPr>
          <w:rStyle w:val="CodeBlock"/>
        </w:rPr>
        <w:t>Just [2] &gt;&gt;= tailMaybe</w:t>
      </w:r>
      <w:r w:rsidR="00397702">
        <w:rPr>
          <w:rStyle w:val="CodeBlock"/>
        </w:rPr>
        <w:br/>
      </w:r>
      <w:r w:rsidRPr="00707ED7">
        <w:rPr>
          <w:rStyle w:val="CodeBlock"/>
        </w:rPr>
        <w:t>= Just 2::[] &gt;&gt;= tailMaybe</w:t>
      </w:r>
      <w:r w:rsidR="00397702">
        <w:rPr>
          <w:rStyle w:val="CodeBlock"/>
        </w:rPr>
        <w:br/>
      </w:r>
      <w:r w:rsidRPr="00707ED7">
        <w:rPr>
          <w:rStyle w:val="CodeBlock"/>
        </w:rPr>
        <w:t>= Just []</w:t>
      </w:r>
    </w:p>
    <w:p w14:paraId="000006B8" w14:textId="77777777" w:rsidR="00E203CD" w:rsidRDefault="00000000" w:rsidP="006519D0">
      <w:pPr>
        <w:pStyle w:val="QuestionRationaleContinued"/>
      </w:pPr>
      <w:r>
        <w:t xml:space="preserve">So, </w:t>
      </w:r>
    </w:p>
    <w:p w14:paraId="000006BB" w14:textId="2AAA9C6E" w:rsidR="00E203CD" w:rsidRPr="00707ED7" w:rsidRDefault="00000000" w:rsidP="006519D0">
      <w:pPr>
        <w:pStyle w:val="QuestionRationaleContinued"/>
        <w:rPr>
          <w:rStyle w:val="CodeBlock"/>
        </w:rPr>
      </w:pPr>
      <w:r w:rsidRPr="00707ED7">
        <w:rPr>
          <w:rStyle w:val="CodeBlock"/>
        </w:rPr>
        <w:t>tailMaybe([3,2]) &gt;&gt;= tailMaybe &gt;&gt;= tailMaybe</w:t>
      </w:r>
      <w:r w:rsidR="00397702">
        <w:rPr>
          <w:rStyle w:val="CodeBlock"/>
        </w:rPr>
        <w:br/>
      </w:r>
      <w:r w:rsidRPr="00707ED7">
        <w:rPr>
          <w:rStyle w:val="CodeBlock"/>
        </w:rPr>
        <w:t>= Just [] &gt;&gt;= tailMaybe</w:t>
      </w:r>
      <w:r w:rsidR="00397702">
        <w:rPr>
          <w:rStyle w:val="CodeBlock"/>
        </w:rPr>
        <w:br/>
      </w:r>
      <w:r w:rsidRPr="00707ED7">
        <w:rPr>
          <w:rStyle w:val="CodeBlock"/>
        </w:rPr>
        <w:t>= Nothing</w:t>
      </w:r>
    </w:p>
    <w:p w14:paraId="000006BC" w14:textId="77777777" w:rsidR="00E203CD" w:rsidRDefault="00000000" w:rsidP="006519D0">
      <w:pPr>
        <w:pStyle w:val="QuestionRationaleContinued"/>
      </w:pPr>
      <w:r>
        <w:t xml:space="preserve">And once you have </w:t>
      </w:r>
      <w:r w:rsidRPr="00707ED7">
        <w:rPr>
          <w:rStyle w:val="InlineCode"/>
        </w:rPr>
        <w:t>Nothing</w:t>
      </w:r>
      <w:r>
        <w:t xml:space="preserve"> in a chain of </w:t>
      </w:r>
      <w:r w:rsidRPr="00707ED7">
        <w:rPr>
          <w:rStyle w:val="InlineCode"/>
        </w:rPr>
        <w:t>Maybe</w:t>
      </w:r>
      <w:r>
        <w:t xml:space="preserve"> binds, all binds that come later in the sequence have the </w:t>
      </w:r>
      <w:r w:rsidRPr="00707ED7">
        <w:rPr>
          <w:rStyle w:val="InlineCode"/>
        </w:rPr>
        <w:t>Nothing</w:t>
      </w:r>
      <w:r>
        <w:t xml:space="preserve"> value.</w:t>
      </w:r>
    </w:p>
    <w:p w14:paraId="000006BE" w14:textId="77777777" w:rsidR="00E203CD" w:rsidRDefault="00000000" w:rsidP="00574271">
      <w:pPr>
        <w:pStyle w:val="QuestionRationaleContinued"/>
        <w:rPr>
          <w:color w:val="000000"/>
        </w:rPr>
      </w:pPr>
      <w:r>
        <w:t>Learning Objective: Understand monad operations and use them to create elegant code. Review “Part 5: Monads.”</w:t>
      </w:r>
    </w:p>
    <w:sectPr w:rsidR="00E203CD">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511BDE"/>
    <w:multiLevelType w:val="multilevel"/>
    <w:tmpl w:val="7A70AC3A"/>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3B128A"/>
    <w:multiLevelType w:val="multilevel"/>
    <w:tmpl w:val="D8CC9F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DC16C5"/>
    <w:multiLevelType w:val="multilevel"/>
    <w:tmpl w:val="7370F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371AF5"/>
    <w:multiLevelType w:val="multilevel"/>
    <w:tmpl w:val="C6BED8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127A34"/>
    <w:multiLevelType w:val="multilevel"/>
    <w:tmpl w:val="DEB699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B43F89"/>
    <w:multiLevelType w:val="multilevel"/>
    <w:tmpl w:val="3E6AD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E963AB"/>
    <w:multiLevelType w:val="multilevel"/>
    <w:tmpl w:val="BACEE9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5F4C7B"/>
    <w:multiLevelType w:val="multilevel"/>
    <w:tmpl w:val="9D3231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776611"/>
    <w:multiLevelType w:val="multilevel"/>
    <w:tmpl w:val="E90CF148"/>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4617F80"/>
    <w:multiLevelType w:val="multilevel"/>
    <w:tmpl w:val="711EEE6A"/>
    <w:lvl w:ilvl="0">
      <w:start w:val="1"/>
      <w:numFmt w:val="upperLetter"/>
      <w:lvlText w:val="%1."/>
      <w:lvlJc w:val="left"/>
      <w:pPr>
        <w:ind w:left="810" w:hanging="360"/>
      </w:pPr>
      <w:rPr>
        <w:rFonts w:ascii="Calibri" w:eastAsia="Calibri" w:hAnsi="Calibri" w:cs="Calibri"/>
        <w:b w:val="0"/>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C31A19"/>
    <w:multiLevelType w:val="multilevel"/>
    <w:tmpl w:val="B6102A14"/>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5FD3F48"/>
    <w:multiLevelType w:val="multilevel"/>
    <w:tmpl w:val="BA9C63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1B3F52"/>
    <w:multiLevelType w:val="multilevel"/>
    <w:tmpl w:val="B9BAC938"/>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6557E23"/>
    <w:multiLevelType w:val="multilevel"/>
    <w:tmpl w:val="ACB297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66438FE"/>
    <w:multiLevelType w:val="multilevel"/>
    <w:tmpl w:val="66F2BB96"/>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D2617B"/>
    <w:multiLevelType w:val="multilevel"/>
    <w:tmpl w:val="F8709E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9602769"/>
    <w:multiLevelType w:val="multilevel"/>
    <w:tmpl w:val="2506D1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F44BE9"/>
    <w:multiLevelType w:val="multilevel"/>
    <w:tmpl w:val="C21E7A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9D54F0"/>
    <w:multiLevelType w:val="multilevel"/>
    <w:tmpl w:val="70FA97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C379E2"/>
    <w:multiLevelType w:val="multilevel"/>
    <w:tmpl w:val="6DFE48BA"/>
    <w:lvl w:ilvl="0">
      <w:start w:val="1"/>
      <w:numFmt w:val="decimal"/>
      <w:lvlText w:val="%1."/>
      <w:lvlJc w:val="left"/>
      <w:pPr>
        <w:ind w:left="720" w:hanging="360"/>
      </w:pPr>
    </w:lvl>
    <w:lvl w:ilvl="1">
      <w:start w:val="1"/>
      <w:numFmt w:val="lowerLetter"/>
      <w:lvlText w:val="%2."/>
      <w:lvlJc w:val="left"/>
      <w:pPr>
        <w:ind w:left="63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DE10F6"/>
    <w:multiLevelType w:val="multilevel"/>
    <w:tmpl w:val="B704CD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266CFC"/>
    <w:multiLevelType w:val="multilevel"/>
    <w:tmpl w:val="BE64A3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29A1BAC"/>
    <w:multiLevelType w:val="multilevel"/>
    <w:tmpl w:val="9A844370"/>
    <w:lvl w:ilvl="0">
      <w:start w:val="1"/>
      <w:numFmt w:val="upperLetter"/>
      <w:lvlText w:val="%1."/>
      <w:lvlJc w:val="left"/>
      <w:pPr>
        <w:ind w:left="81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2F37924"/>
    <w:multiLevelType w:val="multilevel"/>
    <w:tmpl w:val="7A92BE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897010"/>
    <w:multiLevelType w:val="multilevel"/>
    <w:tmpl w:val="AE1A9A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3965EC9"/>
    <w:multiLevelType w:val="multilevel"/>
    <w:tmpl w:val="3072D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51667F1"/>
    <w:multiLevelType w:val="multilevel"/>
    <w:tmpl w:val="B41E64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732579E"/>
    <w:multiLevelType w:val="multilevel"/>
    <w:tmpl w:val="3CF26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A4A0B7B"/>
    <w:multiLevelType w:val="multilevel"/>
    <w:tmpl w:val="489257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B4D71BA"/>
    <w:multiLevelType w:val="multilevel"/>
    <w:tmpl w:val="831434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DE97BC6"/>
    <w:multiLevelType w:val="multilevel"/>
    <w:tmpl w:val="365A67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391CE1"/>
    <w:multiLevelType w:val="multilevel"/>
    <w:tmpl w:val="1F7670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2E66723"/>
    <w:multiLevelType w:val="multilevel"/>
    <w:tmpl w:val="DFCE67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55A776E"/>
    <w:multiLevelType w:val="multilevel"/>
    <w:tmpl w:val="F84033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6966938"/>
    <w:multiLevelType w:val="multilevel"/>
    <w:tmpl w:val="CCC410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87100CC"/>
    <w:multiLevelType w:val="multilevel"/>
    <w:tmpl w:val="6680AE74"/>
    <w:lvl w:ilvl="0">
      <w:start w:val="1"/>
      <w:numFmt w:val="upperLetter"/>
      <w:lvlText w:val="%1."/>
      <w:lvlJc w:val="left"/>
      <w:pPr>
        <w:ind w:left="1080" w:hanging="360"/>
      </w:pPr>
      <w:rPr>
        <w:rFonts w:ascii="Calibri" w:eastAsia="Calibri" w:hAnsi="Calibri" w:cs="Calibri"/>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38E85E74"/>
    <w:multiLevelType w:val="multilevel"/>
    <w:tmpl w:val="AD74E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AEF1D24"/>
    <w:multiLevelType w:val="multilevel"/>
    <w:tmpl w:val="6624D7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DCA1D92"/>
    <w:multiLevelType w:val="multilevel"/>
    <w:tmpl w:val="2D06B4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FC0E7B"/>
    <w:multiLevelType w:val="multilevel"/>
    <w:tmpl w:val="899C9A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FF25826"/>
    <w:multiLevelType w:val="multilevel"/>
    <w:tmpl w:val="C56091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9A462EC"/>
    <w:multiLevelType w:val="multilevel"/>
    <w:tmpl w:val="71D67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AD22BEA"/>
    <w:multiLevelType w:val="multilevel"/>
    <w:tmpl w:val="C108C0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6C3EA0"/>
    <w:multiLevelType w:val="multilevel"/>
    <w:tmpl w:val="90AA4B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24F6F90"/>
    <w:multiLevelType w:val="multilevel"/>
    <w:tmpl w:val="833058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004EF6"/>
    <w:multiLevelType w:val="multilevel"/>
    <w:tmpl w:val="0EFE6C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40E60F6"/>
    <w:multiLevelType w:val="multilevel"/>
    <w:tmpl w:val="12CC8E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68B638F"/>
    <w:multiLevelType w:val="multilevel"/>
    <w:tmpl w:val="79D0AF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7104548"/>
    <w:multiLevelType w:val="multilevel"/>
    <w:tmpl w:val="36DCE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7483A02"/>
    <w:multiLevelType w:val="multilevel"/>
    <w:tmpl w:val="34AE77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7AC1E66"/>
    <w:multiLevelType w:val="multilevel"/>
    <w:tmpl w:val="AB56A6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1D28C6"/>
    <w:multiLevelType w:val="multilevel"/>
    <w:tmpl w:val="E96450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3711A4"/>
    <w:multiLevelType w:val="multilevel"/>
    <w:tmpl w:val="C2FCB9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10E3489"/>
    <w:multiLevelType w:val="multilevel"/>
    <w:tmpl w:val="6464D0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17C1AF9"/>
    <w:multiLevelType w:val="multilevel"/>
    <w:tmpl w:val="16A4EB2C"/>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23258BF"/>
    <w:multiLevelType w:val="multilevel"/>
    <w:tmpl w:val="D46CBEE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8846926"/>
    <w:multiLevelType w:val="multilevel"/>
    <w:tmpl w:val="32184E5C"/>
    <w:lvl w:ilvl="0">
      <w:start w:val="1"/>
      <w:numFmt w:val="upperLetter"/>
      <w:lvlText w:val="%1."/>
      <w:lvlJc w:val="left"/>
      <w:pPr>
        <w:ind w:left="990" w:hanging="360"/>
      </w:pPr>
      <w:rPr>
        <w:rFonts w:ascii="Calibri" w:eastAsia="Calibri" w:hAnsi="Calibri" w:cs="Calibri"/>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3" w15:restartNumberingAfterBreak="0">
    <w:nsid w:val="68943ABF"/>
    <w:multiLevelType w:val="multilevel"/>
    <w:tmpl w:val="D8CA5A62"/>
    <w:lvl w:ilvl="0">
      <w:start w:val="1"/>
      <w:numFmt w:val="upperLetter"/>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94A1838"/>
    <w:multiLevelType w:val="multilevel"/>
    <w:tmpl w:val="878208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AF91DED"/>
    <w:multiLevelType w:val="multilevel"/>
    <w:tmpl w:val="62C224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BE57A64"/>
    <w:multiLevelType w:val="multilevel"/>
    <w:tmpl w:val="566E17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F649A3"/>
    <w:multiLevelType w:val="multilevel"/>
    <w:tmpl w:val="773215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F9D216E"/>
    <w:multiLevelType w:val="multilevel"/>
    <w:tmpl w:val="7BDC28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09E2739"/>
    <w:multiLevelType w:val="multilevel"/>
    <w:tmpl w:val="C520F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31C49C7"/>
    <w:multiLevelType w:val="multilevel"/>
    <w:tmpl w:val="5A2CD282"/>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3DD419F"/>
    <w:multiLevelType w:val="multilevel"/>
    <w:tmpl w:val="44C242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6B12FED"/>
    <w:multiLevelType w:val="multilevel"/>
    <w:tmpl w:val="C4FEF2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879086D"/>
    <w:multiLevelType w:val="multilevel"/>
    <w:tmpl w:val="BFE424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95D406E"/>
    <w:multiLevelType w:val="multilevel"/>
    <w:tmpl w:val="DF44EB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9B579E0"/>
    <w:multiLevelType w:val="multilevel"/>
    <w:tmpl w:val="AC0822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C8965BB"/>
    <w:multiLevelType w:val="multilevel"/>
    <w:tmpl w:val="1706AD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EF0357"/>
    <w:multiLevelType w:val="multilevel"/>
    <w:tmpl w:val="798A2D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E67AE0"/>
    <w:multiLevelType w:val="multilevel"/>
    <w:tmpl w:val="6D20CB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308240">
    <w:abstractNumId w:val="52"/>
  </w:num>
  <w:num w:numId="2" w16cid:durableId="107042072">
    <w:abstractNumId w:val="33"/>
  </w:num>
  <w:num w:numId="3" w16cid:durableId="1943604540">
    <w:abstractNumId w:val="28"/>
  </w:num>
  <w:num w:numId="4" w16cid:durableId="199363735">
    <w:abstractNumId w:val="64"/>
  </w:num>
  <w:num w:numId="5" w16cid:durableId="844586440">
    <w:abstractNumId w:val="87"/>
  </w:num>
  <w:num w:numId="6" w16cid:durableId="533923509">
    <w:abstractNumId w:val="51"/>
  </w:num>
  <w:num w:numId="7" w16cid:durableId="1163547750">
    <w:abstractNumId w:val="70"/>
  </w:num>
  <w:num w:numId="8" w16cid:durableId="1091660644">
    <w:abstractNumId w:val="73"/>
  </w:num>
  <w:num w:numId="9" w16cid:durableId="1006901394">
    <w:abstractNumId w:val="19"/>
  </w:num>
  <w:num w:numId="10" w16cid:durableId="741217883">
    <w:abstractNumId w:val="58"/>
  </w:num>
  <w:num w:numId="11" w16cid:durableId="1223637996">
    <w:abstractNumId w:val="34"/>
  </w:num>
  <w:num w:numId="12" w16cid:durableId="167213983">
    <w:abstractNumId w:val="56"/>
  </w:num>
  <w:num w:numId="13" w16cid:durableId="1228491367">
    <w:abstractNumId w:val="77"/>
  </w:num>
  <w:num w:numId="14" w16cid:durableId="2112820468">
    <w:abstractNumId w:val="6"/>
  </w:num>
  <w:num w:numId="15" w16cid:durableId="859274715">
    <w:abstractNumId w:val="39"/>
  </w:num>
  <w:num w:numId="16" w16cid:durableId="1518499009">
    <w:abstractNumId w:val="25"/>
  </w:num>
  <w:num w:numId="17" w16cid:durableId="1155799103">
    <w:abstractNumId w:val="31"/>
  </w:num>
  <w:num w:numId="18" w16cid:durableId="647326432">
    <w:abstractNumId w:val="29"/>
  </w:num>
  <w:num w:numId="19" w16cid:durableId="1589923850">
    <w:abstractNumId w:val="40"/>
  </w:num>
  <w:num w:numId="20" w16cid:durableId="1784837092">
    <w:abstractNumId w:val="81"/>
  </w:num>
  <w:num w:numId="21" w16cid:durableId="1434205437">
    <w:abstractNumId w:val="44"/>
  </w:num>
  <w:num w:numId="22" w16cid:durableId="168064853">
    <w:abstractNumId w:val="9"/>
  </w:num>
  <w:num w:numId="23" w16cid:durableId="694117421">
    <w:abstractNumId w:val="72"/>
  </w:num>
  <w:num w:numId="24" w16cid:durableId="275992857">
    <w:abstractNumId w:val="71"/>
  </w:num>
  <w:num w:numId="25" w16cid:durableId="79446746">
    <w:abstractNumId w:val="41"/>
  </w:num>
  <w:num w:numId="26" w16cid:durableId="910892798">
    <w:abstractNumId w:val="67"/>
  </w:num>
  <w:num w:numId="27" w16cid:durableId="883325842">
    <w:abstractNumId w:val="35"/>
  </w:num>
  <w:num w:numId="28" w16cid:durableId="708795084">
    <w:abstractNumId w:val="20"/>
  </w:num>
  <w:num w:numId="29" w16cid:durableId="632445268">
    <w:abstractNumId w:val="22"/>
  </w:num>
  <w:num w:numId="30" w16cid:durableId="1251549009">
    <w:abstractNumId w:val="84"/>
  </w:num>
  <w:num w:numId="31" w16cid:durableId="275451952">
    <w:abstractNumId w:val="26"/>
  </w:num>
  <w:num w:numId="32" w16cid:durableId="1083726607">
    <w:abstractNumId w:val="68"/>
  </w:num>
  <w:num w:numId="33" w16cid:durableId="1930505927">
    <w:abstractNumId w:val="23"/>
  </w:num>
  <w:num w:numId="34" w16cid:durableId="299503999">
    <w:abstractNumId w:val="11"/>
  </w:num>
  <w:num w:numId="35" w16cid:durableId="1842701032">
    <w:abstractNumId w:val="5"/>
  </w:num>
  <w:num w:numId="36" w16cid:durableId="851064571">
    <w:abstractNumId w:val="7"/>
  </w:num>
  <w:num w:numId="37" w16cid:durableId="165559461">
    <w:abstractNumId w:val="50"/>
  </w:num>
  <w:num w:numId="38" w16cid:durableId="312411660">
    <w:abstractNumId w:val="16"/>
  </w:num>
  <w:num w:numId="39" w16cid:durableId="405692923">
    <w:abstractNumId w:val="37"/>
  </w:num>
  <w:num w:numId="40" w16cid:durableId="2089224524">
    <w:abstractNumId w:val="88"/>
  </w:num>
  <w:num w:numId="41" w16cid:durableId="1270315025">
    <w:abstractNumId w:val="54"/>
  </w:num>
  <w:num w:numId="42" w16cid:durableId="428621049">
    <w:abstractNumId w:val="60"/>
  </w:num>
  <w:num w:numId="43" w16cid:durableId="1501581859">
    <w:abstractNumId w:val="66"/>
  </w:num>
  <w:num w:numId="44" w16cid:durableId="712146910">
    <w:abstractNumId w:val="86"/>
  </w:num>
  <w:num w:numId="45" w16cid:durableId="1139418639">
    <w:abstractNumId w:val="14"/>
  </w:num>
  <w:num w:numId="46" w16cid:durableId="469132317">
    <w:abstractNumId w:val="76"/>
  </w:num>
  <w:num w:numId="47" w16cid:durableId="210658041">
    <w:abstractNumId w:val="38"/>
  </w:num>
  <w:num w:numId="48" w16cid:durableId="175076395">
    <w:abstractNumId w:val="43"/>
  </w:num>
  <w:num w:numId="49" w16cid:durableId="1840846386">
    <w:abstractNumId w:val="61"/>
  </w:num>
  <w:num w:numId="50" w16cid:durableId="236943434">
    <w:abstractNumId w:val="49"/>
  </w:num>
  <w:num w:numId="51" w16cid:durableId="1797985821">
    <w:abstractNumId w:val="75"/>
  </w:num>
  <w:num w:numId="52" w16cid:durableId="2033720533">
    <w:abstractNumId w:val="63"/>
  </w:num>
  <w:num w:numId="53" w16cid:durableId="638994339">
    <w:abstractNumId w:val="32"/>
  </w:num>
  <w:num w:numId="54" w16cid:durableId="309214426">
    <w:abstractNumId w:val="59"/>
  </w:num>
  <w:num w:numId="55" w16cid:durableId="564342118">
    <w:abstractNumId w:val="55"/>
  </w:num>
  <w:num w:numId="56" w16cid:durableId="62993490">
    <w:abstractNumId w:val="91"/>
  </w:num>
  <w:num w:numId="57" w16cid:durableId="291711104">
    <w:abstractNumId w:val="48"/>
  </w:num>
  <w:num w:numId="58" w16cid:durableId="1464468052">
    <w:abstractNumId w:val="83"/>
  </w:num>
  <w:num w:numId="59" w16cid:durableId="854614073">
    <w:abstractNumId w:val="89"/>
  </w:num>
  <w:num w:numId="60" w16cid:durableId="191192281">
    <w:abstractNumId w:val="27"/>
  </w:num>
  <w:num w:numId="61" w16cid:durableId="1918905197">
    <w:abstractNumId w:val="21"/>
  </w:num>
  <w:num w:numId="62" w16cid:durableId="1076242107">
    <w:abstractNumId w:val="47"/>
  </w:num>
  <w:num w:numId="63" w16cid:durableId="1279995487">
    <w:abstractNumId w:val="65"/>
  </w:num>
  <w:num w:numId="64" w16cid:durableId="770588135">
    <w:abstractNumId w:val="74"/>
  </w:num>
  <w:num w:numId="65" w16cid:durableId="146871154">
    <w:abstractNumId w:val="12"/>
  </w:num>
  <w:num w:numId="66" w16cid:durableId="1212300605">
    <w:abstractNumId w:val="79"/>
  </w:num>
  <w:num w:numId="67" w16cid:durableId="1461799384">
    <w:abstractNumId w:val="13"/>
  </w:num>
  <w:num w:numId="68" w16cid:durableId="292904006">
    <w:abstractNumId w:val="90"/>
  </w:num>
  <w:num w:numId="69" w16cid:durableId="1828593654">
    <w:abstractNumId w:val="36"/>
  </w:num>
  <w:num w:numId="70" w16cid:durableId="875890605">
    <w:abstractNumId w:val="3"/>
  </w:num>
  <w:num w:numId="71" w16cid:durableId="862551795">
    <w:abstractNumId w:val="69"/>
  </w:num>
  <w:num w:numId="72" w16cid:durableId="333919355">
    <w:abstractNumId w:val="85"/>
  </w:num>
  <w:num w:numId="73" w16cid:durableId="1929773401">
    <w:abstractNumId w:val="57"/>
  </w:num>
  <w:num w:numId="74" w16cid:durableId="921182225">
    <w:abstractNumId w:val="2"/>
  </w:num>
  <w:num w:numId="75" w16cid:durableId="110176982">
    <w:abstractNumId w:val="18"/>
  </w:num>
  <w:num w:numId="76" w16cid:durableId="177743070">
    <w:abstractNumId w:val="10"/>
  </w:num>
  <w:num w:numId="77" w16cid:durableId="1002701441">
    <w:abstractNumId w:val="62"/>
  </w:num>
  <w:num w:numId="78" w16cid:durableId="710956375">
    <w:abstractNumId w:val="4"/>
  </w:num>
  <w:num w:numId="79" w16cid:durableId="1904750137">
    <w:abstractNumId w:val="80"/>
  </w:num>
  <w:num w:numId="80" w16cid:durableId="516358367">
    <w:abstractNumId w:val="30"/>
  </w:num>
  <w:num w:numId="81" w16cid:durableId="1016420557">
    <w:abstractNumId w:val="30"/>
    <w:lvlOverride w:ilvl="0">
      <w:startOverride w:val="1"/>
    </w:lvlOverride>
  </w:num>
  <w:num w:numId="82" w16cid:durableId="1980185357">
    <w:abstractNumId w:val="78"/>
  </w:num>
  <w:num w:numId="83" w16cid:durableId="1679885882">
    <w:abstractNumId w:val="82"/>
  </w:num>
  <w:num w:numId="84" w16cid:durableId="323363335">
    <w:abstractNumId w:val="24"/>
  </w:num>
  <w:num w:numId="85" w16cid:durableId="1058866970">
    <w:abstractNumId w:val="46"/>
  </w:num>
  <w:num w:numId="86" w16cid:durableId="1588690173">
    <w:abstractNumId w:val="45"/>
  </w:num>
  <w:num w:numId="87" w16cid:durableId="1783765737">
    <w:abstractNumId w:val="53"/>
  </w:num>
  <w:num w:numId="88" w16cid:durableId="1484736205">
    <w:abstractNumId w:val="8"/>
  </w:num>
  <w:num w:numId="89" w16cid:durableId="1288660934">
    <w:abstractNumId w:val="24"/>
    <w:lvlOverride w:ilvl="0">
      <w:startOverride w:val="1"/>
    </w:lvlOverride>
  </w:num>
  <w:num w:numId="90" w16cid:durableId="518466861">
    <w:abstractNumId w:val="15"/>
  </w:num>
  <w:num w:numId="91" w16cid:durableId="758450028">
    <w:abstractNumId w:val="24"/>
    <w:lvlOverride w:ilvl="0">
      <w:startOverride w:val="1"/>
    </w:lvlOverride>
  </w:num>
  <w:num w:numId="92" w16cid:durableId="1137070278">
    <w:abstractNumId w:val="24"/>
    <w:lvlOverride w:ilvl="0">
      <w:startOverride w:val="1"/>
    </w:lvlOverride>
  </w:num>
  <w:num w:numId="93" w16cid:durableId="199977960">
    <w:abstractNumId w:val="42"/>
  </w:num>
  <w:num w:numId="94" w16cid:durableId="721631892">
    <w:abstractNumId w:val="17"/>
  </w:num>
  <w:num w:numId="95" w16cid:durableId="1677879594">
    <w:abstractNumId w:val="1"/>
  </w:num>
  <w:num w:numId="96"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CD"/>
    <w:rsid w:val="00002F1E"/>
    <w:rsid w:val="0002790B"/>
    <w:rsid w:val="000837EA"/>
    <w:rsid w:val="00090521"/>
    <w:rsid w:val="00156849"/>
    <w:rsid w:val="001A3851"/>
    <w:rsid w:val="00204ED2"/>
    <w:rsid w:val="00220BF1"/>
    <w:rsid w:val="00223CDF"/>
    <w:rsid w:val="00243711"/>
    <w:rsid w:val="002727AE"/>
    <w:rsid w:val="002D2BB2"/>
    <w:rsid w:val="003056B9"/>
    <w:rsid w:val="00362093"/>
    <w:rsid w:val="003743BB"/>
    <w:rsid w:val="00397702"/>
    <w:rsid w:val="003A31EF"/>
    <w:rsid w:val="003B65C2"/>
    <w:rsid w:val="00407327"/>
    <w:rsid w:val="0042655B"/>
    <w:rsid w:val="004566CD"/>
    <w:rsid w:val="004C4ABC"/>
    <w:rsid w:val="004F6FD8"/>
    <w:rsid w:val="0053648C"/>
    <w:rsid w:val="00574271"/>
    <w:rsid w:val="005B15DF"/>
    <w:rsid w:val="005F7A89"/>
    <w:rsid w:val="006456AA"/>
    <w:rsid w:val="006504A1"/>
    <w:rsid w:val="006519D0"/>
    <w:rsid w:val="006574D9"/>
    <w:rsid w:val="006A2169"/>
    <w:rsid w:val="006F0BE5"/>
    <w:rsid w:val="00707ED7"/>
    <w:rsid w:val="00741566"/>
    <w:rsid w:val="00742BAD"/>
    <w:rsid w:val="00764785"/>
    <w:rsid w:val="007841AC"/>
    <w:rsid w:val="007C06A6"/>
    <w:rsid w:val="007D14A8"/>
    <w:rsid w:val="00802AC7"/>
    <w:rsid w:val="00827A8C"/>
    <w:rsid w:val="00866424"/>
    <w:rsid w:val="00920BC5"/>
    <w:rsid w:val="00987672"/>
    <w:rsid w:val="009C5C20"/>
    <w:rsid w:val="009C7994"/>
    <w:rsid w:val="00A209D2"/>
    <w:rsid w:val="00A67602"/>
    <w:rsid w:val="00A80B03"/>
    <w:rsid w:val="00AB5266"/>
    <w:rsid w:val="00AC0352"/>
    <w:rsid w:val="00AF6B14"/>
    <w:rsid w:val="00B54BB5"/>
    <w:rsid w:val="00B94EB9"/>
    <w:rsid w:val="00BB0585"/>
    <w:rsid w:val="00BC2655"/>
    <w:rsid w:val="00BE77CE"/>
    <w:rsid w:val="00C26A15"/>
    <w:rsid w:val="00C74180"/>
    <w:rsid w:val="00C9029E"/>
    <w:rsid w:val="00C92A00"/>
    <w:rsid w:val="00CA2503"/>
    <w:rsid w:val="00D21AE4"/>
    <w:rsid w:val="00D261A8"/>
    <w:rsid w:val="00D7603D"/>
    <w:rsid w:val="00D779E6"/>
    <w:rsid w:val="00D90547"/>
    <w:rsid w:val="00DF0612"/>
    <w:rsid w:val="00E0106E"/>
    <w:rsid w:val="00E203CD"/>
    <w:rsid w:val="00E55085"/>
    <w:rsid w:val="00E82EC8"/>
    <w:rsid w:val="00ED2B43"/>
    <w:rsid w:val="00ED3D18"/>
    <w:rsid w:val="00EF030E"/>
    <w:rsid w:val="00F62EBD"/>
    <w:rsid w:val="00FF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8DE88"/>
  <w15:docId w15:val="{509EEBC9-4375-B740-A09C-6D3A530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24"/>
    <w:pPr>
      <w:spacing w:after="200"/>
    </w:pPr>
    <w:rPr>
      <w:rFonts w:asciiTheme="minorHAnsi" w:eastAsiaTheme="minorHAnsi" w:hAnsiTheme="minorHAnsi" w:cstheme="minorBidi"/>
    </w:rPr>
  </w:style>
  <w:style w:type="paragraph" w:styleId="Heading1">
    <w:name w:val="heading 1"/>
    <w:basedOn w:val="Normal"/>
    <w:next w:val="Normal"/>
    <w:uiPriority w:val="9"/>
    <w:qFormat/>
    <w:rsid w:val="00866424"/>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866424"/>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uiPriority w:val="9"/>
    <w:unhideWhenUsed/>
    <w:qFormat/>
    <w:rsid w:val="008664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866424"/>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866424"/>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866424"/>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866424"/>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866424"/>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866424"/>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8664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424"/>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rsid w:val="00CA250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CA250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CA2503"/>
    <w:rPr>
      <w:rFonts w:asciiTheme="majorHAnsi" w:eastAsiaTheme="majorEastAsia" w:hAnsiTheme="majorHAnsi" w:cstheme="majorBidi"/>
      <w:color w:val="4F81BD" w:themeColor="accent1"/>
    </w:rPr>
  </w:style>
  <w:style w:type="table" w:customStyle="1" w:styleId="Table">
    <w:name w:val="Table"/>
    <w:semiHidden/>
    <w:unhideWhenUsed/>
    <w:qFormat/>
    <w:rsid w:val="00866424"/>
    <w:pPr>
      <w:spacing w:after="200"/>
    </w:pPr>
    <w:rPr>
      <w:rFonts w:asciiTheme="minorHAnsi" w:eastAsiaTheme="minorHAnsi" w:hAnsiTheme="minorHAnsi" w:cstheme="minorBidi"/>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866424"/>
    <w:rPr>
      <w:rFonts w:ascii="Consolas" w:hAnsi="Consolas"/>
      <w:color w:val="FF0000"/>
    </w:rPr>
  </w:style>
  <w:style w:type="character" w:customStyle="1" w:styleId="CodeBlock">
    <w:name w:val="Code Block"/>
    <w:basedOn w:val="DefaultParagraphFont"/>
    <w:uiPriority w:val="1"/>
    <w:qFormat/>
    <w:rsid w:val="00866424"/>
    <w:rPr>
      <w:rFonts w:ascii="Consolas" w:hAnsi="Consolas"/>
      <w:color w:val="00B050"/>
    </w:rPr>
  </w:style>
  <w:style w:type="paragraph" w:customStyle="1" w:styleId="QuestionStem">
    <w:name w:val="QuestionStem"/>
    <w:basedOn w:val="Normal"/>
    <w:qFormat/>
    <w:rsid w:val="00866424"/>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866424"/>
    <w:pPr>
      <w:pBdr>
        <w:left w:val="single" w:sz="24" w:space="4" w:color="B8CCE4" w:themeColor="accent1" w:themeTint="66"/>
      </w:pBdr>
      <w:spacing w:before="180" w:after="180"/>
    </w:pPr>
  </w:style>
  <w:style w:type="paragraph" w:customStyle="1" w:styleId="QuestionRationale">
    <w:name w:val="QuestionRationale"/>
    <w:basedOn w:val="Normal"/>
    <w:qFormat/>
    <w:rsid w:val="00866424"/>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866424"/>
  </w:style>
  <w:style w:type="numbering" w:customStyle="1" w:styleId="CurrentList1">
    <w:name w:val="Current List1"/>
    <w:uiPriority w:val="99"/>
    <w:rsid w:val="00866424"/>
    <w:pPr>
      <w:numPr>
        <w:numId w:val="76"/>
      </w:numPr>
    </w:pPr>
  </w:style>
  <w:style w:type="numbering" w:customStyle="1" w:styleId="CurrentList2">
    <w:name w:val="Current List2"/>
    <w:uiPriority w:val="99"/>
    <w:rsid w:val="00866424"/>
    <w:pPr>
      <w:numPr>
        <w:numId w:val="77"/>
      </w:numPr>
    </w:pPr>
  </w:style>
  <w:style w:type="numbering" w:customStyle="1" w:styleId="CurrentList3">
    <w:name w:val="Current List3"/>
    <w:uiPriority w:val="99"/>
    <w:rsid w:val="00866424"/>
    <w:pPr>
      <w:numPr>
        <w:numId w:val="78"/>
      </w:numPr>
    </w:pPr>
  </w:style>
  <w:style w:type="numbering" w:customStyle="1" w:styleId="CurrentList4">
    <w:name w:val="Current List4"/>
    <w:uiPriority w:val="99"/>
    <w:rsid w:val="00866424"/>
    <w:pPr>
      <w:numPr>
        <w:numId w:val="82"/>
      </w:numPr>
    </w:pPr>
  </w:style>
  <w:style w:type="numbering" w:customStyle="1" w:styleId="CurrentList5">
    <w:name w:val="Current List5"/>
    <w:uiPriority w:val="99"/>
    <w:rsid w:val="00866424"/>
    <w:pPr>
      <w:numPr>
        <w:numId w:val="83"/>
      </w:numPr>
    </w:pPr>
  </w:style>
  <w:style w:type="numbering" w:customStyle="1" w:styleId="CurrentList6">
    <w:name w:val="Current List6"/>
    <w:uiPriority w:val="99"/>
    <w:rsid w:val="00866424"/>
    <w:pPr>
      <w:numPr>
        <w:numId w:val="85"/>
      </w:numPr>
    </w:pPr>
  </w:style>
  <w:style w:type="numbering" w:customStyle="1" w:styleId="CurrentList7">
    <w:name w:val="Current List7"/>
    <w:uiPriority w:val="99"/>
    <w:rsid w:val="00866424"/>
    <w:pPr>
      <w:numPr>
        <w:numId w:val="86"/>
      </w:numPr>
    </w:pPr>
  </w:style>
  <w:style w:type="numbering" w:customStyle="1" w:styleId="CurrentList8">
    <w:name w:val="Current List8"/>
    <w:uiPriority w:val="99"/>
    <w:rsid w:val="00866424"/>
    <w:pPr>
      <w:numPr>
        <w:numId w:val="87"/>
      </w:numPr>
    </w:pPr>
  </w:style>
  <w:style w:type="numbering" w:customStyle="1" w:styleId="CurrentList9">
    <w:name w:val="Current List9"/>
    <w:uiPriority w:val="99"/>
    <w:rsid w:val="00866424"/>
    <w:pPr>
      <w:numPr>
        <w:numId w:val="88"/>
      </w:numPr>
    </w:pPr>
  </w:style>
  <w:style w:type="numbering" w:customStyle="1" w:styleId="CurrentList10">
    <w:name w:val="Current List10"/>
    <w:uiPriority w:val="99"/>
    <w:rsid w:val="00866424"/>
    <w:pPr>
      <w:numPr>
        <w:numId w:val="90"/>
      </w:numPr>
    </w:pPr>
  </w:style>
  <w:style w:type="numbering" w:customStyle="1" w:styleId="CurrentList11">
    <w:name w:val="Current List11"/>
    <w:uiPriority w:val="99"/>
    <w:rsid w:val="00866424"/>
    <w:pPr>
      <w:numPr>
        <w:numId w:val="93"/>
      </w:numPr>
    </w:pPr>
  </w:style>
  <w:style w:type="numbering" w:customStyle="1" w:styleId="CurrentList12">
    <w:name w:val="Current List12"/>
    <w:uiPriority w:val="99"/>
    <w:rsid w:val="00866424"/>
    <w:pPr>
      <w:numPr>
        <w:numId w:val="94"/>
      </w:numPr>
    </w:pPr>
  </w:style>
  <w:style w:type="paragraph" w:customStyle="1" w:styleId="QuestionRationaleContinued">
    <w:name w:val="QuestionRationaleContinued"/>
    <w:basedOn w:val="QuestionRationale"/>
    <w:qFormat/>
    <w:rsid w:val="00866424"/>
  </w:style>
  <w:style w:type="paragraph" w:customStyle="1" w:styleId="QuestionOptionContinued">
    <w:name w:val="QuestionOptionContinued"/>
    <w:basedOn w:val="QuestionOption"/>
    <w:qFormat/>
    <w:rsid w:val="00866424"/>
  </w:style>
  <w:style w:type="paragraph" w:customStyle="1" w:styleId="QuizType">
    <w:name w:val="QuizType"/>
    <w:basedOn w:val="Normal"/>
    <w:next w:val="QuestionStem"/>
    <w:qFormat/>
    <w:rsid w:val="00866424"/>
    <w:rPr>
      <w:i/>
      <w:iCs/>
      <w:color w:val="FF0000"/>
    </w:rPr>
  </w:style>
  <w:style w:type="paragraph" w:customStyle="1" w:styleId="QuizTitle">
    <w:name w:val="QuizTitle"/>
    <w:basedOn w:val="Heading1"/>
    <w:next w:val="QuizType"/>
    <w:qFormat/>
    <w:rsid w:val="00866424"/>
    <w:rPr>
      <w:color w:val="000000" w:themeColor="text1"/>
    </w:rPr>
  </w:style>
  <w:style w:type="character" w:customStyle="1" w:styleId="SourceCode">
    <w:name w:val="SourceCode"/>
    <w:basedOn w:val="DefaultParagraphFont"/>
    <w:uiPriority w:val="1"/>
    <w:qFormat/>
    <w:rsid w:val="00AC0352"/>
    <w:rPr>
      <w:rFonts w:ascii="Courier New" w:hAnsi="Courier New" w:cs="Courier New"/>
      <w:color w:val="FF0000"/>
    </w:rPr>
  </w:style>
  <w:style w:type="paragraph" w:styleId="Revision">
    <w:name w:val="Revision"/>
    <w:hidden/>
    <w:uiPriority w:val="99"/>
    <w:semiHidden/>
    <w:rsid w:val="004566C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987672"/>
    <w:rPr>
      <w:b/>
      <w:bCs/>
    </w:rPr>
  </w:style>
  <w:style w:type="character" w:customStyle="1" w:styleId="CommentSubjectChar">
    <w:name w:val="Comment Subject Char"/>
    <w:basedOn w:val="CommentTextChar"/>
    <w:link w:val="CommentSubject"/>
    <w:uiPriority w:val="99"/>
    <w:semiHidden/>
    <w:rsid w:val="00987672"/>
    <w:rPr>
      <w:rFonts w:asciiTheme="minorHAnsi" w:eastAsiaTheme="minorHAnsi" w:hAnsiTheme="minorHAnsi" w:cstheme="minorBidi"/>
      <w:b/>
      <w:bCs/>
      <w:sz w:val="20"/>
      <w:szCs w:val="20"/>
    </w:rPr>
  </w:style>
  <w:style w:type="paragraph" w:customStyle="1" w:styleId="QuizSectionBeginner">
    <w:name w:val="QuizSectionBeginner"/>
    <w:basedOn w:val="Heading2"/>
    <w:next w:val="QuestionStem"/>
    <w:qFormat/>
    <w:rsid w:val="00866424"/>
    <w:rPr>
      <w:i/>
      <w:iCs/>
      <w:color w:val="365F91" w:themeColor="accent1" w:themeShade="BF"/>
    </w:rPr>
  </w:style>
  <w:style w:type="paragraph" w:customStyle="1" w:styleId="QuizSectionIntermediate">
    <w:name w:val="QuizSectionIntermediate"/>
    <w:basedOn w:val="Heading2"/>
    <w:next w:val="QuestionStem"/>
    <w:qFormat/>
    <w:rsid w:val="00866424"/>
    <w:rPr>
      <w:i/>
      <w:iCs/>
      <w:color w:val="365F91" w:themeColor="accent1" w:themeShade="BF"/>
    </w:rPr>
  </w:style>
  <w:style w:type="paragraph" w:customStyle="1" w:styleId="QuizSectionAdvanced">
    <w:name w:val="QuizSectionAdvanced"/>
    <w:basedOn w:val="Heading2"/>
    <w:next w:val="QuestionStem"/>
    <w:qFormat/>
    <w:rsid w:val="00866424"/>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quizzes.dotm</Template>
  <TotalTime>144</TotalTime>
  <Pages>18</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ghyman.oreilly@outlook.com</cp:lastModifiedBy>
  <cp:revision>71</cp:revision>
  <dcterms:created xsi:type="dcterms:W3CDTF">2024-03-19T14:27:00Z</dcterms:created>
  <dcterms:modified xsi:type="dcterms:W3CDTF">2025-06-10T16:04:00Z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3fbd6b64e41aaa272f890dc8c3585c4cd881289de56e72ee68c79c3d99056267</vt:lpwstr>
  </property>
  <property fmtid="{D5CDD505-2E9C-101B-9397-08002B2CF9AE}" pid="3" name="QuizType">
    <vt:lpwstr>Standard</vt:lpwstr>
  </property>
</Properties>
</file>