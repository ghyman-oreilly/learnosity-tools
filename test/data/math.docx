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8" w14:textId="5E6FBB3E" w:rsidR="00E203CD" w:rsidRDefault="00002F1E" w:rsidP="00CA2503">
      <w:pPr>
        <w:pStyle w:val="QuizTitle"/>
      </w:pPr>
      <w:bookmarkStart w:id="0" w:name="_Hlk161747684"/>
      <w:r>
        <w:t>Introduction to Functional Programming: Part 1</w:t>
      </w:r>
      <w:bookmarkEnd w:id="0"/>
    </w:p>
    <w:p w14:paraId="348F3186" w14:textId="5B8AC0C3" w:rsidR="00CA2503" w:rsidRPr="00CA2503" w:rsidRDefault="00CA2503" w:rsidP="00574271">
      <w:pPr>
        <w:pStyle w:val="QuizType"/>
      </w:pPr>
      <w:r>
        <w:t>Formative</w:t>
      </w:r>
    </w:p>
    <w:p w14:paraId="00000046" w14:textId="77777777" w:rsidR="00E203CD" w:rsidRDefault="00E203CD">
      <w:pPr>
        <w:spacing w:line="360" w:lineRule="auto"/>
        <w:rPr>
          <w:sz w:val="22"/>
          <w:szCs w:val="22"/>
        </w:rPr>
      </w:pPr>
    </w:p>
    <w:p w14:paraId="00000047" w14:textId="77777777" w:rsidR="00E203CD" w:rsidRDefault="00000000" w:rsidP="00CA2503">
      <w:pPr>
        <w:pStyle w:val="QuestionStem"/>
      </w:pPr>
      <w:bookmarkStart w:id="1" w:name="_1t3h5sf" w:colFirst="0" w:colLast="0"/>
      <w:bookmarkEnd w:id="1"/>
      <w:r>
        <w:t xml:space="preserve">Rewrite the function definition </w:t>
      </w:r>
      <w:r>
        <w:rPr>
          <w:i/>
        </w:rPr>
        <w:t>f</w:t>
      </w:r>
      <w:r>
        <w:t>(</w:t>
      </w:r>
      <w:r>
        <w:rPr>
          <w:i/>
        </w:rPr>
        <w:t>x</w:t>
      </w:r>
      <w:r>
        <w:t xml:space="preserve">) = </w:t>
      </w:r>
      <w:r>
        <w:rPr>
          <w:i/>
        </w:rPr>
        <w:t>x</w:t>
      </w:r>
      <w:r>
        <w:t xml:space="preserve"> + 1 using lambda notation.</w:t>
      </w:r>
    </w:p>
    <w:p w14:paraId="00000048" w14:textId="77777777" w:rsidR="00E203CD" w:rsidRDefault="00000000" w:rsidP="00574271">
      <w:pPr>
        <w:pStyle w:val="QuestionOption"/>
        <w:rPr>
          <w:color w:val="000000"/>
          <w:sz w:val="22"/>
          <w:szCs w:val="22"/>
        </w:rPr>
      </w:pPr>
      <w:r>
        <w:t xml:space="preserve">[Correct Answer] A. </w:t>
      </w:r>
      <m:oMath>
        <m:r>
          <w:rPr>
            <w:rFonts w:ascii="Cambria Math" w:eastAsia="Cambria Math" w:hAnsi="Cambria Math" w:cs="Cambria Math"/>
            <w:color w:val="000000"/>
            <w:sz w:val="22"/>
            <w:szCs w:val="22"/>
            <w:highlight w:val="yellow"/>
          </w:rPr>
          <m:t>λ x → x + 1</m:t>
        </m:r>
      </m:oMath>
    </w:p>
    <w:p w14:paraId="00000049" w14:textId="77777777" w:rsidR="00E203CD" w:rsidRDefault="00000000" w:rsidP="00574271">
      <w:pPr>
        <w:pStyle w:val="QuestionOption"/>
      </w:pPr>
      <w:r>
        <w:t xml:space="preserve">B. </w:t>
      </w:r>
      <m:oMath>
        <m:r>
          <w:rPr>
            <w:rFonts w:ascii="Cambria Math" w:hAnsi="Cambria Math"/>
            <w:highlight w:val="yellow"/>
          </w:rPr>
          <m:t>x</m:t>
        </m:r>
        <m:r>
          <m:rPr>
            <m:sty m:val="p"/>
          </m:rPr>
          <w:rPr>
            <w:rFonts w:ascii="Cambria Math" w:hAnsi="Cambria Math"/>
            <w:highlight w:val="yellow"/>
          </w:rPr>
          <m:t xml:space="preserve"> + 1</m:t>
        </m:r>
      </m:oMath>
    </w:p>
    <w:p w14:paraId="0000004A" w14:textId="77777777" w:rsidR="00E203CD" w:rsidRDefault="00000000" w:rsidP="00574271">
      <w:pPr>
        <w:pStyle w:val="QuestionOption"/>
      </w:pPr>
      <w:r>
        <w:t xml:space="preserve">C. </w:t>
      </w:r>
      <m:oMath>
        <m:r>
          <w:rPr>
            <w:rFonts w:ascii="Cambria Math" w:hAnsi="Cambria Math"/>
            <w:highlight w:val="yellow"/>
          </w:rPr>
          <m:t>x</m:t>
        </m:r>
        <m:r>
          <m:rPr>
            <m:sty m:val="p"/>
          </m:rPr>
          <w:rPr>
            <w:rFonts w:ascii="Cambria Math" w:hAnsi="Cambria Math"/>
            <w:highlight w:val="yellow"/>
          </w:rPr>
          <m:t xml:space="preserve"> = </m:t>
        </m:r>
        <m:r>
          <w:rPr>
            <w:rFonts w:ascii="Cambria Math" w:hAnsi="Cambria Math"/>
            <w:highlight w:val="yellow"/>
          </w:rPr>
          <m:t>x</m:t>
        </m:r>
        <m:r>
          <m:rPr>
            <m:sty m:val="p"/>
          </m:rPr>
          <w:rPr>
            <w:rFonts w:ascii="Cambria Math" w:hAnsi="Cambria Math"/>
            <w:highlight w:val="yellow"/>
          </w:rPr>
          <m:t xml:space="preserve"> + 1</m:t>
        </m:r>
      </m:oMath>
    </w:p>
    <w:p w14:paraId="0000004B" w14:textId="77777777" w:rsidR="00E203CD" w:rsidRDefault="00000000" w:rsidP="00574271">
      <w:pPr>
        <w:pStyle w:val="QuestionOption"/>
      </w:pPr>
      <w:r>
        <w:t xml:space="preserve">D. </w:t>
      </w:r>
      <m:oMath>
        <m:r>
          <w:rPr>
            <w:rFonts w:ascii="Cambria Math" w:hAnsi="Cambria Math"/>
            <w:highlight w:val="yellow"/>
          </w:rPr>
          <m:t>λ</m:t>
        </m:r>
        <m:r>
          <m:rPr>
            <m:sty m:val="p"/>
          </m:rPr>
          <w:rPr>
            <w:rFonts w:ascii="Cambria Math" w:hAnsi="Cambria Math"/>
            <w:highlight w:val="yellow"/>
          </w:rPr>
          <m:t xml:space="preserve">  </m:t>
        </m:r>
        <m:r>
          <w:rPr>
            <w:rFonts w:ascii="Cambria Math" w:hAnsi="Cambria Math"/>
            <w:highlight w:val="yellow"/>
          </w:rPr>
          <m:t>x</m:t>
        </m:r>
        <m:r>
          <m:rPr>
            <m:sty m:val="p"/>
          </m:rPr>
          <w:rPr>
            <w:rFonts w:ascii="Cambria Math" w:hAnsi="Cambria Math"/>
            <w:highlight w:val="yellow"/>
          </w:rPr>
          <m:t xml:space="preserve"> + 1</m:t>
        </m:r>
      </m:oMath>
    </w:p>
    <w:p w14:paraId="0000004E" w14:textId="77777777" w:rsidR="00E203CD" w:rsidRDefault="00000000" w:rsidP="00574271">
      <w:pPr>
        <w:pStyle w:val="QuestionRationale"/>
      </w:pPr>
      <w:r>
        <w:t xml:space="preserve">A. This is correct. When you use lambda notation, you put the Greek letter </w:t>
      </w:r>
      <m:oMath>
        <m:r>
          <w:rPr>
            <w:rFonts w:ascii="Cambria Math" w:hAnsi="Cambria Math"/>
            <w:highlight w:val="yellow"/>
          </w:rPr>
          <m:t>λ</m:t>
        </m:r>
      </m:oMath>
      <w:r>
        <w:t xml:space="preserve"> before the function's parameter and put the function's formula after the right arrow. See “Using Filter, Map, and Fold.”</w:t>
      </w:r>
    </w:p>
    <w:p w14:paraId="0000004F" w14:textId="77777777" w:rsidR="00E203CD" w:rsidRDefault="00000000" w:rsidP="00574271">
      <w:pPr>
        <w:pStyle w:val="QuestionRationale"/>
      </w:pPr>
      <w:r>
        <w:t xml:space="preserve">B. A lambda expression must use the </w:t>
      </w:r>
      <m:oMath>
        <m:r>
          <w:rPr>
            <w:rFonts w:ascii="Cambria Math" w:hAnsi="Cambria Math"/>
            <w:highlight w:val="yellow"/>
          </w:rPr>
          <m:t>λ</m:t>
        </m:r>
      </m:oMath>
      <w:r>
        <w:t xml:space="preserve"> symbol to indicate the function's parameter. See “Using Filter, Map, and Fold.”</w:t>
      </w:r>
    </w:p>
    <w:p w14:paraId="00000050" w14:textId="77777777" w:rsidR="00E203CD" w:rsidRDefault="00000000" w:rsidP="00574271">
      <w:pPr>
        <w:pStyle w:val="QuestionRationale"/>
      </w:pPr>
      <w:r>
        <w:t>C. This is an assignment statement, not a lambda expression. See “Using Filter, Map, and Fold.”</w:t>
      </w:r>
    </w:p>
    <w:p w14:paraId="00000051" w14:textId="77777777" w:rsidR="00E203CD" w:rsidRDefault="00000000" w:rsidP="00574271">
      <w:pPr>
        <w:pStyle w:val="QuestionRationale"/>
      </w:pPr>
      <w:r>
        <w:t>D. A lambda expression uses an arrow to separate the function's parameter from the function's formula. See “Using Filter, Map, and Fold.”</w:t>
      </w:r>
    </w:p>
    <w:p w14:paraId="00000053" w14:textId="0B6ADF98" w:rsidR="00E203CD" w:rsidRPr="00707ED7" w:rsidRDefault="00E203CD" w:rsidP="000837EA">
      <w:pPr>
        <w:rPr>
          <w:rStyle w:val="CodeBlock"/>
        </w:rPr>
      </w:pPr>
    </w:p>
    <w:p w14:paraId="00000054" w14:textId="77777777" w:rsidR="00E203CD" w:rsidRDefault="00000000" w:rsidP="00CA2503">
      <w:pPr>
        <w:pStyle w:val="QuestionStem"/>
      </w:pPr>
      <w:r>
        <w:t>What's the value of the expression (</w:t>
      </w:r>
      <m:oMath>
        <m:r>
          <w:rPr>
            <w:rFonts w:ascii="Cambria Math" w:hAnsi="Cambria Math"/>
            <w:highlight w:val="yellow"/>
          </w:rPr>
          <m:t>λ</m:t>
        </m:r>
        <m:r>
          <w:rPr>
            <w:rFonts w:ascii="Cambria Math" w:eastAsia="Cambria Math" w:hAnsi="Cambria Math" w:cs="Cambria Math"/>
            <w:highlight w:val="yellow"/>
          </w:rPr>
          <m:t xml:space="preserve"> x → 6 * x)(21) </m:t>
        </m:r>
      </m:oMath>
      <w:r>
        <w:t>?</w:t>
      </w:r>
    </w:p>
    <w:p w14:paraId="00000055" w14:textId="77777777" w:rsidR="00E203CD" w:rsidRDefault="00000000" w:rsidP="00574271">
      <w:pPr>
        <w:pStyle w:val="QuestionOption"/>
        <w:rPr>
          <w:color w:val="000000"/>
          <w:sz w:val="22"/>
          <w:szCs w:val="22"/>
        </w:rPr>
      </w:pPr>
      <w:r>
        <w:t xml:space="preserve">[Correct Answer] A. </w:t>
      </w:r>
      <w:r>
        <w:rPr>
          <w:color w:val="000000"/>
          <w:sz w:val="22"/>
          <w:szCs w:val="22"/>
        </w:rPr>
        <w:t>126</w:t>
      </w:r>
    </w:p>
    <w:p w14:paraId="00000056" w14:textId="77777777" w:rsidR="00E203CD" w:rsidRDefault="00000000" w:rsidP="00574271">
      <w:pPr>
        <w:pStyle w:val="QuestionOption"/>
        <w:rPr>
          <w:color w:val="000000"/>
        </w:rPr>
      </w:pPr>
      <w:r>
        <w:t xml:space="preserve">B. </w:t>
      </w:r>
      <w:r>
        <w:rPr>
          <w:color w:val="000000"/>
        </w:rPr>
        <w:t>6</w:t>
      </w:r>
      <w:r>
        <w:rPr>
          <w:i/>
          <w:color w:val="000000"/>
        </w:rPr>
        <w:t>x</w:t>
      </w:r>
    </w:p>
    <w:p w14:paraId="00000057" w14:textId="77777777" w:rsidR="00E203CD" w:rsidRDefault="00000000" w:rsidP="00574271">
      <w:pPr>
        <w:pStyle w:val="QuestionOption"/>
      </w:pPr>
      <w:r>
        <w:t xml:space="preserve">C. </w:t>
      </w:r>
      <w:r>
        <w:rPr>
          <w:i/>
        </w:rPr>
        <w:t>f</w:t>
      </w:r>
      <w:r>
        <w:t>(</w:t>
      </w:r>
      <w:r>
        <w:rPr>
          <w:i/>
        </w:rPr>
        <w:t>x</w:t>
      </w:r>
      <w:r>
        <w:t>) = 6</w:t>
      </w:r>
      <w:r>
        <w:rPr>
          <w:i/>
        </w:rPr>
        <w:t>x</w:t>
      </w:r>
    </w:p>
    <w:p w14:paraId="00000058" w14:textId="77777777" w:rsidR="00E203CD" w:rsidRDefault="00000000" w:rsidP="00574271">
      <w:pPr>
        <w:pStyle w:val="QuestionOption"/>
        <w:rPr>
          <w:color w:val="000000"/>
        </w:rPr>
      </w:pPr>
      <w:r>
        <w:t xml:space="preserve">D. </w:t>
      </w:r>
      <w:r>
        <w:rPr>
          <w:color w:val="000000"/>
        </w:rPr>
        <w:t>21</w:t>
      </w:r>
    </w:p>
    <w:p w14:paraId="0000005B" w14:textId="77777777" w:rsidR="00E203CD" w:rsidRDefault="00000000" w:rsidP="00574271">
      <w:pPr>
        <w:pStyle w:val="QuestionRationale"/>
      </w:pPr>
      <w:r>
        <w:t xml:space="preserve">A. If we translate this expression into conventional function notation, we're applying the function </w:t>
      </w:r>
      <m:oMath>
        <m:r>
          <w:rPr>
            <w:rFonts w:ascii="Cambria Math" w:eastAsia="Cambria Math" w:hAnsi="Cambria Math" w:cs="Cambria Math"/>
            <w:highlight w:val="yellow"/>
          </w:rPr>
          <m:t>f</m:t>
        </m:r>
        <m:d>
          <m:dPr>
            <m:ctrlPr>
              <w:rPr>
                <w:rFonts w:ascii="Cambria Math" w:eastAsia="Cambria Math" w:hAnsi="Cambria Math" w:cs="Cambria Math"/>
                <w:highlight w:val="yellow"/>
              </w:rPr>
            </m:ctrlPr>
          </m:dPr>
          <m:e>
            <m:r>
              <w:rPr>
                <w:rFonts w:ascii="Cambria Math" w:eastAsia="Cambria Math" w:hAnsi="Cambria Math" w:cs="Cambria Math"/>
                <w:highlight w:val="yellow"/>
              </w:rPr>
              <m:t>x</m:t>
            </m:r>
          </m:e>
        </m:d>
        <m:r>
          <w:rPr>
            <w:rFonts w:ascii="Cambria Math" w:eastAsia="Cambria Math" w:hAnsi="Cambria Math" w:cs="Cambria Math"/>
            <w:highlight w:val="yellow"/>
          </w:rPr>
          <m:t>=6*x</m:t>
        </m:r>
      </m:oMath>
      <w:r>
        <w:t xml:space="preserve"> to the value 21. And 6 times 21 is 126. See “Using Filter, Map, and Fold.”</w:t>
      </w:r>
    </w:p>
    <w:p w14:paraId="0000005C" w14:textId="77777777" w:rsidR="00E203CD" w:rsidRDefault="00000000" w:rsidP="00574271">
      <w:pPr>
        <w:pStyle w:val="QuestionRationale"/>
      </w:pPr>
      <w:r>
        <w:t xml:space="preserve">B. Evaluating this expression means plugging 21 into </w:t>
      </w:r>
      <m:oMath>
        <m:r>
          <w:rPr>
            <w:rFonts w:ascii="Cambria Math" w:eastAsia="Cambria Math" w:hAnsi="Cambria Math" w:cs="Cambria Math"/>
            <w:highlight w:val="yellow"/>
          </w:rPr>
          <m:t>6 * x</m:t>
        </m:r>
      </m:oMath>
      <w:r>
        <w:t>. See “Using Filter, Map, and Fold.”</w:t>
      </w:r>
    </w:p>
    <w:p w14:paraId="0000005D" w14:textId="77777777" w:rsidR="00E203CD" w:rsidRDefault="00000000" w:rsidP="00574271">
      <w:pPr>
        <w:pStyle w:val="QuestionRationale"/>
      </w:pPr>
      <w:r>
        <w:t>C. The value of this lambda expression is a number, not a function definition. See “Using Filter, Map, and Fold.”</w:t>
      </w:r>
    </w:p>
    <w:p w14:paraId="0000005E" w14:textId="77777777" w:rsidR="00E203CD" w:rsidRDefault="00000000" w:rsidP="00574271">
      <w:pPr>
        <w:pStyle w:val="QuestionRationale"/>
      </w:pPr>
      <w:r>
        <w:lastRenderedPageBreak/>
        <w:t xml:space="preserve">D. If we translate this expression into conventional function notation, we're applying the function </w:t>
      </w:r>
      <m:oMath>
        <m:r>
          <w:rPr>
            <w:rFonts w:ascii="Cambria Math" w:eastAsia="Cambria Math" w:hAnsi="Cambria Math" w:cs="Cambria Math"/>
            <w:highlight w:val="yellow"/>
          </w:rPr>
          <m:t>f</m:t>
        </m:r>
        <m:d>
          <m:dPr>
            <m:ctrlPr>
              <w:rPr>
                <w:rFonts w:ascii="Cambria Math" w:eastAsia="Cambria Math" w:hAnsi="Cambria Math" w:cs="Cambria Math"/>
                <w:highlight w:val="yellow"/>
              </w:rPr>
            </m:ctrlPr>
          </m:dPr>
          <m:e>
            <m:r>
              <w:rPr>
                <w:rFonts w:ascii="Cambria Math" w:eastAsia="Cambria Math" w:hAnsi="Cambria Math" w:cs="Cambria Math"/>
                <w:highlight w:val="yellow"/>
              </w:rPr>
              <m:t>x</m:t>
            </m:r>
          </m:e>
        </m:d>
        <m:r>
          <w:rPr>
            <w:rFonts w:ascii="Cambria Math" w:eastAsia="Cambria Math" w:hAnsi="Cambria Math" w:cs="Cambria Math"/>
            <w:highlight w:val="yellow"/>
          </w:rPr>
          <m:t>=6*x</m:t>
        </m:r>
      </m:oMath>
      <w:r>
        <w:t xml:space="preserve"> to the value 21. But 6 times 21 isn't 21. See “Using Filter, Map, and Fold.”</w:t>
      </w:r>
    </w:p>
    <w:p w14:paraId="00000060" w14:textId="7873D5B0" w:rsidR="00E203CD" w:rsidRPr="00707ED7" w:rsidRDefault="00E203CD" w:rsidP="000837EA">
      <w:pPr>
        <w:rPr>
          <w:rStyle w:val="CodeBlock"/>
        </w:rPr>
      </w:pPr>
    </w:p>
    <w:p w14:paraId="0000006F" w14:textId="77777777" w:rsidR="00E203CD" w:rsidRDefault="00000000" w:rsidP="00CA2503">
      <w:pPr>
        <w:pStyle w:val="QuestionStem"/>
      </w:pPr>
      <w:r>
        <w:t xml:space="preserve">What's the value of </w:t>
      </w:r>
      <w:r w:rsidRPr="000837EA">
        <w:rPr>
          <w:rStyle w:val="InlineCode"/>
        </w:rPr>
        <w:t>foldFromLeft(minus, 7, [3, –8, 9])</w:t>
      </w:r>
      <w:r>
        <w:t>?</w:t>
      </w:r>
    </w:p>
    <w:p w14:paraId="00000070" w14:textId="77777777" w:rsidR="00E203CD" w:rsidRPr="00707ED7" w:rsidRDefault="00000000" w:rsidP="00574271">
      <w:pPr>
        <w:pStyle w:val="QuestionOption"/>
        <w:rPr>
          <w:rStyle w:val="CodeBlock"/>
        </w:rPr>
      </w:pPr>
      <w:r>
        <w:t xml:space="preserve">[Correct Answer] A. </w:t>
      </w:r>
      <w:r>
        <w:rPr>
          <w:color w:val="000000"/>
          <w:sz w:val="22"/>
          <w:szCs w:val="22"/>
        </w:rPr>
        <w:t>3</w:t>
      </w:r>
    </w:p>
    <w:p w14:paraId="00000071" w14:textId="77777777" w:rsidR="00E203CD" w:rsidRPr="00707ED7" w:rsidRDefault="00000000" w:rsidP="00574271">
      <w:pPr>
        <w:pStyle w:val="QuestionOption"/>
        <w:rPr>
          <w:rStyle w:val="CodeBlock"/>
        </w:rPr>
      </w:pPr>
      <w:r>
        <w:t xml:space="preserve">B. </w:t>
      </w:r>
      <w:r>
        <w:rPr>
          <w:color w:val="000000"/>
        </w:rPr>
        <w:t>–13</w:t>
      </w:r>
    </w:p>
    <w:p w14:paraId="00000072" w14:textId="77777777" w:rsidR="00E203CD" w:rsidRDefault="00000000" w:rsidP="00574271">
      <w:pPr>
        <w:pStyle w:val="QuestionOption"/>
        <w:rPr>
          <w:color w:val="000000"/>
        </w:rPr>
      </w:pPr>
      <w:r>
        <w:t xml:space="preserve">C. </w:t>
      </w:r>
      <w:r>
        <w:rPr>
          <w:color w:val="000000"/>
        </w:rPr>
        <w:t>5</w:t>
      </w:r>
    </w:p>
    <w:p w14:paraId="00000075" w14:textId="77777777" w:rsidR="00E203CD" w:rsidRDefault="00000000" w:rsidP="00574271">
      <w:pPr>
        <w:pStyle w:val="QuestionRationale"/>
      </w:pPr>
      <w:r>
        <w:t xml:space="preserve">A. Applying </w:t>
      </w:r>
      <w:r w:rsidRPr="00707ED7">
        <w:rPr>
          <w:rStyle w:val="InlineCode"/>
        </w:rPr>
        <w:t>minus</w:t>
      </w:r>
      <w:r>
        <w:t xml:space="preserve"> from left to right, we have </w:t>
      </w:r>
      <m:oMath>
        <m:r>
          <w:rPr>
            <w:rFonts w:ascii="Cambria Math" w:eastAsia="Cambria Math" w:hAnsi="Cambria Math" w:cs="Cambria Math"/>
            <w:highlight w:val="yellow"/>
          </w:rPr>
          <m:t>7-3-</m:t>
        </m:r>
        <m:d>
          <m:dPr>
            <m:ctrlPr>
              <w:rPr>
                <w:rFonts w:ascii="Cambria Math" w:eastAsia="Cambria Math" w:hAnsi="Cambria Math" w:cs="Cambria Math"/>
                <w:highlight w:val="yellow"/>
              </w:rPr>
            </m:ctrlPr>
          </m:dPr>
          <m:e>
            <m:r>
              <w:rPr>
                <w:rFonts w:ascii="Cambria Math" w:eastAsia="Cambria Math" w:hAnsi="Cambria Math" w:cs="Cambria Math"/>
                <w:highlight w:val="yellow"/>
              </w:rPr>
              <m:t>-8</m:t>
            </m:r>
          </m:e>
        </m:d>
        <m:r>
          <w:rPr>
            <w:rFonts w:ascii="Cambria Math" w:eastAsia="Cambria Math" w:hAnsi="Cambria Math" w:cs="Cambria Math"/>
            <w:highlight w:val="yellow"/>
          </w:rPr>
          <m:t>-9=3</m:t>
        </m:r>
      </m:oMath>
      <w:r>
        <w:t>. See “Using Filter, Map, and Fold.”</w:t>
      </w:r>
    </w:p>
    <w:p w14:paraId="00000076" w14:textId="77777777" w:rsidR="00E203CD" w:rsidRDefault="00000000" w:rsidP="00574271">
      <w:pPr>
        <w:pStyle w:val="QuestionRationale"/>
      </w:pPr>
      <w:r>
        <w:t xml:space="preserve">B. Applying </w:t>
      </w:r>
      <w:r w:rsidRPr="00707ED7">
        <w:rPr>
          <w:rStyle w:val="InlineCode"/>
        </w:rPr>
        <w:t>minus</w:t>
      </w:r>
      <w:r>
        <w:t xml:space="preserve"> from left to right, we don't get the value –13. See “Using Filter, Map, and Fold.”</w:t>
      </w:r>
    </w:p>
    <w:p w14:paraId="4E674E66" w14:textId="77777777" w:rsidR="000837EA" w:rsidRDefault="00000000" w:rsidP="000837EA">
      <w:pPr>
        <w:pStyle w:val="QuestionRationale"/>
      </w:pPr>
      <w:r>
        <w:t xml:space="preserve">C. Applying </w:t>
      </w:r>
      <w:r w:rsidRPr="00707ED7">
        <w:rPr>
          <w:rStyle w:val="InlineCode"/>
        </w:rPr>
        <w:t>minus</w:t>
      </w:r>
      <w:r>
        <w:t xml:space="preserve"> from left to right, we don't get the value 5. See “Using Filter, Map, and Fold.”</w:t>
      </w:r>
    </w:p>
    <w:p w14:paraId="00000079" w14:textId="6C37742C" w:rsidR="00E203CD" w:rsidRPr="000837EA" w:rsidRDefault="00E203CD" w:rsidP="000837EA"/>
    <w:p w14:paraId="0000022A" w14:textId="4A54E4B6" w:rsidR="00E203CD" w:rsidRPr="00707ED7" w:rsidRDefault="00E203CD" w:rsidP="00C9029E">
      <w:pPr>
        <w:rPr>
          <w:rStyle w:val="CodeBlock"/>
        </w:rPr>
      </w:pPr>
    </w:p>
    <w:p w14:paraId="0000022B" w14:textId="3FF70F6C" w:rsidR="00E203CD" w:rsidRDefault="00BB0585" w:rsidP="00CA2503">
      <w:pPr>
        <w:pStyle w:val="QuizTitle"/>
      </w:pPr>
      <w:r>
        <w:t>Introduction to Functional Programming: Part 3</w:t>
      </w:r>
    </w:p>
    <w:p w14:paraId="7DA5CB07" w14:textId="53B0EDB0" w:rsidR="00CA2503" w:rsidRPr="00CA2503" w:rsidRDefault="00CA2503" w:rsidP="00574271">
      <w:pPr>
        <w:pStyle w:val="QuizType"/>
      </w:pPr>
      <w:r>
        <w:t>Formative</w:t>
      </w:r>
    </w:p>
    <w:p w14:paraId="0000022C" w14:textId="77777777" w:rsidR="00E203CD" w:rsidRDefault="00000000" w:rsidP="00CA2503">
      <w:pPr>
        <w:pStyle w:val="QuestionStem"/>
      </w:pPr>
      <w:r>
        <w:t xml:space="preserve">Let </w:t>
      </w:r>
      <m:oMath>
        <m:r>
          <w:rPr>
            <w:rFonts w:ascii="Cambria Math" w:hAnsi="Cambria Math"/>
            <w:highlight w:val="yellow"/>
          </w:rPr>
          <m:t>f</m:t>
        </m:r>
        <m:d>
          <m:dPr>
            <m:ctrlPr>
              <w:rPr>
                <w:rFonts w:ascii="Cambria Math" w:hAnsi="Cambria Math"/>
                <w:highlight w:val="yellow"/>
              </w:rPr>
            </m:ctrlPr>
          </m:dPr>
          <m:e>
            <m:r>
              <w:rPr>
                <w:rFonts w:ascii="Cambria Math" w:hAnsi="Cambria Math"/>
                <w:highlight w:val="yellow"/>
              </w:rPr>
              <m:t>x</m:t>
            </m:r>
          </m:e>
        </m:d>
        <m:r>
          <w:rPr>
            <w:rFonts w:ascii="Cambria Math" w:hAnsi="Cambria Math"/>
            <w:highlight w:val="yellow"/>
          </w:rPr>
          <m:t>=x+7</m:t>
        </m:r>
      </m:oMath>
      <w:r>
        <w:t xml:space="preserve">, </w:t>
      </w:r>
      <m:oMath>
        <m:r>
          <w:rPr>
            <w:rFonts w:ascii="Cambria Math" w:hAnsi="Cambria Math"/>
            <w:highlight w:val="yellow"/>
          </w:rPr>
          <m:t>g</m:t>
        </m:r>
        <m:d>
          <m:dPr>
            <m:ctrlPr>
              <w:rPr>
                <w:rFonts w:ascii="Cambria Math" w:hAnsi="Cambria Math"/>
                <w:highlight w:val="yellow"/>
              </w:rPr>
            </m:ctrlPr>
          </m:dPr>
          <m:e>
            <m:r>
              <w:rPr>
                <w:rFonts w:ascii="Cambria Math" w:hAnsi="Cambria Math"/>
                <w:highlight w:val="yellow"/>
              </w:rPr>
              <m:t>x</m:t>
            </m:r>
          </m:e>
        </m:d>
        <m: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x</m:t>
            </m:r>
          </m:e>
          <m:sup>
            <m:r>
              <w:rPr>
                <w:rFonts w:ascii="Cambria Math" w:hAnsi="Cambria Math"/>
                <w:highlight w:val="yellow"/>
              </w:rPr>
              <m:t>2</m:t>
            </m:r>
          </m:sup>
        </m:sSup>
      </m:oMath>
      <w:r>
        <w:t xml:space="preserve">, </w:t>
      </w:r>
      <m:oMath>
        <m:r>
          <w:rPr>
            <w:rFonts w:ascii="Cambria Math" w:hAnsi="Cambria Math"/>
            <w:highlight w:val="yellow"/>
          </w:rPr>
          <m:t>h</m:t>
        </m:r>
        <m:d>
          <m:dPr>
            <m:ctrlPr>
              <w:rPr>
                <w:rFonts w:ascii="Cambria Math" w:hAnsi="Cambria Math"/>
                <w:highlight w:val="yellow"/>
              </w:rPr>
            </m:ctrlPr>
          </m:dPr>
          <m:e>
            <m:r>
              <w:rPr>
                <w:rFonts w:ascii="Cambria Math" w:hAnsi="Cambria Math"/>
                <w:highlight w:val="yellow"/>
              </w:rPr>
              <m:t>x</m:t>
            </m:r>
          </m:e>
        </m:d>
        <m: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1</m:t>
            </m:r>
          </m:num>
          <m:den>
            <m:r>
              <w:rPr>
                <w:rFonts w:ascii="Cambria Math" w:hAnsi="Cambria Math"/>
                <w:highlight w:val="yellow"/>
              </w:rPr>
              <m:t>x</m:t>
            </m:r>
          </m:den>
        </m:f>
      </m:oMath>
      <w:r>
        <w:t xml:space="preserve">. What's the value of </w:t>
      </w:r>
      <m:oMath>
        <m:r>
          <w:rPr>
            <w:rFonts w:ascii="Cambria Math" w:hAnsi="Cambria Math"/>
            <w:highlight w:val="yellow"/>
          </w:rPr>
          <m:t>f∘g∘h</m:t>
        </m:r>
        <m:d>
          <m:dPr>
            <m:ctrlPr>
              <w:rPr>
                <w:rFonts w:ascii="Cambria Math" w:hAnsi="Cambria Math"/>
                <w:highlight w:val="yellow"/>
              </w:rPr>
            </m:ctrlPr>
          </m:dPr>
          <m:e>
            <m:r>
              <w:rPr>
                <w:rFonts w:ascii="Cambria Math" w:hAnsi="Cambria Math"/>
                <w:highlight w:val="yellow"/>
              </w:rPr>
              <m:t>5</m:t>
            </m:r>
          </m:e>
        </m:d>
      </m:oMath>
      <w:r>
        <w:t xml:space="preserve"> ?</w:t>
      </w:r>
    </w:p>
    <w:p w14:paraId="0000022D" w14:textId="77777777" w:rsidR="00E203CD" w:rsidRDefault="00000000" w:rsidP="00574271">
      <w:pPr>
        <w:pStyle w:val="QuestionOption"/>
        <w:rPr>
          <w:color w:val="000000"/>
          <w:sz w:val="22"/>
          <w:szCs w:val="22"/>
        </w:rPr>
      </w:pPr>
      <w:r>
        <w:t xml:space="preserve">[Correct Answer] A. </w:t>
      </w:r>
      <m:oMath>
        <m:r>
          <w:rPr>
            <w:rFonts w:ascii="Cambria Math" w:eastAsia="Cambria Math" w:hAnsi="Cambria Math" w:cs="Cambria Math"/>
            <w:color w:val="000000"/>
            <w:sz w:val="22"/>
            <w:szCs w:val="22"/>
            <w:highlight w:val="yellow"/>
          </w:rPr>
          <m:t>7</m:t>
        </m:r>
        <m:f>
          <m:fPr>
            <m:ctrlPr>
              <w:rPr>
                <w:rFonts w:ascii="Cambria Math" w:eastAsia="Cambria Math" w:hAnsi="Cambria Math" w:cs="Cambria Math"/>
                <w:color w:val="000000"/>
                <w:sz w:val="22"/>
                <w:szCs w:val="22"/>
                <w:highlight w:val="yellow"/>
              </w:rPr>
            </m:ctrlPr>
          </m:fPr>
          <m:num>
            <m:r>
              <w:rPr>
                <w:rFonts w:ascii="Cambria Math" w:eastAsia="Cambria Math" w:hAnsi="Cambria Math" w:cs="Cambria Math"/>
                <w:color w:val="000000"/>
                <w:sz w:val="22"/>
                <w:szCs w:val="22"/>
                <w:highlight w:val="yellow"/>
              </w:rPr>
              <m:t>1</m:t>
            </m:r>
          </m:num>
          <m:den>
            <m:r>
              <w:rPr>
                <w:rFonts w:ascii="Cambria Math" w:eastAsia="Cambria Math" w:hAnsi="Cambria Math" w:cs="Cambria Math"/>
                <w:color w:val="000000"/>
                <w:sz w:val="22"/>
                <w:szCs w:val="22"/>
                <w:highlight w:val="yellow"/>
              </w:rPr>
              <m:t>25</m:t>
            </m:r>
          </m:den>
        </m:f>
      </m:oMath>
      <w:r>
        <w:rPr>
          <w:color w:val="000000"/>
          <w:sz w:val="22"/>
          <w:szCs w:val="22"/>
        </w:rPr>
        <w:t xml:space="preserve"> </w:t>
      </w:r>
    </w:p>
    <w:p w14:paraId="0000022E" w14:textId="77777777" w:rsidR="00E203CD" w:rsidRDefault="00000000" w:rsidP="00574271">
      <w:pPr>
        <w:pStyle w:val="QuestionOption"/>
      </w:pPr>
      <w:r>
        <w:t xml:space="preserve">B. </w:t>
      </w:r>
      <m:oMath>
        <m:f>
          <m:fPr>
            <m:ctrlPr>
              <w:rPr>
                <w:rFonts w:ascii="Cambria Math" w:hAnsi="Cambria Math"/>
                <w:highlight w:val="yellow"/>
              </w:rPr>
            </m:ctrlPr>
          </m:fPr>
          <m:num>
            <m:r>
              <w:rPr>
                <w:rFonts w:ascii="Cambria Math" w:hAnsi="Cambria Math"/>
                <w:highlight w:val="yellow"/>
              </w:rPr>
              <m:t>1</m:t>
            </m:r>
          </m:num>
          <m:den>
            <m:r>
              <w:rPr>
                <w:rFonts w:ascii="Cambria Math" w:hAnsi="Cambria Math"/>
                <w:highlight w:val="yellow"/>
              </w:rPr>
              <m:t>144</m:t>
            </m:r>
          </m:den>
        </m:f>
      </m:oMath>
    </w:p>
    <w:p w14:paraId="0000022F" w14:textId="77777777" w:rsidR="00E203CD" w:rsidRDefault="00000000" w:rsidP="00574271">
      <w:pPr>
        <w:pStyle w:val="QuestionOption"/>
      </w:pPr>
      <w:r>
        <w:t xml:space="preserve">C. </w:t>
      </w:r>
      <m:oMath>
        <m:f>
          <m:fPr>
            <m:ctrlPr>
              <w:rPr>
                <w:rFonts w:ascii="Cambria Math" w:hAnsi="Cambria Math"/>
                <w:highlight w:val="yellow"/>
              </w:rPr>
            </m:ctrlPr>
          </m:fPr>
          <m:num>
            <m:r>
              <w:rPr>
                <w:rFonts w:ascii="Cambria Math" w:hAnsi="Cambria Math"/>
                <w:highlight w:val="yellow"/>
              </w:rPr>
              <m:t>1296</m:t>
            </m:r>
          </m:num>
          <m:den>
            <m:r>
              <w:rPr>
                <w:rFonts w:ascii="Cambria Math" w:hAnsi="Cambria Math"/>
                <w:highlight w:val="yellow"/>
              </w:rPr>
              <m:t>25</m:t>
            </m:r>
          </m:den>
        </m:f>
      </m:oMath>
    </w:p>
    <w:p w14:paraId="00000233" w14:textId="77777777" w:rsidR="00E203CD" w:rsidRDefault="00000000" w:rsidP="00574271">
      <w:pPr>
        <w:pStyle w:val="QuestionRationale"/>
      </w:pPr>
      <m:oMath>
        <m:r>
          <w:rPr>
            <w:rFonts w:ascii="Cambria Math" w:hAnsi="Cambria Math"/>
            <w:highlight w:val="yellow"/>
          </w:rPr>
          <m:t>f</m:t>
        </m:r>
        <m:r>
          <m:rPr>
            <m:sty m:val="p"/>
          </m:rPr>
          <w:rPr>
            <w:rFonts w:ascii="Cambria Math" w:hAnsi="Cambria Math"/>
            <w:highlight w:val="yellow"/>
          </w:rPr>
          <m:t>∘</m:t>
        </m:r>
        <m:r>
          <w:rPr>
            <w:rFonts w:ascii="Cambria Math" w:hAnsi="Cambria Math"/>
            <w:highlight w:val="yellow"/>
          </w:rPr>
          <m:t>g</m:t>
        </m:r>
        <m:r>
          <m:rPr>
            <m:sty m:val="p"/>
          </m:rPr>
          <w:rPr>
            <w:rFonts w:ascii="Cambria Math" w:hAnsi="Cambria Math"/>
            <w:highlight w:val="yellow"/>
          </w:rPr>
          <m:t>∘</m:t>
        </m:r>
        <m:r>
          <w:rPr>
            <w:rFonts w:ascii="Cambria Math" w:hAnsi="Cambria Math"/>
            <w:highlight w:val="yellow"/>
          </w:rPr>
          <m:t>h</m:t>
        </m:r>
        <m:d>
          <m:dPr>
            <m:ctrlPr>
              <w:rPr>
                <w:rFonts w:ascii="Cambria Math" w:hAnsi="Cambria Math"/>
                <w:highlight w:val="yellow"/>
              </w:rPr>
            </m:ctrlPr>
          </m:dPr>
          <m:e>
            <m:r>
              <m:rPr>
                <m:sty m:val="p"/>
              </m:rPr>
              <w:rPr>
                <w:rFonts w:ascii="Cambria Math" w:hAnsi="Cambria Math"/>
                <w:highlight w:val="yellow"/>
              </w:rPr>
              <m:t>5</m:t>
            </m:r>
          </m:e>
        </m:d>
        <m:r>
          <m:rPr>
            <m:sty m:val="p"/>
          </m:rPr>
          <w:rPr>
            <w:rFonts w:ascii="Cambria Math" w:hAnsi="Cambria Math"/>
            <w:highlight w:val="yellow"/>
          </w:rPr>
          <m:t>=</m:t>
        </m:r>
        <m:r>
          <w:rPr>
            <w:rFonts w:ascii="Cambria Math" w:hAnsi="Cambria Math"/>
            <w:highlight w:val="yellow"/>
          </w:rPr>
          <m:t>f</m:t>
        </m:r>
        <m:r>
          <m:rPr>
            <m:sty m:val="p"/>
          </m:rPr>
          <w:rPr>
            <w:rFonts w:ascii="Cambria Math" w:hAnsi="Cambria Math"/>
            <w:highlight w:val="yellow"/>
          </w:rPr>
          <m:t>∘</m:t>
        </m:r>
        <m:r>
          <w:rPr>
            <w:rFonts w:ascii="Cambria Math" w:hAnsi="Cambria Math"/>
            <w:highlight w:val="yellow"/>
          </w:rPr>
          <m:t>g</m:t>
        </m:r>
        <m:d>
          <m:dPr>
            <m:ctrlPr>
              <w:rPr>
                <w:rFonts w:ascii="Cambria Math" w:hAnsi="Cambria Math"/>
                <w:highlight w:val="yellow"/>
              </w:rPr>
            </m:ctrlPr>
          </m:dPr>
          <m:e>
            <m:f>
              <m:fPr>
                <m:ctrlPr>
                  <w:rPr>
                    <w:rFonts w:ascii="Cambria Math" w:hAnsi="Cambria Math"/>
                    <w:highlight w:val="yellow"/>
                  </w:rPr>
                </m:ctrlPr>
              </m:fPr>
              <m:num>
                <m:r>
                  <m:rPr>
                    <m:sty m:val="p"/>
                  </m:rPr>
                  <w:rPr>
                    <w:rFonts w:ascii="Cambria Math" w:hAnsi="Cambria Math"/>
                    <w:highlight w:val="yellow"/>
                  </w:rPr>
                  <m:t>1</m:t>
                </m:r>
              </m:num>
              <m:den>
                <m:r>
                  <m:rPr>
                    <m:sty m:val="p"/>
                  </m:rPr>
                  <w:rPr>
                    <w:rFonts w:ascii="Cambria Math" w:hAnsi="Cambria Math"/>
                    <w:highlight w:val="yellow"/>
                  </w:rPr>
                  <m:t>5</m:t>
                </m:r>
              </m:den>
            </m:f>
          </m:e>
        </m:d>
        <m:r>
          <m:rPr>
            <m:sty m:val="p"/>
          </m:rPr>
          <w:rPr>
            <w:rFonts w:ascii="Cambria Math" w:hAnsi="Cambria Math"/>
            <w:highlight w:val="yellow"/>
          </w:rPr>
          <m:t>=</m:t>
        </m:r>
        <m:r>
          <w:rPr>
            <w:rFonts w:ascii="Cambria Math" w:hAnsi="Cambria Math"/>
            <w:highlight w:val="yellow"/>
          </w:rPr>
          <m:t>f</m:t>
        </m:r>
        <m:d>
          <m:dPr>
            <m:ctrlPr>
              <w:rPr>
                <w:rFonts w:ascii="Cambria Math" w:hAnsi="Cambria Math"/>
                <w:highlight w:val="yellow"/>
              </w:rPr>
            </m:ctrlPr>
          </m:dPr>
          <m:e>
            <m:f>
              <m:fPr>
                <m:ctrlPr>
                  <w:rPr>
                    <w:rFonts w:ascii="Cambria Math" w:hAnsi="Cambria Math"/>
                    <w:highlight w:val="yellow"/>
                  </w:rPr>
                </m:ctrlPr>
              </m:fPr>
              <m:num>
                <m:r>
                  <m:rPr>
                    <m:sty m:val="p"/>
                  </m:rPr>
                  <w:rPr>
                    <w:rFonts w:ascii="Cambria Math" w:hAnsi="Cambria Math"/>
                    <w:highlight w:val="yellow"/>
                  </w:rPr>
                  <m:t>1</m:t>
                </m:r>
              </m:num>
              <m:den>
                <m:r>
                  <m:rPr>
                    <m:sty m:val="p"/>
                  </m:rPr>
                  <w:rPr>
                    <w:rFonts w:ascii="Cambria Math" w:hAnsi="Cambria Math"/>
                    <w:highlight w:val="yellow"/>
                  </w:rPr>
                  <m:t>25</m:t>
                </m:r>
              </m:den>
            </m:f>
          </m:e>
        </m:d>
        <m:r>
          <m:rPr>
            <m:sty m:val="p"/>
          </m:rPr>
          <w:rPr>
            <w:rFonts w:ascii="Cambria Math" w:hAnsi="Cambria Math"/>
            <w:highlight w:val="yellow"/>
          </w:rPr>
          <m:t>=7</m:t>
        </m:r>
        <m:f>
          <m:fPr>
            <m:ctrlPr>
              <w:rPr>
                <w:rFonts w:ascii="Cambria Math" w:hAnsi="Cambria Math"/>
                <w:highlight w:val="yellow"/>
              </w:rPr>
            </m:ctrlPr>
          </m:fPr>
          <m:num>
            <m:r>
              <m:rPr>
                <m:sty m:val="p"/>
              </m:rPr>
              <w:rPr>
                <w:rFonts w:ascii="Cambria Math" w:hAnsi="Cambria Math"/>
                <w:highlight w:val="yellow"/>
              </w:rPr>
              <m:t>1</m:t>
            </m:r>
          </m:num>
          <m:den>
            <m:r>
              <m:rPr>
                <m:sty m:val="p"/>
              </m:rPr>
              <w:rPr>
                <w:rFonts w:ascii="Cambria Math" w:hAnsi="Cambria Math"/>
                <w:highlight w:val="yellow"/>
              </w:rPr>
              <m:t>25</m:t>
            </m:r>
          </m:den>
        </m:f>
      </m:oMath>
      <w:r>
        <w:t>.</w:t>
      </w:r>
    </w:p>
    <w:p w14:paraId="00000234" w14:textId="77777777" w:rsidR="00E203CD" w:rsidRDefault="00000000" w:rsidP="00574271">
      <w:pPr>
        <w:pStyle w:val="QuestionRationale"/>
      </w:pPr>
      <m:oMath>
        <m:r>
          <w:rPr>
            <w:rFonts w:ascii="Cambria Math" w:hAnsi="Cambria Math"/>
            <w:highlight w:val="yellow"/>
          </w:rPr>
          <m:t>h</m:t>
        </m:r>
        <m:r>
          <m:rPr>
            <m:sty m:val="p"/>
          </m:rPr>
          <w:rPr>
            <w:rFonts w:ascii="Cambria Math" w:hAnsi="Cambria Math"/>
            <w:highlight w:val="yellow"/>
          </w:rPr>
          <m:t>∘</m:t>
        </m:r>
        <m:r>
          <w:rPr>
            <w:rFonts w:ascii="Cambria Math" w:hAnsi="Cambria Math"/>
            <w:highlight w:val="yellow"/>
          </w:rPr>
          <m:t>g</m:t>
        </m:r>
        <m:r>
          <m:rPr>
            <m:sty m:val="p"/>
          </m:rPr>
          <w:rPr>
            <w:rFonts w:ascii="Cambria Math" w:hAnsi="Cambria Math"/>
            <w:highlight w:val="yellow"/>
          </w:rPr>
          <m:t>∘</m:t>
        </m:r>
        <m:r>
          <w:rPr>
            <w:rFonts w:ascii="Cambria Math" w:hAnsi="Cambria Math"/>
            <w:highlight w:val="yellow"/>
          </w:rPr>
          <m:t>f</m:t>
        </m:r>
        <m:d>
          <m:dPr>
            <m:ctrlPr>
              <w:rPr>
                <w:rFonts w:ascii="Cambria Math" w:hAnsi="Cambria Math"/>
                <w:highlight w:val="yellow"/>
              </w:rPr>
            </m:ctrlPr>
          </m:dPr>
          <m:e>
            <m:r>
              <m:rPr>
                <m:sty m:val="p"/>
              </m:rPr>
              <w:rPr>
                <w:rFonts w:ascii="Cambria Math" w:hAnsi="Cambria Math"/>
                <w:highlight w:val="yellow"/>
              </w:rPr>
              <m:t>5</m:t>
            </m:r>
          </m:e>
        </m:d>
        <m:r>
          <m:rPr>
            <m:sty m:val="p"/>
          </m:rPr>
          <w:rPr>
            <w:rFonts w:ascii="Cambria Math" w:hAnsi="Cambria Math"/>
            <w:highlight w:val="yellow"/>
          </w:rPr>
          <m:t>=</m:t>
        </m:r>
        <m:r>
          <w:rPr>
            <w:rFonts w:ascii="Cambria Math" w:hAnsi="Cambria Math"/>
            <w:highlight w:val="yellow"/>
          </w:rPr>
          <m:t>h</m:t>
        </m:r>
        <m:d>
          <m:dPr>
            <m:ctrlPr>
              <w:rPr>
                <w:rFonts w:ascii="Cambria Math" w:hAnsi="Cambria Math"/>
                <w:highlight w:val="yellow"/>
              </w:rPr>
            </m:ctrlPr>
          </m:dPr>
          <m:e>
            <m:r>
              <w:rPr>
                <w:rFonts w:ascii="Cambria Math" w:hAnsi="Cambria Math"/>
                <w:highlight w:val="yellow"/>
              </w:rPr>
              <m:t>g</m:t>
            </m:r>
            <m:d>
              <m:dPr>
                <m:ctrlPr>
                  <w:rPr>
                    <w:rFonts w:ascii="Cambria Math" w:hAnsi="Cambria Math"/>
                    <w:highlight w:val="yellow"/>
                  </w:rPr>
                </m:ctrlPr>
              </m:dPr>
              <m:e>
                <m:r>
                  <m:rPr>
                    <m:sty m:val="p"/>
                  </m:rPr>
                  <w:rPr>
                    <w:rFonts w:ascii="Cambria Math" w:hAnsi="Cambria Math"/>
                    <w:highlight w:val="yellow"/>
                  </w:rPr>
                  <m:t>12</m:t>
                </m:r>
              </m:e>
            </m:d>
          </m:e>
        </m:d>
        <m:r>
          <m:rPr>
            <m:sty m:val="p"/>
          </m:rPr>
          <w:rPr>
            <w:rFonts w:ascii="Cambria Math" w:hAnsi="Cambria Math"/>
            <w:highlight w:val="yellow"/>
          </w:rPr>
          <m:t>=</m:t>
        </m:r>
        <m:r>
          <w:rPr>
            <w:rFonts w:ascii="Cambria Math" w:hAnsi="Cambria Math"/>
            <w:highlight w:val="yellow"/>
          </w:rPr>
          <m:t>h</m:t>
        </m:r>
        <m:d>
          <m:dPr>
            <m:ctrlPr>
              <w:rPr>
                <w:rFonts w:ascii="Cambria Math" w:hAnsi="Cambria Math"/>
                <w:highlight w:val="yellow"/>
              </w:rPr>
            </m:ctrlPr>
          </m:dPr>
          <m:e>
            <m:r>
              <m:rPr>
                <m:sty m:val="p"/>
              </m:rPr>
              <w:rPr>
                <w:rFonts w:ascii="Cambria Math" w:hAnsi="Cambria Math"/>
                <w:highlight w:val="yellow"/>
              </w:rPr>
              <m:t>144</m:t>
            </m:r>
          </m:e>
        </m:d>
        <m:r>
          <m:rPr>
            <m:sty m:val="p"/>
          </m:rPr>
          <w:rPr>
            <w:rFonts w:ascii="Cambria Math" w:hAnsi="Cambria Math"/>
            <w:highlight w:val="yellow"/>
          </w:rPr>
          <m:t>=</m:t>
        </m:r>
        <m:f>
          <m:fPr>
            <m:ctrlPr>
              <w:rPr>
                <w:rFonts w:ascii="Cambria Math" w:hAnsi="Cambria Math"/>
                <w:highlight w:val="yellow"/>
              </w:rPr>
            </m:ctrlPr>
          </m:fPr>
          <m:num>
            <m:r>
              <m:rPr>
                <m:sty m:val="p"/>
              </m:rPr>
              <w:rPr>
                <w:rFonts w:ascii="Cambria Math" w:hAnsi="Cambria Math"/>
                <w:highlight w:val="yellow"/>
              </w:rPr>
              <m:t>1</m:t>
            </m:r>
          </m:num>
          <m:den>
            <m:r>
              <m:rPr>
                <m:sty m:val="p"/>
              </m:rPr>
              <w:rPr>
                <w:rFonts w:ascii="Cambria Math" w:hAnsi="Cambria Math"/>
                <w:highlight w:val="yellow"/>
              </w:rPr>
              <m:t>144</m:t>
            </m:r>
          </m:den>
        </m:f>
      </m:oMath>
      <w:r>
        <w:t>.</w:t>
      </w:r>
      <m:oMath>
        <m:r>
          <m:rPr>
            <m:sty m:val="p"/>
          </m:rPr>
          <w:rPr>
            <w:rFonts w:ascii="Cambria Math" w:hAnsi="Cambria Math"/>
            <w:highlight w:val="yellow"/>
          </w:rPr>
          <m:t xml:space="preserve"> </m:t>
        </m:r>
      </m:oMath>
      <w:r>
        <w:t xml:space="preserve"> But </w:t>
      </w:r>
      <m:oMath>
        <m:r>
          <w:rPr>
            <w:rFonts w:ascii="Cambria Math" w:hAnsi="Cambria Math"/>
            <w:highlight w:val="yellow"/>
          </w:rPr>
          <m:t>f</m:t>
        </m:r>
        <m:r>
          <m:rPr>
            <m:sty m:val="p"/>
          </m:rPr>
          <w:rPr>
            <w:rFonts w:ascii="Cambria Math" w:hAnsi="Cambria Math"/>
            <w:highlight w:val="yellow"/>
          </w:rPr>
          <m:t xml:space="preserve"> ∘</m:t>
        </m:r>
        <m:r>
          <w:rPr>
            <w:rFonts w:ascii="Cambria Math" w:hAnsi="Cambria Math"/>
            <w:highlight w:val="yellow"/>
          </w:rPr>
          <m:t>g</m:t>
        </m:r>
        <m:r>
          <m:rPr>
            <m:sty m:val="p"/>
          </m:rPr>
          <w:rPr>
            <w:rFonts w:ascii="Cambria Math" w:hAnsi="Cambria Math"/>
            <w:highlight w:val="yellow"/>
          </w:rPr>
          <m:t xml:space="preserve"> ∘</m:t>
        </m:r>
        <m:r>
          <w:rPr>
            <w:rFonts w:ascii="Cambria Math" w:hAnsi="Cambria Math"/>
            <w:highlight w:val="yellow"/>
          </w:rPr>
          <m:t>h</m:t>
        </m:r>
      </m:oMath>
      <w:r>
        <w:t xml:space="preserve"> isn't the same as </w:t>
      </w:r>
      <m:oMath>
        <m:r>
          <w:rPr>
            <w:rFonts w:ascii="Cambria Math" w:hAnsi="Cambria Math"/>
            <w:highlight w:val="yellow"/>
          </w:rPr>
          <m:t>h</m:t>
        </m:r>
        <m:r>
          <m:rPr>
            <m:sty m:val="p"/>
          </m:rPr>
          <w:rPr>
            <w:rFonts w:ascii="Cambria Math" w:hAnsi="Cambria Math"/>
            <w:highlight w:val="yellow"/>
          </w:rPr>
          <m:t xml:space="preserve"> ∘</m:t>
        </m:r>
        <m:r>
          <w:rPr>
            <w:rFonts w:ascii="Cambria Math" w:hAnsi="Cambria Math"/>
            <w:highlight w:val="yellow"/>
          </w:rPr>
          <m:t>g</m:t>
        </m:r>
        <m:r>
          <m:rPr>
            <m:sty m:val="p"/>
          </m:rPr>
          <w:rPr>
            <w:rFonts w:ascii="Cambria Math" w:hAnsi="Cambria Math"/>
            <w:highlight w:val="yellow"/>
          </w:rPr>
          <m:t xml:space="preserve"> ∘ </m:t>
        </m:r>
        <m:r>
          <w:rPr>
            <w:rFonts w:ascii="Cambria Math" w:hAnsi="Cambria Math"/>
            <w:highlight w:val="yellow"/>
          </w:rPr>
          <m:t>f</m:t>
        </m:r>
      </m:oMath>
      <w:r>
        <w:t>.</w:t>
      </w:r>
    </w:p>
    <w:p w14:paraId="00000235" w14:textId="77777777" w:rsidR="00E203CD" w:rsidRDefault="00000000" w:rsidP="00574271">
      <w:pPr>
        <w:pStyle w:val="QuestionRationale"/>
      </w:pPr>
      <m:oMath>
        <m:r>
          <w:rPr>
            <w:rFonts w:ascii="Cambria Math" w:hAnsi="Cambria Math"/>
            <w:highlight w:val="yellow"/>
          </w:rPr>
          <m:t>g</m:t>
        </m:r>
        <m:r>
          <m:rPr>
            <m:sty m:val="p"/>
          </m:rPr>
          <w:rPr>
            <w:rFonts w:ascii="Cambria Math" w:hAnsi="Cambria Math"/>
            <w:highlight w:val="yellow"/>
          </w:rPr>
          <m:t>∘</m:t>
        </m:r>
        <m:r>
          <w:rPr>
            <w:rFonts w:ascii="Cambria Math" w:hAnsi="Cambria Math"/>
            <w:highlight w:val="yellow"/>
          </w:rPr>
          <m:t>f</m:t>
        </m:r>
        <m:r>
          <m:rPr>
            <m:sty m:val="p"/>
          </m:rPr>
          <w:rPr>
            <w:rFonts w:ascii="Cambria Math" w:hAnsi="Cambria Math"/>
            <w:highlight w:val="yellow"/>
          </w:rPr>
          <m:t>∘</m:t>
        </m:r>
        <m:r>
          <w:rPr>
            <w:rFonts w:ascii="Cambria Math" w:hAnsi="Cambria Math"/>
            <w:highlight w:val="yellow"/>
          </w:rPr>
          <m:t>h</m:t>
        </m:r>
        <m:d>
          <m:dPr>
            <m:ctrlPr>
              <w:rPr>
                <w:rFonts w:ascii="Cambria Math" w:hAnsi="Cambria Math"/>
                <w:highlight w:val="yellow"/>
              </w:rPr>
            </m:ctrlPr>
          </m:dPr>
          <m:e>
            <m:r>
              <m:rPr>
                <m:sty m:val="p"/>
              </m:rPr>
              <w:rPr>
                <w:rFonts w:ascii="Cambria Math" w:hAnsi="Cambria Math"/>
                <w:highlight w:val="yellow"/>
              </w:rPr>
              <m:t>5</m:t>
            </m:r>
          </m:e>
        </m:d>
        <m:r>
          <m:rPr>
            <m:sty m:val="p"/>
          </m:rPr>
          <w:rPr>
            <w:rFonts w:ascii="Cambria Math" w:hAnsi="Cambria Math"/>
            <w:highlight w:val="yellow"/>
          </w:rPr>
          <m:t>=</m:t>
        </m:r>
        <m:r>
          <w:rPr>
            <w:rFonts w:ascii="Cambria Math" w:hAnsi="Cambria Math"/>
            <w:highlight w:val="yellow"/>
          </w:rPr>
          <m:t>g</m:t>
        </m:r>
        <m:d>
          <m:dPr>
            <m:ctrlPr>
              <w:rPr>
                <w:rFonts w:ascii="Cambria Math" w:hAnsi="Cambria Math"/>
                <w:highlight w:val="yellow"/>
              </w:rPr>
            </m:ctrlPr>
          </m:dPr>
          <m:e>
            <m:r>
              <w:rPr>
                <w:rFonts w:ascii="Cambria Math" w:hAnsi="Cambria Math"/>
                <w:highlight w:val="yellow"/>
              </w:rPr>
              <m:t>f</m:t>
            </m:r>
            <m:d>
              <m:dPr>
                <m:ctrlPr>
                  <w:rPr>
                    <w:rFonts w:ascii="Cambria Math" w:hAnsi="Cambria Math"/>
                    <w:highlight w:val="yellow"/>
                  </w:rPr>
                </m:ctrlPr>
              </m:dPr>
              <m:e>
                <m:f>
                  <m:fPr>
                    <m:ctrlPr>
                      <w:rPr>
                        <w:rFonts w:ascii="Cambria Math" w:hAnsi="Cambria Math"/>
                        <w:highlight w:val="yellow"/>
                      </w:rPr>
                    </m:ctrlPr>
                  </m:fPr>
                  <m:num>
                    <m:r>
                      <m:rPr>
                        <m:sty m:val="p"/>
                      </m:rPr>
                      <w:rPr>
                        <w:rFonts w:ascii="Cambria Math" w:hAnsi="Cambria Math"/>
                        <w:highlight w:val="yellow"/>
                      </w:rPr>
                      <m:t>1</m:t>
                    </m:r>
                  </m:num>
                  <m:den>
                    <m:r>
                      <m:rPr>
                        <m:sty m:val="p"/>
                      </m:rPr>
                      <w:rPr>
                        <w:rFonts w:ascii="Cambria Math" w:hAnsi="Cambria Math"/>
                        <w:highlight w:val="yellow"/>
                      </w:rPr>
                      <m:t>5</m:t>
                    </m:r>
                  </m:den>
                </m:f>
              </m:e>
            </m:d>
          </m:e>
        </m:d>
        <m:r>
          <m:rPr>
            <m:sty m:val="p"/>
          </m:rPr>
          <w:rPr>
            <w:rFonts w:ascii="Cambria Math" w:hAnsi="Cambria Math"/>
            <w:highlight w:val="yellow"/>
          </w:rPr>
          <m:t>=</m:t>
        </m:r>
        <m:r>
          <w:rPr>
            <w:rFonts w:ascii="Cambria Math" w:hAnsi="Cambria Math"/>
            <w:highlight w:val="yellow"/>
          </w:rPr>
          <m:t>g</m:t>
        </m:r>
        <m:d>
          <m:dPr>
            <m:ctrlPr>
              <w:rPr>
                <w:rFonts w:ascii="Cambria Math" w:hAnsi="Cambria Math"/>
                <w:highlight w:val="yellow"/>
              </w:rPr>
            </m:ctrlPr>
          </m:dPr>
          <m:e>
            <m:r>
              <m:rPr>
                <m:sty m:val="p"/>
              </m:rPr>
              <w:rPr>
                <w:rFonts w:ascii="Cambria Math" w:hAnsi="Cambria Math"/>
                <w:highlight w:val="yellow"/>
              </w:rPr>
              <m:t>7</m:t>
            </m:r>
            <m:f>
              <m:fPr>
                <m:ctrlPr>
                  <w:rPr>
                    <w:rFonts w:ascii="Cambria Math" w:hAnsi="Cambria Math"/>
                    <w:highlight w:val="yellow"/>
                  </w:rPr>
                </m:ctrlPr>
              </m:fPr>
              <m:num>
                <m:r>
                  <m:rPr>
                    <m:sty m:val="p"/>
                  </m:rPr>
                  <w:rPr>
                    <w:rFonts w:ascii="Cambria Math" w:hAnsi="Cambria Math"/>
                    <w:highlight w:val="yellow"/>
                  </w:rPr>
                  <m:t>1</m:t>
                </m:r>
              </m:num>
              <m:den>
                <m:r>
                  <m:rPr>
                    <m:sty m:val="p"/>
                  </m:rPr>
                  <w:rPr>
                    <w:rFonts w:ascii="Cambria Math" w:hAnsi="Cambria Math"/>
                    <w:highlight w:val="yellow"/>
                  </w:rPr>
                  <m:t>5</m:t>
                </m:r>
              </m:den>
            </m:f>
          </m:e>
        </m:d>
        <m:r>
          <m:rPr>
            <m:sty m:val="p"/>
          </m:rPr>
          <w:rPr>
            <w:rFonts w:ascii="Cambria Math" w:hAnsi="Cambria Math"/>
            <w:highlight w:val="yellow"/>
          </w:rPr>
          <m:t>=</m:t>
        </m:r>
        <m:f>
          <m:fPr>
            <m:ctrlPr>
              <w:rPr>
                <w:rFonts w:ascii="Cambria Math" w:hAnsi="Cambria Math"/>
                <w:highlight w:val="yellow"/>
              </w:rPr>
            </m:ctrlPr>
          </m:fPr>
          <m:num>
            <m:r>
              <m:rPr>
                <m:sty m:val="p"/>
              </m:rPr>
              <w:rPr>
                <w:rFonts w:ascii="Cambria Math" w:hAnsi="Cambria Math"/>
                <w:highlight w:val="yellow"/>
              </w:rPr>
              <m:t>1296</m:t>
            </m:r>
          </m:num>
          <m:den>
            <m:r>
              <m:rPr>
                <m:sty m:val="p"/>
              </m:rPr>
              <w:rPr>
                <w:rFonts w:ascii="Cambria Math" w:hAnsi="Cambria Math"/>
                <w:highlight w:val="yellow"/>
              </w:rPr>
              <m:t>25</m:t>
            </m:r>
          </m:den>
        </m:f>
      </m:oMath>
      <w:r>
        <w:t>.</w:t>
      </w:r>
      <m:oMath>
        <m:r>
          <m:rPr>
            <m:sty m:val="p"/>
          </m:rPr>
          <w:rPr>
            <w:rFonts w:ascii="Cambria Math" w:hAnsi="Cambria Math"/>
            <w:highlight w:val="yellow"/>
          </w:rPr>
          <m:t xml:space="preserve"> </m:t>
        </m:r>
      </m:oMath>
      <w:r>
        <w:t xml:space="preserve"> But </w:t>
      </w:r>
      <m:oMath>
        <m:r>
          <w:rPr>
            <w:rFonts w:ascii="Cambria Math" w:hAnsi="Cambria Math"/>
            <w:highlight w:val="yellow"/>
          </w:rPr>
          <m:t>g</m:t>
        </m:r>
        <m:r>
          <m:rPr>
            <m:sty m:val="p"/>
          </m:rPr>
          <w:rPr>
            <w:rFonts w:ascii="Cambria Math" w:hAnsi="Cambria Math"/>
            <w:highlight w:val="yellow"/>
          </w:rPr>
          <m:t xml:space="preserve"> ∘</m:t>
        </m:r>
        <m:r>
          <w:rPr>
            <w:rFonts w:ascii="Cambria Math" w:hAnsi="Cambria Math"/>
            <w:highlight w:val="yellow"/>
          </w:rPr>
          <m:t>f</m:t>
        </m:r>
        <m:r>
          <m:rPr>
            <m:sty m:val="p"/>
          </m:rPr>
          <w:rPr>
            <w:rFonts w:ascii="Cambria Math" w:hAnsi="Cambria Math"/>
            <w:highlight w:val="yellow"/>
          </w:rPr>
          <m:t xml:space="preserve"> ∘</m:t>
        </m:r>
        <m:r>
          <w:rPr>
            <w:rFonts w:ascii="Cambria Math" w:hAnsi="Cambria Math"/>
            <w:highlight w:val="yellow"/>
          </w:rPr>
          <m:t>h</m:t>
        </m:r>
      </m:oMath>
      <w:r>
        <w:t xml:space="preserve"> isn't the same as </w:t>
      </w:r>
      <m:oMath>
        <m:r>
          <w:rPr>
            <w:rFonts w:ascii="Cambria Math" w:hAnsi="Cambria Math"/>
            <w:highlight w:val="yellow"/>
          </w:rPr>
          <m:t>h</m:t>
        </m:r>
        <m:r>
          <m:rPr>
            <m:sty m:val="p"/>
          </m:rPr>
          <w:rPr>
            <w:rFonts w:ascii="Cambria Math" w:hAnsi="Cambria Math"/>
            <w:highlight w:val="yellow"/>
          </w:rPr>
          <m:t xml:space="preserve"> ∘</m:t>
        </m:r>
        <m:r>
          <w:rPr>
            <w:rFonts w:ascii="Cambria Math" w:hAnsi="Cambria Math"/>
            <w:highlight w:val="yellow"/>
          </w:rPr>
          <m:t>g</m:t>
        </m:r>
        <m:r>
          <m:rPr>
            <m:sty m:val="p"/>
          </m:rPr>
          <w:rPr>
            <w:rFonts w:ascii="Cambria Math" w:hAnsi="Cambria Math"/>
            <w:highlight w:val="yellow"/>
          </w:rPr>
          <m:t xml:space="preserve"> ∘ </m:t>
        </m:r>
        <m:r>
          <w:rPr>
            <w:rFonts w:ascii="Cambria Math" w:hAnsi="Cambria Math"/>
            <w:highlight w:val="yellow"/>
          </w:rPr>
          <m:t>f</m:t>
        </m:r>
        <m:r>
          <m:rPr>
            <m:sty m:val="p"/>
          </m:rPr>
          <w:rPr>
            <w:rFonts w:ascii="Cambria Math" w:hAnsi="Cambria Math"/>
            <w:highlight w:val="yellow"/>
          </w:rPr>
          <m:t xml:space="preserve"> </m:t>
        </m:r>
      </m:oMath>
    </w:p>
    <w:p w14:paraId="00000237" w14:textId="0E1AFD63" w:rsidR="00E203CD" w:rsidRPr="00707ED7" w:rsidRDefault="00E203CD" w:rsidP="00741566">
      <w:pPr>
        <w:rPr>
          <w:rStyle w:val="CodeBlock"/>
        </w:rPr>
      </w:pPr>
    </w:p>
    <w:p w14:paraId="00000238" w14:textId="77777777" w:rsidR="00E203CD" w:rsidRDefault="00000000" w:rsidP="00CA2503">
      <w:pPr>
        <w:pStyle w:val="QuestionStem"/>
      </w:pPr>
      <w:r>
        <w:t>Which of the following is a higher-order function?</w:t>
      </w:r>
    </w:p>
    <w:p w14:paraId="00000239" w14:textId="77777777" w:rsidR="00E203CD" w:rsidRPr="00707ED7" w:rsidRDefault="00000000" w:rsidP="00574271">
      <w:pPr>
        <w:pStyle w:val="QuestionOption"/>
        <w:rPr>
          <w:rStyle w:val="InlineCode"/>
        </w:rPr>
      </w:pPr>
      <w:r>
        <w:lastRenderedPageBreak/>
        <w:t>[Correct Answer] A.</w:t>
      </w:r>
      <w:r>
        <w:rPr>
          <w:sz w:val="22"/>
          <w:szCs w:val="22"/>
        </w:rPr>
        <w:t xml:space="preserve"> </w:t>
      </w:r>
      <w:r w:rsidRPr="00707ED7">
        <w:rPr>
          <w:rStyle w:val="InlineCode"/>
        </w:rPr>
        <w:t>forEach(list, f)</w:t>
      </w:r>
      <w:r>
        <w:rPr>
          <w:color w:val="000000"/>
          <w:sz w:val="22"/>
          <w:szCs w:val="22"/>
        </w:rPr>
        <w:t xml:space="preserve"> acts on the list </w:t>
      </w:r>
      <w:r w:rsidRPr="00707ED7">
        <w:rPr>
          <w:rStyle w:val="InlineCode"/>
        </w:rPr>
        <w:t>[l0, l1, ..., ln]</w:t>
      </w:r>
      <w:r>
        <w:rPr>
          <w:color w:val="000000"/>
          <w:sz w:val="22"/>
          <w:szCs w:val="22"/>
        </w:rPr>
        <w:t xml:space="preserve"> and returns </w:t>
      </w:r>
      <w:r w:rsidRPr="00707ED7">
        <w:rPr>
          <w:rStyle w:val="InlineCode"/>
        </w:rPr>
        <w:t>[f(l0), f(l1), ..., f(ln)]</w:t>
      </w:r>
      <w:r>
        <w:rPr>
          <w:color w:val="000000"/>
          <w:sz w:val="22"/>
          <w:szCs w:val="22"/>
        </w:rPr>
        <w:t>.</w:t>
      </w:r>
    </w:p>
    <w:p w14:paraId="0000023A" w14:textId="77777777" w:rsidR="00E203CD" w:rsidRPr="00707ED7" w:rsidRDefault="00000000" w:rsidP="00574271">
      <w:pPr>
        <w:pStyle w:val="QuestionOption"/>
        <w:rPr>
          <w:rStyle w:val="InlineCode"/>
        </w:rPr>
      </w:pPr>
      <w:r>
        <w:t xml:space="preserve">B. </w:t>
      </w:r>
      <w:r w:rsidRPr="00707ED7">
        <w:rPr>
          <w:rStyle w:val="InlineCode"/>
        </w:rPr>
        <w:t>sum(list)</w:t>
      </w:r>
      <w:r>
        <w:rPr>
          <w:color w:val="000000"/>
          <w:sz w:val="22"/>
          <w:szCs w:val="22"/>
        </w:rPr>
        <w:t xml:space="preserve"> acts on the list </w:t>
      </w:r>
      <w:r w:rsidRPr="00707ED7">
        <w:rPr>
          <w:rStyle w:val="InlineCode"/>
        </w:rPr>
        <w:t>[l0, l1, ..., ln]</w:t>
      </w:r>
      <w:r>
        <w:rPr>
          <w:color w:val="000000"/>
          <w:sz w:val="22"/>
          <w:szCs w:val="22"/>
        </w:rPr>
        <w:t xml:space="preserve"> and returns </w:t>
      </w:r>
      <w:r w:rsidRPr="00707ED7">
        <w:rPr>
          <w:rStyle w:val="InlineCode"/>
        </w:rPr>
        <w:t>l0 + l1 + ... + ln</w:t>
      </w:r>
      <w:r>
        <w:rPr>
          <w:color w:val="000000"/>
          <w:sz w:val="22"/>
          <w:szCs w:val="22"/>
        </w:rPr>
        <w:t xml:space="preserve">. </w:t>
      </w:r>
    </w:p>
    <w:p w14:paraId="0000023B" w14:textId="77777777" w:rsidR="00E203CD" w:rsidRPr="00707ED7" w:rsidRDefault="00000000" w:rsidP="00574271">
      <w:pPr>
        <w:pStyle w:val="QuestionOption"/>
        <w:rPr>
          <w:rStyle w:val="InlineCode"/>
        </w:rPr>
      </w:pPr>
      <w:r>
        <w:t xml:space="preserve">C. </w:t>
      </w:r>
      <w:r w:rsidRPr="00707ED7">
        <w:rPr>
          <w:rStyle w:val="InlineCode"/>
        </w:rPr>
        <w:t>addAndSquare(n1, n2)</w:t>
      </w:r>
      <w:r>
        <w:t xml:space="preserve"> acts on two numbers, </w:t>
      </w:r>
      <w:r w:rsidRPr="00707ED7">
        <w:rPr>
          <w:rStyle w:val="InlineCode"/>
        </w:rPr>
        <w:t>n1</w:t>
      </w:r>
      <w:r>
        <w:t xml:space="preserve"> and </w:t>
      </w:r>
      <w:r w:rsidRPr="00707ED7">
        <w:rPr>
          <w:rStyle w:val="InlineCode"/>
        </w:rPr>
        <w:t>n2</w:t>
      </w:r>
      <w:r>
        <w:t xml:space="preserve">, and returns </w:t>
      </w:r>
      <w:r w:rsidRPr="00707ED7">
        <w:rPr>
          <w:rStyle w:val="InlineCode"/>
        </w:rPr>
        <w:t>(n1 + n2)2</w:t>
      </w:r>
      <w:r>
        <w:t>.</w:t>
      </w:r>
    </w:p>
    <w:p w14:paraId="0000023C" w14:textId="77777777" w:rsidR="00E203CD" w:rsidRDefault="00000000" w:rsidP="00574271">
      <w:pPr>
        <w:pStyle w:val="QuestionOption"/>
        <w:rPr>
          <w:color w:val="000000"/>
          <w:sz w:val="22"/>
          <w:szCs w:val="22"/>
        </w:rPr>
      </w:pPr>
      <w:r>
        <w:t>D.</w:t>
      </w:r>
      <w:r>
        <w:rPr>
          <w:sz w:val="22"/>
          <w:szCs w:val="22"/>
        </w:rPr>
        <w:t xml:space="preserve"> </w:t>
      </w:r>
      <w:r w:rsidRPr="00707ED7">
        <w:rPr>
          <w:rStyle w:val="InlineCode"/>
        </w:rPr>
        <w:t>mapSquare(list)</w:t>
      </w:r>
      <w:r>
        <w:rPr>
          <w:color w:val="000000"/>
          <w:sz w:val="22"/>
          <w:szCs w:val="22"/>
        </w:rPr>
        <w:t xml:space="preserve"> acts on the list </w:t>
      </w:r>
      <w:r w:rsidRPr="00707ED7">
        <w:rPr>
          <w:rStyle w:val="InlineCode"/>
        </w:rPr>
        <w:t>[l0, l1, ..., ln]</w:t>
      </w:r>
      <w:r>
        <w:rPr>
          <w:color w:val="000000"/>
          <w:sz w:val="22"/>
          <w:szCs w:val="22"/>
        </w:rPr>
        <w:t xml:space="preserve"> and returns </w:t>
      </w:r>
      <w:r w:rsidRPr="00707ED7">
        <w:rPr>
          <w:rStyle w:val="InlineCode"/>
        </w:rPr>
        <w:t>[l02, l12, ..., ln2]</w:t>
      </w:r>
      <w:r>
        <w:rPr>
          <w:color w:val="000000"/>
          <w:sz w:val="22"/>
          <w:szCs w:val="22"/>
        </w:rPr>
        <w:t>.</w:t>
      </w:r>
    </w:p>
    <w:p w14:paraId="0000023F" w14:textId="77777777" w:rsidR="00E203CD" w:rsidRDefault="00000000" w:rsidP="00574271">
      <w:pPr>
        <w:pStyle w:val="QuestionRationale"/>
      </w:pPr>
      <w:r>
        <w:t xml:space="preserve">The second argument of the </w:t>
      </w:r>
      <w:r w:rsidRPr="00707ED7">
        <w:rPr>
          <w:rStyle w:val="InlineCode"/>
        </w:rPr>
        <w:t>forEach</w:t>
      </w:r>
      <w:r>
        <w:t xml:space="preserve"> function is a function, </w:t>
      </w:r>
      <w:r w:rsidRPr="00707ED7">
        <w:rPr>
          <w:rStyle w:val="InlineCode"/>
        </w:rPr>
        <w:t>f</w:t>
      </w:r>
      <w:r>
        <w:t xml:space="preserve">. So </w:t>
      </w:r>
      <w:r w:rsidRPr="00707ED7">
        <w:rPr>
          <w:rStyle w:val="InlineCode"/>
        </w:rPr>
        <w:t>forEach</w:t>
      </w:r>
      <w:r>
        <w:t xml:space="preserve"> is a higher-order function. See “Higher-Order Functions.”</w:t>
      </w:r>
    </w:p>
    <w:p w14:paraId="00000240" w14:textId="77777777" w:rsidR="00E203CD" w:rsidRDefault="00000000" w:rsidP="00574271">
      <w:pPr>
        <w:pStyle w:val="QuestionRationale"/>
      </w:pPr>
      <w:r>
        <w:t xml:space="preserve">The </w:t>
      </w:r>
      <w:r w:rsidRPr="00707ED7">
        <w:rPr>
          <w:rStyle w:val="InlineCode"/>
        </w:rPr>
        <w:t>sum</w:t>
      </w:r>
      <w:r>
        <w:t xml:space="preserve"> function has only one argument, and that argument isn't a function. See “Higher-Order Functions.”</w:t>
      </w:r>
    </w:p>
    <w:p w14:paraId="00000241" w14:textId="77777777" w:rsidR="00E203CD" w:rsidRDefault="00000000" w:rsidP="00574271">
      <w:pPr>
        <w:pStyle w:val="QuestionRationale"/>
      </w:pPr>
      <w:r>
        <w:t xml:space="preserve">The </w:t>
      </w:r>
      <w:r w:rsidRPr="00707ED7">
        <w:rPr>
          <w:rStyle w:val="InlineCode"/>
        </w:rPr>
        <w:t>addAndSquare</w:t>
      </w:r>
      <w:r>
        <w:t xml:space="preserve"> function has two arguments, and neither of these arguments is a function. See “Higher-Order Functions.”</w:t>
      </w:r>
    </w:p>
    <w:p w14:paraId="00000242" w14:textId="77777777" w:rsidR="00E203CD" w:rsidRDefault="00000000" w:rsidP="00574271">
      <w:pPr>
        <w:pStyle w:val="QuestionRationale"/>
      </w:pPr>
      <w:r>
        <w:t xml:space="preserve">At first glance, </w:t>
      </w:r>
      <w:r w:rsidRPr="00707ED7">
        <w:rPr>
          <w:rStyle w:val="InlineCode"/>
        </w:rPr>
        <w:t>mapSquare</w:t>
      </w:r>
      <w:r>
        <w:t xml:space="preserve"> might seem to be a higher-order function because it's the same as </w:t>
      </w:r>
      <w:r w:rsidRPr="00707ED7">
        <w:rPr>
          <w:rStyle w:val="InlineCode"/>
        </w:rPr>
        <w:t>map(square, list)</w:t>
      </w:r>
      <w:r>
        <w:t xml:space="preserve">. But the </w:t>
      </w:r>
      <w:r w:rsidRPr="00707ED7">
        <w:rPr>
          <w:rStyle w:val="InlineCode"/>
        </w:rPr>
        <w:t>mapSquare</w:t>
      </w:r>
      <w:r>
        <w:t xml:space="preserve"> function has only one argument, and that argument is a list, not a function. See “Higher-Order Functions.”</w:t>
      </w:r>
    </w:p>
    <w:p w14:paraId="00000243" w14:textId="77777777" w:rsidR="00E203CD" w:rsidRPr="00707ED7" w:rsidRDefault="00E203CD">
      <w:pPr>
        <w:ind w:left="540"/>
        <w:rPr>
          <w:rStyle w:val="CodeBlock"/>
        </w:rPr>
      </w:pPr>
    </w:p>
    <w:p w14:paraId="00000244" w14:textId="77777777" w:rsidR="00E203CD" w:rsidRDefault="00000000" w:rsidP="00CA2503">
      <w:pPr>
        <w:pStyle w:val="QuestionStem"/>
      </w:pPr>
      <w:r>
        <w:t xml:space="preserve">Which of the following is </w:t>
      </w:r>
      <w:r>
        <w:rPr>
          <w:i/>
        </w:rPr>
        <w:t>not</w:t>
      </w:r>
      <w:r>
        <w:t xml:space="preserve"> true about function composition?</w:t>
      </w:r>
    </w:p>
    <w:p w14:paraId="00000245" w14:textId="77777777" w:rsidR="00E203CD" w:rsidRPr="00707ED7" w:rsidRDefault="00000000" w:rsidP="00574271">
      <w:pPr>
        <w:pStyle w:val="QuestionOption"/>
        <w:rPr>
          <w:rStyle w:val="InlineCode"/>
        </w:rPr>
      </w:pPr>
      <w:r>
        <w:t xml:space="preserve">[Correct Answer] A. For any two functions, </w:t>
      </w:r>
      <m:oMath>
        <m:r>
          <w:rPr>
            <w:rFonts w:ascii="Cambria Math" w:eastAsia="Cambria Math" w:hAnsi="Cambria Math" w:cs="Cambria Math"/>
            <w:highlight w:val="yellow"/>
          </w:rPr>
          <m:t>f</m:t>
        </m:r>
      </m:oMath>
      <w:r>
        <w:t xml:space="preserve"> and </w:t>
      </w:r>
      <m:oMath>
        <m:r>
          <w:rPr>
            <w:rFonts w:ascii="Cambria Math" w:eastAsia="Cambria Math" w:hAnsi="Cambria Math" w:cs="Cambria Math"/>
            <w:highlight w:val="yellow"/>
          </w:rPr>
          <m:t>g</m:t>
        </m:r>
      </m:oMath>
      <w:r>
        <w:t xml:space="preserve">, </w:t>
      </w:r>
      <m:oMath>
        <m:r>
          <w:rPr>
            <w:rFonts w:ascii="Cambria Math" w:eastAsia="Cambria Math" w:hAnsi="Cambria Math" w:cs="Cambria Math"/>
            <w:highlight w:val="yellow"/>
          </w:rPr>
          <m:t>f ∘g</m:t>
        </m:r>
      </m:oMath>
      <w:r>
        <w:t xml:space="preserve"> is the same as </w:t>
      </w:r>
      <m:oMath>
        <m:r>
          <w:rPr>
            <w:rFonts w:ascii="Cambria Math" w:eastAsia="Cambria Math" w:hAnsi="Cambria Math" w:cs="Cambria Math"/>
            <w:highlight w:val="yellow"/>
          </w:rPr>
          <m:t>g ∘f</m:t>
        </m:r>
      </m:oMath>
      <w:r>
        <w:t>.</w:t>
      </w:r>
    </w:p>
    <w:p w14:paraId="00000246" w14:textId="77777777" w:rsidR="00E203CD" w:rsidRPr="00707ED7" w:rsidRDefault="00000000" w:rsidP="00574271">
      <w:pPr>
        <w:pStyle w:val="QuestionOption"/>
        <w:rPr>
          <w:rStyle w:val="InlineCode"/>
        </w:rPr>
      </w:pPr>
      <w:r>
        <w:t xml:space="preserve">B. Composition is a higher-order function. </w:t>
      </w:r>
    </w:p>
    <w:p w14:paraId="00000247" w14:textId="77777777" w:rsidR="00E203CD" w:rsidRDefault="00000000" w:rsidP="00574271">
      <w:pPr>
        <w:pStyle w:val="QuestionOption"/>
      </w:pPr>
      <w:r>
        <w:t xml:space="preserve">C. For any two functions, </w:t>
      </w:r>
      <m:oMath>
        <m:r>
          <w:rPr>
            <w:rFonts w:ascii="Cambria Math" w:eastAsia="Cambria Math" w:hAnsi="Cambria Math" w:cs="Cambria Math"/>
            <w:highlight w:val="yellow"/>
          </w:rPr>
          <m:t>f</m:t>
        </m:r>
      </m:oMath>
      <w:r>
        <w:t xml:space="preserve"> and </w:t>
      </w:r>
      <m:oMath>
        <m:r>
          <w:rPr>
            <w:rFonts w:ascii="Cambria Math" w:eastAsia="Cambria Math" w:hAnsi="Cambria Math" w:cs="Cambria Math"/>
            <w:highlight w:val="yellow"/>
          </w:rPr>
          <m:t>g</m:t>
        </m:r>
      </m:oMath>
      <w:r>
        <w:t xml:space="preserve">, </w:t>
      </w:r>
      <m:oMath>
        <m:r>
          <w:rPr>
            <w:rFonts w:ascii="Cambria Math" w:eastAsia="Cambria Math" w:hAnsi="Cambria Math" w:cs="Cambria Math"/>
            <w:highlight w:val="yellow"/>
          </w:rPr>
          <m:t>f ∘g</m:t>
        </m:r>
      </m:oMath>
      <w:r>
        <w:t xml:space="preserve"> is a function.</w:t>
      </w:r>
    </w:p>
    <w:p w14:paraId="00000248" w14:textId="77777777" w:rsidR="00E203CD" w:rsidRDefault="00000000" w:rsidP="00574271">
      <w:pPr>
        <w:pStyle w:val="QuestionOption"/>
        <w:rPr>
          <w:color w:val="000000"/>
          <w:sz w:val="22"/>
          <w:szCs w:val="22"/>
        </w:rPr>
      </w:pPr>
      <w:r>
        <w:rPr>
          <w:sz w:val="22"/>
          <w:szCs w:val="22"/>
        </w:rPr>
        <w:t xml:space="preserve">D. </w:t>
      </w:r>
      <w:r w:rsidRPr="00707ED7">
        <w:rPr>
          <w:rStyle w:val="InlineCode"/>
        </w:rPr>
        <w:t>sum(map(getAmount, [purchase0, purchase1, ..., purchasen]))</w:t>
      </w:r>
      <w:r>
        <w:rPr>
          <w:color w:val="000000"/>
          <w:sz w:val="22"/>
          <w:szCs w:val="22"/>
        </w:rPr>
        <w:t xml:space="preserve"> is an example of function composition.</w:t>
      </w:r>
    </w:p>
    <w:p w14:paraId="0000024B" w14:textId="77777777" w:rsidR="00E203CD" w:rsidRDefault="00000000" w:rsidP="00574271">
      <w:pPr>
        <w:pStyle w:val="QuestionRationale"/>
      </w:pPr>
      <w:r>
        <w:t xml:space="preserve">Let </w:t>
      </w:r>
      <m:oMath>
        <m:r>
          <w:rPr>
            <w:rFonts w:ascii="Cambria Math" w:eastAsia="Cambria Math" w:hAnsi="Cambria Math" w:cs="Cambria Math"/>
            <w:highlight w:val="yellow"/>
          </w:rPr>
          <m:t>f</m:t>
        </m:r>
        <m:d>
          <m:dPr>
            <m:ctrlPr>
              <w:rPr>
                <w:rFonts w:ascii="Cambria Math" w:eastAsia="Cambria Math" w:hAnsi="Cambria Math" w:cs="Cambria Math"/>
                <w:highlight w:val="yellow"/>
              </w:rPr>
            </m:ctrlPr>
          </m:dPr>
          <m:e>
            <m:r>
              <w:rPr>
                <w:rFonts w:ascii="Cambria Math" w:eastAsia="Cambria Math" w:hAnsi="Cambria Math" w:cs="Cambria Math"/>
                <w:highlight w:val="yellow"/>
              </w:rPr>
              <m:t>x</m:t>
            </m:r>
          </m:e>
        </m:d>
        <m:r>
          <w:rPr>
            <w:rFonts w:ascii="Cambria Math" w:eastAsia="Cambria Math" w:hAnsi="Cambria Math" w:cs="Cambria Math"/>
            <w:highlight w:val="yellow"/>
          </w:rPr>
          <m:t>=x+1</m:t>
        </m:r>
      </m:oMath>
      <w:r>
        <w:t xml:space="preserve"> and </w:t>
      </w:r>
      <m:oMath>
        <m:r>
          <w:rPr>
            <w:rFonts w:ascii="Cambria Math" w:eastAsia="Cambria Math" w:hAnsi="Cambria Math" w:cs="Cambria Math"/>
            <w:highlight w:val="yellow"/>
          </w:rPr>
          <m:t>g</m:t>
        </m:r>
        <m:d>
          <m:dPr>
            <m:ctrlPr>
              <w:rPr>
                <w:rFonts w:ascii="Cambria Math" w:eastAsia="Cambria Math" w:hAnsi="Cambria Math" w:cs="Cambria Math"/>
                <w:highlight w:val="yellow"/>
              </w:rPr>
            </m:ctrlPr>
          </m:dPr>
          <m:e>
            <m:r>
              <w:rPr>
                <w:rFonts w:ascii="Cambria Math" w:eastAsia="Cambria Math" w:hAnsi="Cambria Math" w:cs="Cambria Math"/>
                <w:highlight w:val="yellow"/>
              </w:rPr>
              <m:t>x</m:t>
            </m:r>
          </m:e>
        </m:d>
        <m:r>
          <w:rPr>
            <w:rFonts w:ascii="Cambria Math" w:eastAsia="Cambria Math" w:hAnsi="Cambria Math" w:cs="Cambria Math"/>
            <w:highlight w:val="yellow"/>
          </w:rPr>
          <m:t>=</m:t>
        </m:r>
        <m:sSup>
          <m:sSupPr>
            <m:ctrlPr>
              <w:rPr>
                <w:rFonts w:ascii="Cambria Math" w:eastAsia="Cambria Math" w:hAnsi="Cambria Math" w:cs="Cambria Math"/>
                <w:highlight w:val="yellow"/>
              </w:rPr>
            </m:ctrlPr>
          </m:sSupPr>
          <m:e>
            <m:r>
              <w:rPr>
                <w:rFonts w:ascii="Cambria Math" w:eastAsia="Cambria Math" w:hAnsi="Cambria Math" w:cs="Cambria Math"/>
                <w:highlight w:val="yellow"/>
              </w:rPr>
              <m:t>x</m:t>
            </m:r>
          </m:e>
          <m:sup>
            <m:r>
              <w:rPr>
                <w:rFonts w:ascii="Cambria Math" w:eastAsia="Cambria Math" w:hAnsi="Cambria Math" w:cs="Cambria Math"/>
                <w:highlight w:val="yellow"/>
              </w:rPr>
              <m:t>2</m:t>
            </m:r>
          </m:sup>
        </m:sSup>
      </m:oMath>
      <w:r>
        <w:t xml:space="preserve">. Then </w:t>
      </w:r>
      <m:oMath>
        <m:r>
          <w:rPr>
            <w:rFonts w:ascii="Cambria Math" w:eastAsia="Cambria Math" w:hAnsi="Cambria Math" w:cs="Cambria Math"/>
            <w:highlight w:val="yellow"/>
          </w:rPr>
          <m:t>f∘g</m:t>
        </m:r>
        <m:d>
          <m:dPr>
            <m:ctrlPr>
              <w:rPr>
                <w:rFonts w:ascii="Cambria Math" w:eastAsia="Cambria Math" w:hAnsi="Cambria Math" w:cs="Cambria Math"/>
                <w:highlight w:val="yellow"/>
              </w:rPr>
            </m:ctrlPr>
          </m:dPr>
          <m:e>
            <m:r>
              <w:rPr>
                <w:rFonts w:ascii="Cambria Math" w:eastAsia="Cambria Math" w:hAnsi="Cambria Math" w:cs="Cambria Math"/>
                <w:highlight w:val="yellow"/>
              </w:rPr>
              <m:t>2</m:t>
            </m:r>
          </m:e>
        </m:d>
        <m:r>
          <w:rPr>
            <w:rFonts w:ascii="Cambria Math" w:eastAsia="Cambria Math" w:hAnsi="Cambria Math" w:cs="Cambria Math"/>
            <w:highlight w:val="yellow"/>
          </w:rPr>
          <m:t>=5</m:t>
        </m:r>
      </m:oMath>
      <w:r>
        <w:t xml:space="preserve"> and </w:t>
      </w:r>
      <m:oMath>
        <m:r>
          <w:rPr>
            <w:rFonts w:ascii="Cambria Math" w:eastAsia="Cambria Math" w:hAnsi="Cambria Math" w:cs="Cambria Math"/>
            <w:highlight w:val="yellow"/>
          </w:rPr>
          <m:t>g∘f</m:t>
        </m:r>
        <m:d>
          <m:dPr>
            <m:ctrlPr>
              <w:rPr>
                <w:rFonts w:ascii="Cambria Math" w:eastAsia="Cambria Math" w:hAnsi="Cambria Math" w:cs="Cambria Math"/>
                <w:highlight w:val="yellow"/>
              </w:rPr>
            </m:ctrlPr>
          </m:dPr>
          <m:e>
            <m:r>
              <w:rPr>
                <w:rFonts w:ascii="Cambria Math" w:eastAsia="Cambria Math" w:hAnsi="Cambria Math" w:cs="Cambria Math"/>
                <w:highlight w:val="yellow"/>
              </w:rPr>
              <m:t>2</m:t>
            </m:r>
          </m:e>
        </m:d>
        <m:r>
          <w:rPr>
            <w:rFonts w:ascii="Cambria Math" w:eastAsia="Cambria Math" w:hAnsi="Cambria Math" w:cs="Cambria Math"/>
            <w:highlight w:val="yellow"/>
          </w:rPr>
          <m:t>=9</m:t>
        </m:r>
      </m:oMath>
      <w:r>
        <w:t xml:space="preserve">. In this case, </w:t>
      </w:r>
      <m:oMath>
        <m:r>
          <w:rPr>
            <w:rFonts w:ascii="Cambria Math" w:eastAsia="Cambria Math" w:hAnsi="Cambria Math" w:cs="Cambria Math"/>
            <w:highlight w:val="yellow"/>
          </w:rPr>
          <m:t>f ∘g ≠g ∘f</m:t>
        </m:r>
      </m:oMath>
      <w:r>
        <w:t>. See “Higher-Order Functions.”</w:t>
      </w:r>
    </w:p>
    <w:p w14:paraId="0000024C" w14:textId="77777777" w:rsidR="00E203CD" w:rsidRDefault="00000000" w:rsidP="00574271">
      <w:pPr>
        <w:pStyle w:val="QuestionRationale"/>
      </w:pPr>
      <w:r>
        <w:t xml:space="preserve">The </w:t>
      </w:r>
      <m:oMath>
        <m:r>
          <w:rPr>
            <w:rFonts w:ascii="Cambria Math" w:hAnsi="Cambria Math"/>
            <w:highlight w:val="yellow"/>
          </w:rPr>
          <m:t>∘</m:t>
        </m:r>
      </m:oMath>
      <w:r>
        <w:t xml:space="preserve"> operator takes two functions as its arguments, so </w:t>
      </w:r>
      <m:oMath>
        <m:r>
          <w:rPr>
            <w:rFonts w:ascii="Cambria Math" w:hAnsi="Cambria Math"/>
            <w:highlight w:val="yellow"/>
          </w:rPr>
          <m:t>∘</m:t>
        </m:r>
      </m:oMath>
      <w:r>
        <w:t xml:space="preserve"> is a higher-order function. See “Higher-Order Functions.”</w:t>
      </w:r>
    </w:p>
    <w:p w14:paraId="0000024D" w14:textId="77777777" w:rsidR="00E203CD" w:rsidRDefault="00000000" w:rsidP="00574271">
      <w:pPr>
        <w:pStyle w:val="QuestionRationale"/>
      </w:pPr>
      <w:r>
        <w:t xml:space="preserve">Let </w:t>
      </w:r>
      <m:oMath>
        <m:r>
          <w:rPr>
            <w:rFonts w:ascii="Cambria Math" w:eastAsia="Cambria Math" w:hAnsi="Cambria Math" w:cs="Cambria Math"/>
            <w:highlight w:val="yellow"/>
          </w:rPr>
          <m:t>f</m:t>
        </m:r>
        <m:d>
          <m:dPr>
            <m:ctrlPr>
              <w:rPr>
                <w:rFonts w:ascii="Cambria Math" w:eastAsia="Cambria Math" w:hAnsi="Cambria Math" w:cs="Cambria Math"/>
                <w:highlight w:val="yellow"/>
              </w:rPr>
            </m:ctrlPr>
          </m:dPr>
          <m:e>
            <m:r>
              <w:rPr>
                <w:rFonts w:ascii="Cambria Math" w:eastAsia="Cambria Math" w:hAnsi="Cambria Math" w:cs="Cambria Math"/>
                <w:highlight w:val="yellow"/>
              </w:rPr>
              <m:t>x</m:t>
            </m:r>
          </m:e>
        </m:d>
        <m:r>
          <w:rPr>
            <w:rFonts w:ascii="Cambria Math" w:eastAsia="Cambria Math" w:hAnsi="Cambria Math" w:cs="Cambria Math"/>
            <w:highlight w:val="yellow"/>
          </w:rPr>
          <m:t>=x+1</m:t>
        </m:r>
      </m:oMath>
      <w:r>
        <w:t xml:space="preserve"> and </w:t>
      </w:r>
      <m:oMath>
        <m:r>
          <w:rPr>
            <w:rFonts w:ascii="Cambria Math" w:eastAsia="Cambria Math" w:hAnsi="Cambria Math" w:cs="Cambria Math"/>
            <w:highlight w:val="yellow"/>
          </w:rPr>
          <m:t>g</m:t>
        </m:r>
        <m:d>
          <m:dPr>
            <m:ctrlPr>
              <w:rPr>
                <w:rFonts w:ascii="Cambria Math" w:eastAsia="Cambria Math" w:hAnsi="Cambria Math" w:cs="Cambria Math"/>
                <w:highlight w:val="yellow"/>
              </w:rPr>
            </m:ctrlPr>
          </m:dPr>
          <m:e>
            <m:r>
              <w:rPr>
                <w:rFonts w:ascii="Cambria Math" w:eastAsia="Cambria Math" w:hAnsi="Cambria Math" w:cs="Cambria Math"/>
                <w:highlight w:val="yellow"/>
              </w:rPr>
              <m:t>x</m:t>
            </m:r>
          </m:e>
        </m:d>
        <m:r>
          <w:rPr>
            <w:rFonts w:ascii="Cambria Math" w:eastAsia="Cambria Math" w:hAnsi="Cambria Math" w:cs="Cambria Math"/>
            <w:highlight w:val="yellow"/>
          </w:rPr>
          <m:t>=</m:t>
        </m:r>
        <m:sSup>
          <m:sSupPr>
            <m:ctrlPr>
              <w:rPr>
                <w:rFonts w:ascii="Cambria Math" w:eastAsia="Cambria Math" w:hAnsi="Cambria Math" w:cs="Cambria Math"/>
                <w:highlight w:val="yellow"/>
              </w:rPr>
            </m:ctrlPr>
          </m:sSupPr>
          <m:e>
            <m:r>
              <w:rPr>
                <w:rFonts w:ascii="Cambria Math" w:eastAsia="Cambria Math" w:hAnsi="Cambria Math" w:cs="Cambria Math"/>
                <w:highlight w:val="yellow"/>
              </w:rPr>
              <m:t>x</m:t>
            </m:r>
          </m:e>
          <m:sup>
            <m:r>
              <w:rPr>
                <w:rFonts w:ascii="Cambria Math" w:eastAsia="Cambria Math" w:hAnsi="Cambria Math" w:cs="Cambria Math"/>
                <w:highlight w:val="yellow"/>
              </w:rPr>
              <m:t>2</m:t>
            </m:r>
          </m:sup>
        </m:sSup>
      </m:oMath>
      <w:r>
        <w:t xml:space="preserve">. Then </w:t>
      </w:r>
      <m:oMath>
        <m:r>
          <w:rPr>
            <w:rFonts w:ascii="Cambria Math" w:eastAsia="Cambria Math" w:hAnsi="Cambria Math" w:cs="Cambria Math"/>
            <w:highlight w:val="yellow"/>
          </w:rPr>
          <m:t>f∘g</m:t>
        </m:r>
        <m:d>
          <m:dPr>
            <m:ctrlPr>
              <w:rPr>
                <w:rFonts w:ascii="Cambria Math" w:eastAsia="Cambria Math" w:hAnsi="Cambria Math" w:cs="Cambria Math"/>
                <w:highlight w:val="yellow"/>
              </w:rPr>
            </m:ctrlPr>
          </m:dPr>
          <m:e>
            <m:r>
              <w:rPr>
                <w:rFonts w:ascii="Cambria Math" w:eastAsia="Cambria Math" w:hAnsi="Cambria Math" w:cs="Cambria Math"/>
                <w:highlight w:val="yellow"/>
              </w:rPr>
              <m:t>x</m:t>
            </m:r>
          </m:e>
        </m:d>
        <m:r>
          <w:rPr>
            <w:rFonts w:ascii="Cambria Math" w:eastAsia="Cambria Math" w:hAnsi="Cambria Math" w:cs="Cambria Math"/>
            <w:highlight w:val="yellow"/>
          </w:rPr>
          <m:t>=</m:t>
        </m:r>
        <m:sSup>
          <m:sSupPr>
            <m:ctrlPr>
              <w:rPr>
                <w:rFonts w:ascii="Cambria Math" w:eastAsia="Cambria Math" w:hAnsi="Cambria Math" w:cs="Cambria Math"/>
                <w:highlight w:val="yellow"/>
              </w:rPr>
            </m:ctrlPr>
          </m:sSupPr>
          <m:e>
            <m:r>
              <w:rPr>
                <w:rFonts w:ascii="Cambria Math" w:eastAsia="Cambria Math" w:hAnsi="Cambria Math" w:cs="Cambria Math"/>
                <w:highlight w:val="yellow"/>
              </w:rPr>
              <m:t>x</m:t>
            </m:r>
          </m:e>
          <m:sup>
            <m:r>
              <w:rPr>
                <w:rFonts w:ascii="Cambria Math" w:eastAsia="Cambria Math" w:hAnsi="Cambria Math" w:cs="Cambria Math"/>
                <w:highlight w:val="yellow"/>
              </w:rPr>
              <m:t>2</m:t>
            </m:r>
          </m:sup>
        </m:sSup>
        <m:r>
          <w:rPr>
            <w:rFonts w:ascii="Cambria Math" w:eastAsia="Cambria Math" w:hAnsi="Cambria Math" w:cs="Cambria Math"/>
            <w:highlight w:val="yellow"/>
          </w:rPr>
          <m:t>+1</m:t>
        </m:r>
      </m:oMath>
      <w:r>
        <w:t xml:space="preserve">. So </w:t>
      </w:r>
      <m:oMath>
        <m:r>
          <w:rPr>
            <w:rFonts w:ascii="Cambria Math" w:eastAsia="Cambria Math" w:hAnsi="Cambria Math" w:cs="Cambria Math"/>
            <w:highlight w:val="yellow"/>
          </w:rPr>
          <m:t>f ∘g</m:t>
        </m:r>
      </m:oMath>
      <w:r>
        <w:t xml:space="preserve"> is a function. See “Higher-Order Functions.”</w:t>
      </w:r>
    </w:p>
    <w:p w14:paraId="0000024E" w14:textId="77777777" w:rsidR="00E203CD" w:rsidRDefault="00000000" w:rsidP="00574271">
      <w:pPr>
        <w:pStyle w:val="QuestionRationale"/>
      </w:pPr>
      <w:r>
        <w:t>In this expression, we apply the map function and then apply the sum function to the result we got when we applied the map function. That's function composition. See “Higher-Order Functions.”</w:t>
      </w:r>
    </w:p>
    <w:p w14:paraId="0000024F" w14:textId="4C795E13" w:rsidR="00E203CD" w:rsidRDefault="00E203CD">
      <w:pPr>
        <w:rPr>
          <w:sz w:val="22"/>
          <w:szCs w:val="22"/>
        </w:rPr>
      </w:pPr>
    </w:p>
    <w:p w14:paraId="00000251" w14:textId="77777777" w:rsidR="00E203CD" w:rsidRDefault="00000000" w:rsidP="00CA2503">
      <w:pPr>
        <w:pStyle w:val="QuestionStem"/>
      </w:pPr>
      <w:r>
        <w:t xml:space="preserve">In the video, we describe the </w:t>
      </w:r>
      <w:r w:rsidRPr="00707ED7">
        <w:rPr>
          <w:rStyle w:val="InlineCode"/>
        </w:rPr>
        <w:t>filter</w:t>
      </w:r>
      <w:r>
        <w:t xml:space="preserve"> function as follows:</w:t>
      </w:r>
    </w:p>
    <w:p w14:paraId="00000252" w14:textId="0C2530E3" w:rsidR="00E203CD" w:rsidRPr="00B54BB5" w:rsidRDefault="00000000" w:rsidP="0053648C">
      <w:pPr>
        <w:pStyle w:val="QuestionStemContinued"/>
        <w:rPr>
          <w:rStyle w:val="CodeBlock"/>
        </w:rPr>
      </w:pPr>
      <w:r w:rsidRPr="00B54BB5">
        <w:rPr>
          <w:rStyle w:val="CodeBlock"/>
        </w:rPr>
        <w:lastRenderedPageBreak/>
        <w:t>filter : function, list</w:t>
      </w:r>
      <w:r w:rsidR="00B54BB5">
        <w:rPr>
          <w:rStyle w:val="CodeBlock"/>
        </w:rPr>
        <w:t xml:space="preserve"> </w:t>
      </w:r>
      <w:bookmarkStart w:id="2" w:name="_Hlk161747830"/>
      <w:r w:rsidR="00B54BB5" w:rsidRPr="00B54BB5">
        <w:rPr>
          <w:rStyle w:val="CodeBlock"/>
        </w:rPr>
        <w:t>→</w:t>
      </w:r>
      <w:bookmarkEnd w:id="2"/>
      <w:r w:rsidRPr="00B54BB5">
        <w:rPr>
          <w:rStyle w:val="CodeBlock"/>
        </w:rPr>
        <w:t xml:space="preserve"> list</w:t>
      </w:r>
    </w:p>
    <w:p w14:paraId="00000253" w14:textId="77777777" w:rsidR="00E203CD" w:rsidRDefault="00000000" w:rsidP="00DF0612">
      <w:pPr>
        <w:pStyle w:val="QuestionStemContinued"/>
      </w:pPr>
      <w:r>
        <w:t xml:space="preserve">How can we use this notation to describe the function </w:t>
      </w:r>
      <m:oMath>
        <m:r>
          <w:rPr>
            <w:rFonts w:ascii="Cambria Math" w:eastAsia="Cambria Math" w:hAnsi="Cambria Math" w:cs="Cambria Math"/>
            <w:highlight w:val="yellow"/>
          </w:rPr>
          <m:t>f</m:t>
        </m:r>
        <m:d>
          <m:dPr>
            <m:ctrlPr>
              <w:rPr>
                <w:rFonts w:ascii="Cambria Math" w:eastAsia="Cambria Math" w:hAnsi="Cambria Math" w:cs="Cambria Math"/>
                <w:highlight w:val="yellow"/>
              </w:rPr>
            </m:ctrlPr>
          </m:dPr>
          <m:e>
            <m:r>
              <w:rPr>
                <w:rFonts w:ascii="Cambria Math" w:eastAsia="Cambria Math" w:hAnsi="Cambria Math" w:cs="Cambria Math"/>
                <w:highlight w:val="yellow"/>
              </w:rPr>
              <m:t>x</m:t>
            </m:r>
          </m:e>
        </m:d>
        <m:r>
          <w:rPr>
            <w:rFonts w:ascii="Cambria Math" w:eastAsia="Cambria Math" w:hAnsi="Cambria Math" w:cs="Cambria Math"/>
            <w:highlight w:val="yellow"/>
          </w:rPr>
          <m:t>=x+1</m:t>
        </m:r>
      </m:oMath>
      <w:r>
        <w:t>?</w:t>
      </w:r>
    </w:p>
    <w:p w14:paraId="00000254" w14:textId="7AE8036F" w:rsidR="00E203CD" w:rsidRPr="00707ED7" w:rsidRDefault="00000000" w:rsidP="00574271">
      <w:pPr>
        <w:pStyle w:val="QuestionOption"/>
        <w:rPr>
          <w:rStyle w:val="InlineCode"/>
        </w:rPr>
      </w:pPr>
      <w:r>
        <w:t xml:space="preserve">[Correct Answer] A. </w:t>
      </w:r>
      <w:r w:rsidRPr="00B54BB5">
        <w:rPr>
          <w:rStyle w:val="CodeBlock"/>
        </w:rPr>
        <w:t xml:space="preserve">f : number </w:t>
      </w:r>
      <w:r w:rsidR="00B54BB5" w:rsidRPr="00B54BB5">
        <w:rPr>
          <w:rStyle w:val="CodeBlock"/>
        </w:rPr>
        <w:t>→</w:t>
      </w:r>
      <w:r w:rsidRPr="00B54BB5">
        <w:rPr>
          <w:rStyle w:val="CodeBlock"/>
        </w:rPr>
        <w:t xml:space="preserve"> number</w:t>
      </w:r>
    </w:p>
    <w:p w14:paraId="00000255" w14:textId="794C4AEE" w:rsidR="00E203CD" w:rsidRPr="00707ED7" w:rsidRDefault="00000000" w:rsidP="00574271">
      <w:pPr>
        <w:pStyle w:val="QuestionOption"/>
        <w:rPr>
          <w:rStyle w:val="CodeBlock"/>
        </w:rPr>
      </w:pPr>
      <w:r>
        <w:t xml:space="preserve">B. </w:t>
      </w:r>
      <w:r w:rsidRPr="00B54BB5">
        <w:rPr>
          <w:rStyle w:val="CodeBlock"/>
        </w:rPr>
        <w:t xml:space="preserve">f : number </w:t>
      </w:r>
      <w:r w:rsidR="00B54BB5" w:rsidRPr="00B54BB5">
        <w:rPr>
          <w:rStyle w:val="CodeBlock"/>
        </w:rPr>
        <w:t>→</w:t>
      </w:r>
      <w:r w:rsidRPr="00B54BB5">
        <w:rPr>
          <w:rStyle w:val="CodeBlock"/>
        </w:rPr>
        <w:t xml:space="preserve"> number + 1</w:t>
      </w:r>
    </w:p>
    <w:p w14:paraId="00000256" w14:textId="413CC877" w:rsidR="00E203CD" w:rsidRPr="00707ED7" w:rsidRDefault="00000000" w:rsidP="00574271">
      <w:pPr>
        <w:pStyle w:val="QuestionOption"/>
        <w:rPr>
          <w:rStyle w:val="CodeBlock"/>
        </w:rPr>
      </w:pPr>
      <w:r>
        <w:t xml:space="preserve">C. </w:t>
      </w:r>
      <w:r w:rsidRPr="00B54BB5">
        <w:rPr>
          <w:rStyle w:val="CodeBlock"/>
        </w:rPr>
        <w:t xml:space="preserve">f : function </w:t>
      </w:r>
      <w:r w:rsidR="00B54BB5" w:rsidRPr="00B54BB5">
        <w:rPr>
          <w:rStyle w:val="CodeBlock"/>
        </w:rPr>
        <w:t>→</w:t>
      </w:r>
      <w:r w:rsidRPr="00B54BB5">
        <w:rPr>
          <w:rStyle w:val="CodeBlock"/>
        </w:rPr>
        <w:t xml:space="preserve"> function</w:t>
      </w:r>
    </w:p>
    <w:p w14:paraId="00000258" w14:textId="16206840" w:rsidR="00E203CD" w:rsidRPr="00E82EC8" w:rsidRDefault="00000000" w:rsidP="00E82EC8">
      <w:pPr>
        <w:pStyle w:val="QuestionOption"/>
      </w:pPr>
      <w:r>
        <w:t xml:space="preserve">D. </w:t>
      </w:r>
      <w:r w:rsidRPr="00B54BB5">
        <w:rPr>
          <w:rStyle w:val="CodeBlock"/>
        </w:rPr>
        <w:t xml:space="preserve">f : x </w:t>
      </w:r>
      <w:r w:rsidR="00B54BB5" w:rsidRPr="00B54BB5">
        <w:rPr>
          <w:rStyle w:val="CodeBlock"/>
        </w:rPr>
        <w:t>→</w:t>
      </w:r>
      <w:r w:rsidRPr="00B54BB5">
        <w:rPr>
          <w:rStyle w:val="CodeBlock"/>
        </w:rPr>
        <w:t xml:space="preserve"> x + 1</w:t>
      </w:r>
    </w:p>
    <w:p w14:paraId="0000025A" w14:textId="77777777" w:rsidR="00E203CD" w:rsidRDefault="00000000" w:rsidP="00574271">
      <w:pPr>
        <w:pStyle w:val="QuestionRationale"/>
      </w:pPr>
      <w:r>
        <w:t xml:space="preserve">The argument of </w:t>
      </w:r>
      <w:r w:rsidRPr="00707ED7">
        <w:rPr>
          <w:rStyle w:val="InlineCode"/>
        </w:rPr>
        <w:t>f</w:t>
      </w:r>
      <w:r>
        <w:t xml:space="preserve"> is a number, and </w:t>
      </w:r>
      <w:r w:rsidRPr="00707ED7">
        <w:rPr>
          <w:rStyle w:val="InlineCode"/>
        </w:rPr>
        <w:t>f</w:t>
      </w:r>
      <w:r>
        <w:t xml:space="preserve"> returns a number as its result. See “Currying.”</w:t>
      </w:r>
    </w:p>
    <w:p w14:paraId="0000025B" w14:textId="77777777" w:rsidR="00E203CD" w:rsidRDefault="00000000" w:rsidP="00574271">
      <w:pPr>
        <w:pStyle w:val="QuestionRationale"/>
      </w:pPr>
      <w:r>
        <w:t xml:space="preserve">When we use this notation, we describe the types of the function's argument(s) and the type of the function's result. We don't describe the formula or rule that the function implements. So </w:t>
      </w:r>
      <w:r w:rsidRPr="00707ED7">
        <w:rPr>
          <w:rStyle w:val="InlineCode"/>
        </w:rPr>
        <w:t>+ 1</w:t>
      </w:r>
      <w:r>
        <w:t xml:space="preserve"> doesn't belong in this kind of notation. See “Currying.”</w:t>
      </w:r>
    </w:p>
    <w:p w14:paraId="0000025C" w14:textId="77777777" w:rsidR="00E203CD" w:rsidRDefault="00000000" w:rsidP="00574271">
      <w:pPr>
        <w:pStyle w:val="QuestionRationale"/>
      </w:pPr>
      <w:r>
        <w:t xml:space="preserve">The argument of </w:t>
      </w:r>
      <w:r w:rsidRPr="00707ED7">
        <w:rPr>
          <w:rStyle w:val="InlineCode"/>
        </w:rPr>
        <w:t>f</w:t>
      </w:r>
      <w:r>
        <w:t xml:space="preserve"> isn't a function, and the result returned by </w:t>
      </w:r>
      <w:r w:rsidRPr="00707ED7">
        <w:rPr>
          <w:rStyle w:val="InlineCode"/>
        </w:rPr>
        <w:t>f</w:t>
      </w:r>
      <w:r>
        <w:t xml:space="preserve"> isn't a function. See “Currying.”</w:t>
      </w:r>
    </w:p>
    <w:p w14:paraId="0000025D" w14:textId="77777777" w:rsidR="00E203CD" w:rsidRDefault="00000000" w:rsidP="00574271">
      <w:pPr>
        <w:pStyle w:val="QuestionRationale"/>
      </w:pPr>
      <w:r>
        <w:t xml:space="preserve">When we use this notation, we describe the types of the function's argument(s). The name </w:t>
      </w:r>
      <w:r w:rsidRPr="00707ED7">
        <w:rPr>
          <w:rStyle w:val="InlineCode"/>
        </w:rPr>
        <w:t>x</w:t>
      </w:r>
      <w:r>
        <w:t xml:space="preserve"> doesn't stand for a type; it stands for a variable. See “Currying.”</w:t>
      </w:r>
    </w:p>
    <w:p w14:paraId="0000025E" w14:textId="77777777" w:rsidR="00E203CD" w:rsidRPr="0042655B" w:rsidRDefault="00E203CD" w:rsidP="0042655B"/>
    <w:p w14:paraId="0000025F" w14:textId="77777777" w:rsidR="00E203CD" w:rsidRDefault="00000000" w:rsidP="00CA2503">
      <w:pPr>
        <w:pStyle w:val="QuestionStem"/>
      </w:pPr>
      <w:r>
        <w:t>In the video, we describe the filter function as follows:</w:t>
      </w:r>
    </w:p>
    <w:p w14:paraId="00000260" w14:textId="30E85C71" w:rsidR="00E203CD" w:rsidRPr="00D90547" w:rsidRDefault="00000000" w:rsidP="00D90547">
      <w:pPr>
        <w:pStyle w:val="QuestionStemContinued"/>
        <w:rPr>
          <w:rStyle w:val="CodeBlock"/>
        </w:rPr>
      </w:pPr>
      <w:r w:rsidRPr="00D90547">
        <w:rPr>
          <w:rStyle w:val="CodeBlock"/>
        </w:rPr>
        <w:t xml:space="preserve">filter : function, list </w:t>
      </w:r>
      <w:bookmarkStart w:id="3" w:name="_Hlk161747906"/>
      <w:r w:rsidR="00D90547" w:rsidRPr="00D90547">
        <w:rPr>
          <w:rStyle w:val="CodeBlock"/>
        </w:rPr>
        <w:t>→</w:t>
      </w:r>
      <w:bookmarkEnd w:id="3"/>
      <w:r w:rsidRPr="00D90547">
        <w:rPr>
          <w:rStyle w:val="CodeBlock"/>
        </w:rPr>
        <w:t xml:space="preserve"> list</w:t>
      </w:r>
    </w:p>
    <w:p w14:paraId="00000261" w14:textId="77777777" w:rsidR="00E203CD" w:rsidRDefault="00000000" w:rsidP="00D90547">
      <w:pPr>
        <w:pStyle w:val="QuestionStemContinued"/>
      </w:pPr>
      <w:bookmarkStart w:id="4" w:name="_Hlk161743032"/>
      <w:r>
        <w:t>We can obtain a function</w:t>
      </w:r>
      <w:bookmarkEnd w:id="4"/>
      <w:r>
        <w:t xml:space="preserve">, </w:t>
      </w:r>
      <w:r w:rsidRPr="00707ED7">
        <w:rPr>
          <w:rStyle w:val="InlineCode"/>
        </w:rPr>
        <w:t>f</w:t>
      </w:r>
      <w:r>
        <w:t xml:space="preserve">, by partially applying 2 to the first argument in the function </w:t>
      </w:r>
      <m:oMath>
        <m:r>
          <w:rPr>
            <w:rFonts w:ascii="Cambria Math" w:eastAsia="Cambria Math" w:hAnsi="Cambria Math" w:cs="Cambria Math"/>
            <w:highlight w:val="yellow"/>
          </w:rPr>
          <m:t>add</m:t>
        </m:r>
        <m:d>
          <m:dPr>
            <m:ctrlPr>
              <w:rPr>
                <w:rFonts w:ascii="Cambria Math" w:eastAsia="Cambria Math" w:hAnsi="Cambria Math" w:cs="Cambria Math"/>
                <w:highlight w:val="yellow"/>
              </w:rPr>
            </m:ctrlPr>
          </m:dPr>
          <m:e>
            <m:r>
              <w:rPr>
                <w:rFonts w:ascii="Cambria Math" w:eastAsia="Cambria Math" w:hAnsi="Cambria Math" w:cs="Cambria Math"/>
                <w:highlight w:val="yellow"/>
              </w:rPr>
              <m:t>x,y</m:t>
            </m:r>
          </m:e>
        </m:d>
        <m:r>
          <w:rPr>
            <w:rFonts w:ascii="Cambria Math" w:eastAsia="Cambria Math" w:hAnsi="Cambria Math" w:cs="Cambria Math"/>
            <w:highlight w:val="yellow"/>
          </w:rPr>
          <m:t>=x+y</m:t>
        </m:r>
      </m:oMath>
      <w:r>
        <w:t xml:space="preserve">. How can we use the notation to describe this new function </w:t>
      </w:r>
      <w:r w:rsidRPr="00707ED7">
        <w:rPr>
          <w:rStyle w:val="InlineCode"/>
        </w:rPr>
        <w:t>f</w:t>
      </w:r>
      <w:r>
        <w:t>?</w:t>
      </w:r>
    </w:p>
    <w:p w14:paraId="00000262" w14:textId="4C2B890F" w:rsidR="00E203CD" w:rsidRPr="00707ED7" w:rsidRDefault="00000000" w:rsidP="00574271">
      <w:pPr>
        <w:pStyle w:val="QuestionOption"/>
        <w:rPr>
          <w:rStyle w:val="InlineCode"/>
        </w:rPr>
      </w:pPr>
      <w:r>
        <w:t xml:space="preserve">[Correct Answer] A. </w:t>
      </w:r>
      <w:r w:rsidRPr="00D90547">
        <w:rPr>
          <w:rStyle w:val="CodeBlock"/>
        </w:rPr>
        <w:t xml:space="preserve">f : number </w:t>
      </w:r>
      <w:r w:rsidR="00D90547" w:rsidRPr="00D90547">
        <w:rPr>
          <w:rStyle w:val="CodeBlock"/>
        </w:rPr>
        <w:t>→</w:t>
      </w:r>
      <w:r w:rsidRPr="00D90547">
        <w:rPr>
          <w:rStyle w:val="CodeBlock"/>
        </w:rPr>
        <w:t xml:space="preserve"> number</w:t>
      </w:r>
    </w:p>
    <w:p w14:paraId="00000263" w14:textId="48D6B136" w:rsidR="00E203CD" w:rsidRPr="005B15DF" w:rsidRDefault="00000000" w:rsidP="00574271">
      <w:pPr>
        <w:pStyle w:val="QuestionOption"/>
      </w:pPr>
      <w:r>
        <w:rPr>
          <w:sz w:val="22"/>
          <w:szCs w:val="22"/>
        </w:rPr>
        <w:t xml:space="preserve">B. </w:t>
      </w:r>
      <w:r w:rsidRPr="00D90547">
        <w:rPr>
          <w:rStyle w:val="CodeBlock"/>
        </w:rPr>
        <w:t xml:space="preserve">f : number, number </w:t>
      </w:r>
      <w:r w:rsidR="00D90547" w:rsidRPr="00D90547">
        <w:rPr>
          <w:rStyle w:val="CodeBlock"/>
        </w:rPr>
        <w:t>→</w:t>
      </w:r>
      <w:r w:rsidRPr="00D90547">
        <w:rPr>
          <w:rStyle w:val="CodeBlock"/>
        </w:rPr>
        <w:t xml:space="preserve"> number</w:t>
      </w:r>
    </w:p>
    <w:p w14:paraId="00000264" w14:textId="6F594BCA" w:rsidR="00E203CD" w:rsidRPr="005B15DF" w:rsidRDefault="00000000" w:rsidP="00574271">
      <w:pPr>
        <w:pStyle w:val="QuestionOption"/>
      </w:pPr>
      <w:r>
        <w:rPr>
          <w:sz w:val="22"/>
          <w:szCs w:val="22"/>
        </w:rPr>
        <w:t xml:space="preserve">C. </w:t>
      </w:r>
      <w:r w:rsidRPr="00D90547">
        <w:rPr>
          <w:rStyle w:val="CodeBlock"/>
        </w:rPr>
        <w:t xml:space="preserve">f : list </w:t>
      </w:r>
      <w:r w:rsidR="00D90547" w:rsidRPr="00D90547">
        <w:rPr>
          <w:rStyle w:val="CodeBlock"/>
        </w:rPr>
        <w:t>→</w:t>
      </w:r>
      <w:r w:rsidRPr="00D90547">
        <w:rPr>
          <w:rStyle w:val="CodeBlock"/>
        </w:rPr>
        <w:t xml:space="preserve"> number</w:t>
      </w:r>
    </w:p>
    <w:p w14:paraId="00000266" w14:textId="3D2E055B" w:rsidR="00E203CD" w:rsidRPr="00707ED7" w:rsidRDefault="00000000" w:rsidP="00574271">
      <w:pPr>
        <w:pStyle w:val="QuestionOption"/>
        <w:rPr>
          <w:rStyle w:val="CodeBlock"/>
        </w:rPr>
      </w:pPr>
      <w:r>
        <w:rPr>
          <w:sz w:val="22"/>
          <w:szCs w:val="22"/>
        </w:rPr>
        <w:t xml:space="preserve">D. </w:t>
      </w:r>
      <w:r w:rsidRPr="00D90547">
        <w:rPr>
          <w:rStyle w:val="CodeBlock"/>
        </w:rPr>
        <w:t xml:space="preserve">f : number </w:t>
      </w:r>
      <w:r w:rsidR="00D90547" w:rsidRPr="00D90547">
        <w:rPr>
          <w:rStyle w:val="CodeBlock"/>
        </w:rPr>
        <w:t>→</w:t>
      </w:r>
      <w:r w:rsidRPr="00D90547">
        <w:rPr>
          <w:rStyle w:val="CodeBlock"/>
        </w:rPr>
        <w:t xml:space="preserve"> number + 2</w:t>
      </w:r>
    </w:p>
    <w:p w14:paraId="00000268" w14:textId="77777777" w:rsidR="00E203CD" w:rsidRDefault="00000000" w:rsidP="00574271">
      <w:pPr>
        <w:pStyle w:val="QuestionRationale"/>
      </w:pPr>
      <w:r>
        <w:t xml:space="preserve">The new function, </w:t>
      </w:r>
      <w:r w:rsidRPr="00707ED7">
        <w:rPr>
          <w:rStyle w:val="InlineCode"/>
        </w:rPr>
        <w:t>f</w:t>
      </w:r>
      <w:r>
        <w:t xml:space="preserve">, is defined as follows: </w:t>
      </w:r>
      <m:oMath>
        <m:r>
          <w:rPr>
            <w:rFonts w:ascii="Cambria Math" w:eastAsia="Cambria Math" w:hAnsi="Cambria Math" w:cs="Cambria Math"/>
            <w:highlight w:val="yellow"/>
          </w:rPr>
          <m:t>f</m:t>
        </m:r>
        <m:d>
          <m:dPr>
            <m:ctrlPr>
              <w:rPr>
                <w:rFonts w:ascii="Cambria Math" w:eastAsia="Cambria Math" w:hAnsi="Cambria Math" w:cs="Cambria Math"/>
                <w:highlight w:val="yellow"/>
              </w:rPr>
            </m:ctrlPr>
          </m:dPr>
          <m:e>
            <m:r>
              <w:rPr>
                <w:rFonts w:ascii="Cambria Math" w:eastAsia="Cambria Math" w:hAnsi="Cambria Math" w:cs="Cambria Math"/>
                <w:highlight w:val="yellow"/>
              </w:rPr>
              <m:t>y</m:t>
            </m:r>
          </m:e>
        </m:d>
        <m:r>
          <w:rPr>
            <w:rFonts w:ascii="Cambria Math" w:eastAsia="Cambria Math" w:hAnsi="Cambria Math" w:cs="Cambria Math"/>
            <w:highlight w:val="yellow"/>
          </w:rPr>
          <m:t>=2+y</m:t>
        </m:r>
      </m:oMath>
      <w:r>
        <w:t xml:space="preserve">. The argument of </w:t>
      </w:r>
      <w:r w:rsidRPr="00707ED7">
        <w:rPr>
          <w:rStyle w:val="InlineCode"/>
        </w:rPr>
        <w:t>f</w:t>
      </w:r>
      <w:r>
        <w:t xml:space="preserve"> is a number, and the result returned by </w:t>
      </w:r>
      <w:r w:rsidRPr="00707ED7">
        <w:rPr>
          <w:rStyle w:val="InlineCode"/>
        </w:rPr>
        <w:t>f</w:t>
      </w:r>
      <w:r>
        <w:t xml:space="preserve"> is a number. See “Currying.”</w:t>
      </w:r>
    </w:p>
    <w:p w14:paraId="00000269" w14:textId="77777777" w:rsidR="00E203CD" w:rsidRDefault="00000000" w:rsidP="00574271">
      <w:pPr>
        <w:pStyle w:val="QuestionRationale"/>
      </w:pPr>
      <w:r>
        <w:t xml:space="preserve">The new function, </w:t>
      </w:r>
      <w:r w:rsidRPr="00707ED7">
        <w:rPr>
          <w:rStyle w:val="InlineCode"/>
        </w:rPr>
        <w:t>f</w:t>
      </w:r>
      <w:r>
        <w:t>, has one argument, not two arguments. See “Currying.”</w:t>
      </w:r>
    </w:p>
    <w:p w14:paraId="0000026A" w14:textId="77777777" w:rsidR="00E203CD" w:rsidRDefault="00000000" w:rsidP="00574271">
      <w:pPr>
        <w:pStyle w:val="QuestionRationale"/>
      </w:pPr>
      <w:r>
        <w:t>The new function's argument is not a list. See “Currying.”</w:t>
      </w:r>
    </w:p>
    <w:p w14:paraId="0000026B" w14:textId="77777777" w:rsidR="00E203CD" w:rsidRDefault="00000000" w:rsidP="00574271">
      <w:pPr>
        <w:pStyle w:val="QuestionRationale"/>
      </w:pPr>
      <w:r>
        <w:lastRenderedPageBreak/>
        <w:t xml:space="preserve">When we use this notation, we describe the types of the function's argument(s) and the type of the function's result. We don't describe the formula or rule that the function implements. So </w:t>
      </w:r>
      <w:r w:rsidRPr="00707ED7">
        <w:rPr>
          <w:rStyle w:val="InlineCode"/>
        </w:rPr>
        <w:t>+ 2</w:t>
      </w:r>
      <w:r>
        <w:t xml:space="preserve"> doesn't belong in this kind of notation. See “Currying.”</w:t>
      </w:r>
    </w:p>
    <w:p w14:paraId="0000026D" w14:textId="0F179271" w:rsidR="00E203CD" w:rsidRPr="007C06A6" w:rsidRDefault="00E203CD" w:rsidP="007C06A6"/>
    <w:p w14:paraId="0000026E" w14:textId="77777777" w:rsidR="00E203CD" w:rsidRDefault="00000000" w:rsidP="00CA2503">
      <w:pPr>
        <w:pStyle w:val="QuestionStem"/>
      </w:pPr>
      <w:r>
        <w:t xml:space="preserve">What functions do you get when you curry the function </w:t>
      </w:r>
      <m:oMath>
        <m:r>
          <w:rPr>
            <w:rFonts w:ascii="Cambria Math" w:eastAsia="Cambria Math" w:hAnsi="Cambria Math" w:cs="Cambria Math"/>
            <w:highlight w:val="yellow"/>
          </w:rPr>
          <m:t>f</m:t>
        </m:r>
        <m:d>
          <m:dPr>
            <m:ctrlPr>
              <w:rPr>
                <w:rFonts w:ascii="Cambria Math" w:eastAsia="Cambria Math" w:hAnsi="Cambria Math" w:cs="Cambria Math"/>
                <w:highlight w:val="yellow"/>
              </w:rPr>
            </m:ctrlPr>
          </m:dPr>
          <m:e>
            <m:r>
              <w:rPr>
                <w:rFonts w:ascii="Cambria Math" w:eastAsia="Cambria Math" w:hAnsi="Cambria Math" w:cs="Cambria Math"/>
                <w:highlight w:val="yellow"/>
              </w:rPr>
              <m:t>x,y</m:t>
            </m:r>
          </m:e>
        </m:d>
        <m:r>
          <w:rPr>
            <w:rFonts w:ascii="Cambria Math" w:eastAsia="Cambria Math" w:hAnsi="Cambria Math" w:cs="Cambria Math"/>
            <w:highlight w:val="yellow"/>
          </w:rPr>
          <m:t>=</m:t>
        </m:r>
        <m:sSup>
          <m:sSupPr>
            <m:ctrlPr>
              <w:rPr>
                <w:rFonts w:ascii="Cambria Math" w:eastAsia="Cambria Math" w:hAnsi="Cambria Math" w:cs="Cambria Math"/>
                <w:highlight w:val="yellow"/>
              </w:rPr>
            </m:ctrlPr>
          </m:sSupPr>
          <m:e>
            <m:r>
              <w:rPr>
                <w:rFonts w:ascii="Cambria Math" w:eastAsia="Cambria Math" w:hAnsi="Cambria Math" w:cs="Cambria Math"/>
                <w:highlight w:val="yellow"/>
              </w:rPr>
              <m:t>x</m:t>
            </m:r>
          </m:e>
          <m:sup>
            <m:r>
              <w:rPr>
                <w:rFonts w:ascii="Cambria Math" w:eastAsia="Cambria Math" w:hAnsi="Cambria Math" w:cs="Cambria Math"/>
                <w:highlight w:val="yellow"/>
              </w:rPr>
              <m:t>2</m:t>
            </m:r>
          </m:sup>
        </m:sSup>
        <m:r>
          <w:rPr>
            <w:rFonts w:ascii="Cambria Math" w:eastAsia="Cambria Math" w:hAnsi="Cambria Math" w:cs="Cambria Math"/>
            <w:highlight w:val="yellow"/>
          </w:rPr>
          <m:t>-y</m:t>
        </m:r>
      </m:oMath>
      <w:r>
        <w:t>?</w:t>
      </w:r>
    </w:p>
    <w:p w14:paraId="00000270" w14:textId="5C389A3A" w:rsidR="00E203CD" w:rsidRDefault="00000000" w:rsidP="00574271">
      <w:pPr>
        <w:pStyle w:val="QuestionOption"/>
      </w:pPr>
      <w:r>
        <w:t xml:space="preserve">[Correct Answer] A. </w:t>
      </w:r>
      <w:r w:rsidRPr="00707ED7">
        <w:rPr>
          <w:rStyle w:val="InlineCode"/>
        </w:rPr>
        <w:t>curryF(0)</w:t>
      </w:r>
      <w:r>
        <w:t xml:space="preserve"> is a function of </w:t>
      </w:r>
      <w:r w:rsidRPr="00707ED7">
        <w:rPr>
          <w:rStyle w:val="InlineCode"/>
        </w:rPr>
        <w:t>y</w:t>
      </w:r>
      <w:r>
        <w:t xml:space="preserve"> that returns </w:t>
      </w:r>
      <w:r w:rsidR="006574D9" w:rsidRPr="00707ED7">
        <w:rPr>
          <w:rStyle w:val="InlineCode"/>
        </w:rPr>
        <w:t>-</w:t>
      </w:r>
      <w:r w:rsidRPr="006574D9">
        <w:rPr>
          <w:rStyle w:val="InlineCode"/>
        </w:rPr>
        <w:t>y</w:t>
      </w:r>
      <w:r>
        <w:t>.</w:t>
      </w:r>
    </w:p>
    <w:p w14:paraId="00000271" w14:textId="2D66CB8C" w:rsidR="00E203CD" w:rsidRDefault="00000000" w:rsidP="007C06A6">
      <w:pPr>
        <w:pStyle w:val="QuestionOptionContinued"/>
      </w:pPr>
      <w:r w:rsidRPr="00707ED7">
        <w:rPr>
          <w:rStyle w:val="InlineCode"/>
        </w:rPr>
        <w:t>curryF(1)</w:t>
      </w:r>
      <w:r>
        <w:t xml:space="preserve"> is a function of </w:t>
      </w:r>
      <w:r w:rsidRPr="00707ED7">
        <w:rPr>
          <w:rStyle w:val="InlineCode"/>
        </w:rPr>
        <w:t>y</w:t>
      </w:r>
      <w:r>
        <w:t xml:space="preserve"> that returns </w:t>
      </w:r>
      <w:r w:rsidRPr="006574D9">
        <w:rPr>
          <w:rStyle w:val="InlineCode"/>
        </w:rPr>
        <w:t>1</w:t>
      </w:r>
      <w:r w:rsidR="006574D9">
        <w:rPr>
          <w:rStyle w:val="InlineCode"/>
        </w:rPr>
        <w:t xml:space="preserve"> </w:t>
      </w:r>
      <w:r w:rsidR="006574D9" w:rsidRPr="00707ED7">
        <w:rPr>
          <w:rStyle w:val="InlineCode"/>
        </w:rPr>
        <w:t>-</w:t>
      </w:r>
      <w:r w:rsidR="006574D9">
        <w:rPr>
          <w:rStyle w:val="InlineCode"/>
        </w:rPr>
        <w:t xml:space="preserve"> </w:t>
      </w:r>
      <w:r w:rsidRPr="006574D9">
        <w:rPr>
          <w:rStyle w:val="InlineCode"/>
        </w:rPr>
        <w:t>y</w:t>
      </w:r>
      <w:r>
        <w:t>.</w:t>
      </w:r>
    </w:p>
    <w:p w14:paraId="00000272" w14:textId="7AB1C95E" w:rsidR="00E203CD" w:rsidRDefault="00000000" w:rsidP="007C06A6">
      <w:pPr>
        <w:pStyle w:val="QuestionOptionContinued"/>
      </w:pPr>
      <w:r w:rsidRPr="00707ED7">
        <w:rPr>
          <w:rStyle w:val="InlineCode"/>
        </w:rPr>
        <w:t>curryF(2)</w:t>
      </w:r>
      <w:r>
        <w:t xml:space="preserve"> is a function of </w:t>
      </w:r>
      <w:r w:rsidRPr="00707ED7">
        <w:rPr>
          <w:rStyle w:val="InlineCode"/>
        </w:rPr>
        <w:t>y</w:t>
      </w:r>
      <w:r>
        <w:t xml:space="preserve"> that returns </w:t>
      </w:r>
      <w:r w:rsidRPr="006574D9">
        <w:rPr>
          <w:rStyle w:val="InlineCode"/>
        </w:rPr>
        <w:t>4</w:t>
      </w:r>
      <w:r w:rsidR="006574D9">
        <w:rPr>
          <w:rStyle w:val="InlineCode"/>
        </w:rPr>
        <w:t xml:space="preserve"> </w:t>
      </w:r>
      <w:r w:rsidR="006574D9" w:rsidRPr="00707ED7">
        <w:rPr>
          <w:rStyle w:val="InlineCode"/>
        </w:rPr>
        <w:t>-</w:t>
      </w:r>
      <w:r w:rsidR="006574D9">
        <w:rPr>
          <w:rStyle w:val="InlineCode"/>
        </w:rPr>
        <w:t xml:space="preserve"> </w:t>
      </w:r>
      <w:r w:rsidRPr="006574D9">
        <w:rPr>
          <w:rStyle w:val="InlineCode"/>
        </w:rPr>
        <w:t>y</w:t>
      </w:r>
      <w:r>
        <w:t>.</w:t>
      </w:r>
    </w:p>
    <w:p w14:paraId="00000273" w14:textId="77777777" w:rsidR="00E203CD" w:rsidRDefault="00000000" w:rsidP="007C06A6">
      <w:pPr>
        <w:pStyle w:val="QuestionOptionContinued"/>
      </w:pPr>
      <w:r>
        <w:t>And so on.</w:t>
      </w:r>
    </w:p>
    <w:p w14:paraId="00000274" w14:textId="77777777" w:rsidR="00E203CD" w:rsidRDefault="00000000" w:rsidP="00574271">
      <w:pPr>
        <w:pStyle w:val="QuestionOption"/>
      </w:pPr>
      <w:r>
        <w:rPr>
          <w:rFonts w:ascii="Calibri" w:eastAsia="Calibri" w:hAnsi="Calibri" w:cs="Calibri"/>
        </w:rPr>
        <w:t>B.</w:t>
      </w:r>
      <w:r w:rsidRPr="00707ED7">
        <w:t xml:space="preserve"> </w:t>
      </w:r>
      <w:r w:rsidRPr="00707ED7">
        <w:rPr>
          <w:rStyle w:val="InlineCode"/>
        </w:rPr>
        <w:t>curryF(0)</w:t>
      </w:r>
      <w:r>
        <w:t xml:space="preserve"> is a function of </w:t>
      </w:r>
      <w:r w:rsidRPr="00707ED7">
        <w:rPr>
          <w:rStyle w:val="InlineCode"/>
        </w:rPr>
        <w:t>x</w:t>
      </w:r>
      <w:r>
        <w:t xml:space="preserve"> that returns </w:t>
      </w:r>
      <w:r w:rsidRPr="00707ED7">
        <w:rPr>
          <w:rStyle w:val="InlineCode"/>
        </w:rPr>
        <w:t>x2</w:t>
      </w:r>
      <w:r>
        <w:t>.</w:t>
      </w:r>
    </w:p>
    <w:p w14:paraId="00000275" w14:textId="77777777" w:rsidR="00E203CD" w:rsidRDefault="00000000" w:rsidP="006574D9">
      <w:pPr>
        <w:pStyle w:val="QuestionOptionContinued"/>
      </w:pPr>
      <w:r w:rsidRPr="00707ED7">
        <w:rPr>
          <w:rStyle w:val="InlineCode"/>
        </w:rPr>
        <w:t>curryF(1)</w:t>
      </w:r>
      <w:r>
        <w:t xml:space="preserve"> is a function of </w:t>
      </w:r>
      <w:r w:rsidRPr="00707ED7">
        <w:rPr>
          <w:rStyle w:val="InlineCode"/>
        </w:rPr>
        <w:t>x</w:t>
      </w:r>
      <w:r>
        <w:t xml:space="preserve"> that returns </w:t>
      </w:r>
      <w:r w:rsidRPr="00707ED7">
        <w:rPr>
          <w:rStyle w:val="InlineCode"/>
        </w:rPr>
        <w:t xml:space="preserve">x2 </w:t>
      </w:r>
      <w:bookmarkStart w:id="5" w:name="_Hlk161743159"/>
      <w:r w:rsidRPr="00707ED7">
        <w:rPr>
          <w:rStyle w:val="InlineCode"/>
        </w:rPr>
        <w:t>-</w:t>
      </w:r>
      <w:bookmarkEnd w:id="5"/>
      <w:r w:rsidRPr="00707ED7">
        <w:rPr>
          <w:rStyle w:val="InlineCode"/>
        </w:rPr>
        <w:t xml:space="preserve"> 1</w:t>
      </w:r>
      <w:r>
        <w:t>.</w:t>
      </w:r>
    </w:p>
    <w:p w14:paraId="00000276" w14:textId="77777777" w:rsidR="00E203CD" w:rsidRDefault="00000000" w:rsidP="006574D9">
      <w:pPr>
        <w:pStyle w:val="QuestionOptionContinued"/>
      </w:pPr>
      <w:r w:rsidRPr="00707ED7">
        <w:rPr>
          <w:rStyle w:val="InlineCode"/>
        </w:rPr>
        <w:t>curryF(2)</w:t>
      </w:r>
      <w:r>
        <w:t xml:space="preserve"> is a function of </w:t>
      </w:r>
      <w:r w:rsidRPr="00707ED7">
        <w:rPr>
          <w:rStyle w:val="InlineCode"/>
        </w:rPr>
        <w:t>x</w:t>
      </w:r>
      <w:r>
        <w:t xml:space="preserve"> that returns </w:t>
      </w:r>
      <w:r w:rsidRPr="00707ED7">
        <w:rPr>
          <w:rStyle w:val="InlineCode"/>
        </w:rPr>
        <w:t>x2 - 2</w:t>
      </w:r>
      <w:r>
        <w:t>.</w:t>
      </w:r>
    </w:p>
    <w:p w14:paraId="00000277" w14:textId="77777777" w:rsidR="00E203CD" w:rsidRDefault="00000000" w:rsidP="006574D9">
      <w:pPr>
        <w:pStyle w:val="QuestionOptionContinued"/>
      </w:pPr>
      <w:r>
        <w:t>And so on.</w:t>
      </w:r>
    </w:p>
    <w:p w14:paraId="00000278" w14:textId="77777777" w:rsidR="00E203CD" w:rsidRDefault="00000000" w:rsidP="00574271">
      <w:pPr>
        <w:pStyle w:val="QuestionOption"/>
        <w:rPr>
          <w:color w:val="000000"/>
          <w:sz w:val="22"/>
          <w:szCs w:val="22"/>
        </w:rPr>
      </w:pPr>
      <w:r>
        <w:rPr>
          <w:rFonts w:ascii="Calibri" w:eastAsia="Calibri" w:hAnsi="Calibri" w:cs="Calibri"/>
          <w:sz w:val="22"/>
          <w:szCs w:val="22"/>
        </w:rPr>
        <w:t>C.</w:t>
      </w:r>
      <w:r w:rsidRPr="00707ED7">
        <w:rPr>
          <w:rStyle w:val="CodeBlock"/>
        </w:rPr>
        <w:t xml:space="preserve"> curryF(x, y) = f(y, x) = y2 - x</w:t>
      </w:r>
    </w:p>
    <w:p w14:paraId="0000027B" w14:textId="53398183" w:rsidR="00E203CD" w:rsidRPr="00707ED7" w:rsidRDefault="00000000" w:rsidP="00574271">
      <w:pPr>
        <w:pStyle w:val="QuestionOption"/>
        <w:rPr>
          <w:rStyle w:val="CodeBlock"/>
        </w:rPr>
      </w:pPr>
      <w:r>
        <w:rPr>
          <w:rFonts w:ascii="Calibri" w:eastAsia="Calibri" w:hAnsi="Calibri" w:cs="Calibri"/>
          <w:sz w:val="22"/>
          <w:szCs w:val="22"/>
        </w:rPr>
        <w:t>D.</w:t>
      </w:r>
      <w:r w:rsidRPr="00707ED7">
        <w:rPr>
          <w:rStyle w:val="CodeBlock"/>
        </w:rPr>
        <w:t xml:space="preserve"> curryF(0) = f(0, 0) = 02 - 0 = 0</w:t>
      </w:r>
      <w:r w:rsidR="00397702">
        <w:rPr>
          <w:rStyle w:val="CodeBlock"/>
        </w:rPr>
        <w:br/>
      </w:r>
      <w:r w:rsidRPr="00707ED7">
        <w:rPr>
          <w:rStyle w:val="CodeBlock"/>
        </w:rPr>
        <w:t>curryF(1) = f(1, 1) = 12 - 1 = 0</w:t>
      </w:r>
      <w:r w:rsidR="00397702">
        <w:rPr>
          <w:rStyle w:val="CodeBlock"/>
        </w:rPr>
        <w:br/>
      </w:r>
      <w:r w:rsidRPr="00707ED7">
        <w:rPr>
          <w:rStyle w:val="CodeBlock"/>
        </w:rPr>
        <w:t>curryF(2) = f(2, 2) = 22 - 2 = 2</w:t>
      </w:r>
    </w:p>
    <w:p w14:paraId="0000027C" w14:textId="77777777" w:rsidR="00E203CD" w:rsidRDefault="00000000" w:rsidP="006574D9">
      <w:pPr>
        <w:pStyle w:val="QuestionOptionContinued"/>
      </w:pPr>
      <w:r>
        <w:t>And so on.</w:t>
      </w:r>
    </w:p>
    <w:p w14:paraId="0000027F" w14:textId="77777777" w:rsidR="00E203CD" w:rsidRDefault="00000000" w:rsidP="00574271">
      <w:pPr>
        <w:pStyle w:val="QuestionRationale"/>
      </w:pPr>
      <w:r>
        <w:t>When you curry a function of two arguments, you get several single-argument functions. You get each single-argument function by selecting a constant value for the first of the original two arguments. Therefore,</w:t>
      </w:r>
    </w:p>
    <w:p w14:paraId="00000280" w14:textId="77777777" w:rsidR="00E203CD" w:rsidRDefault="00000000" w:rsidP="00D21AE4">
      <w:pPr>
        <w:pStyle w:val="QuestionRationaleContinued"/>
      </w:pPr>
      <m:oMathPara>
        <m:oMath>
          <m:d>
            <m:dPr>
              <m:ctrlPr>
                <w:rPr>
                  <w:rFonts w:ascii="Cambria Math" w:hAnsi="Cambria Math"/>
                  <w:highlight w:val="yellow"/>
                </w:rPr>
              </m:ctrlPr>
            </m:dPr>
            <m:e>
              <m:r>
                <w:rPr>
                  <w:rFonts w:ascii="Cambria Math" w:hAnsi="Cambria Math"/>
                  <w:highlight w:val="yellow"/>
                </w:rPr>
                <m:t>curryF</m:t>
              </m:r>
              <m:d>
                <m:dPr>
                  <m:ctrlPr>
                    <w:rPr>
                      <w:rFonts w:ascii="Cambria Math" w:hAnsi="Cambria Math"/>
                      <w:highlight w:val="yellow"/>
                    </w:rPr>
                  </m:ctrlPr>
                </m:dPr>
                <m:e>
                  <m:r>
                    <m:rPr>
                      <m:sty m:val="p"/>
                    </m:rPr>
                    <w:rPr>
                      <w:rFonts w:ascii="Cambria Math" w:hAnsi="Cambria Math"/>
                      <w:highlight w:val="yellow"/>
                    </w:rPr>
                    <m:t>0</m:t>
                  </m:r>
                </m:e>
              </m:d>
            </m:e>
          </m:d>
          <m:d>
            <m:dPr>
              <m:ctrlPr>
                <w:rPr>
                  <w:rFonts w:ascii="Cambria Math" w:hAnsi="Cambria Math"/>
                  <w:highlight w:val="yellow"/>
                </w:rPr>
              </m:ctrlPr>
            </m:dPr>
            <m:e>
              <m:r>
                <w:rPr>
                  <w:rFonts w:ascii="Cambria Math" w:hAnsi="Cambria Math"/>
                  <w:highlight w:val="yellow"/>
                </w:rPr>
                <m:t>y</m:t>
              </m:r>
            </m:e>
          </m:d>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0</m:t>
              </m:r>
            </m:e>
            <m:sup>
              <m:r>
                <m:rPr>
                  <m:sty m:val="p"/>
                </m:rP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y</m:t>
          </m:r>
          <m:r>
            <m:rPr>
              <m:sty m:val="p"/>
            </m:rPr>
            <w:rPr>
              <w:rFonts w:ascii="Cambria Math" w:hAnsi="Cambria Math"/>
              <w:highlight w:val="yellow"/>
            </w:rPr>
            <m:t>= -</m:t>
          </m:r>
          <m:r>
            <w:rPr>
              <w:rFonts w:ascii="Cambria Math" w:hAnsi="Cambria Math"/>
              <w:highlight w:val="yellow"/>
            </w:rPr>
            <m:t>y</m:t>
          </m:r>
          <m:r>
            <m:rPr>
              <m:sty m:val="p"/>
            </m:rPr>
            <w:rPr>
              <w:rFonts w:ascii="Cambria Math" w:hAnsi="Cambria Math"/>
              <w:highlight w:val="yellow"/>
            </w:rPr>
            <m:t xml:space="preserve"> </m:t>
          </m:r>
        </m:oMath>
      </m:oMathPara>
    </w:p>
    <w:p w14:paraId="00000281" w14:textId="77777777" w:rsidR="00E203CD" w:rsidRPr="00D7603D" w:rsidRDefault="00000000" w:rsidP="00D21AE4">
      <w:pPr>
        <w:pStyle w:val="QuestionRationaleContinued"/>
        <w:rPr>
          <w:highlight w:val="yellow"/>
        </w:rPr>
      </w:pPr>
      <m:oMathPara>
        <m:oMath>
          <m:d>
            <m:dPr>
              <m:ctrlPr>
                <w:rPr>
                  <w:rFonts w:ascii="Cambria Math" w:hAnsi="Cambria Math"/>
                  <w:highlight w:val="yellow"/>
                </w:rPr>
              </m:ctrlPr>
            </m:dPr>
            <m:e>
              <m:r>
                <w:rPr>
                  <w:rFonts w:ascii="Cambria Math" w:hAnsi="Cambria Math"/>
                  <w:highlight w:val="yellow"/>
                </w:rPr>
                <m:t>curryF</m:t>
              </m:r>
              <m:d>
                <m:dPr>
                  <m:ctrlPr>
                    <w:rPr>
                      <w:rFonts w:ascii="Cambria Math" w:hAnsi="Cambria Math"/>
                      <w:highlight w:val="yellow"/>
                    </w:rPr>
                  </m:ctrlPr>
                </m:dPr>
                <m:e>
                  <m:r>
                    <m:rPr>
                      <m:sty m:val="p"/>
                    </m:rPr>
                    <w:rPr>
                      <w:rFonts w:ascii="Cambria Math" w:hAnsi="Cambria Math"/>
                      <w:highlight w:val="yellow"/>
                    </w:rPr>
                    <m:t>1</m:t>
                  </m:r>
                </m:e>
              </m:d>
            </m:e>
          </m:d>
          <m:d>
            <m:dPr>
              <m:ctrlPr>
                <w:rPr>
                  <w:rFonts w:ascii="Cambria Math" w:hAnsi="Cambria Math"/>
                  <w:highlight w:val="yellow"/>
                </w:rPr>
              </m:ctrlPr>
            </m:dPr>
            <m:e>
              <m:r>
                <w:rPr>
                  <w:rFonts w:ascii="Cambria Math" w:hAnsi="Cambria Math"/>
                  <w:highlight w:val="yellow"/>
                </w:rPr>
                <m:t>y</m:t>
              </m:r>
            </m:e>
          </m:d>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1</m:t>
              </m:r>
            </m:e>
            <m:sup>
              <m:r>
                <m:rPr>
                  <m:sty m:val="p"/>
                </m:rP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y</m:t>
          </m:r>
          <m:r>
            <m:rPr>
              <m:sty m:val="p"/>
            </m:rPr>
            <w:rPr>
              <w:rFonts w:ascii="Cambria Math" w:hAnsi="Cambria Math"/>
              <w:highlight w:val="yellow"/>
            </w:rPr>
            <m:t>=1-</m:t>
          </m:r>
          <m:r>
            <w:rPr>
              <w:rFonts w:ascii="Cambria Math" w:hAnsi="Cambria Math"/>
              <w:highlight w:val="yellow"/>
            </w:rPr>
            <m:t>y</m:t>
          </m:r>
        </m:oMath>
      </m:oMathPara>
    </w:p>
    <w:p w14:paraId="00000282" w14:textId="77777777" w:rsidR="00E203CD" w:rsidRPr="00D7603D" w:rsidRDefault="00000000" w:rsidP="00D21AE4">
      <w:pPr>
        <w:pStyle w:val="QuestionRationaleContinued"/>
        <w:rPr>
          <w:highlight w:val="yellow"/>
        </w:rPr>
      </w:pPr>
      <m:oMathPara>
        <m:oMath>
          <m:d>
            <m:dPr>
              <m:ctrlPr>
                <w:rPr>
                  <w:rFonts w:ascii="Cambria Math" w:hAnsi="Cambria Math"/>
                  <w:highlight w:val="yellow"/>
                </w:rPr>
              </m:ctrlPr>
            </m:dPr>
            <m:e>
              <m:r>
                <w:rPr>
                  <w:rFonts w:ascii="Cambria Math" w:hAnsi="Cambria Math"/>
                  <w:highlight w:val="yellow"/>
                </w:rPr>
                <m:t>curryF</m:t>
              </m:r>
              <m:d>
                <m:dPr>
                  <m:ctrlPr>
                    <w:rPr>
                      <w:rFonts w:ascii="Cambria Math" w:hAnsi="Cambria Math"/>
                      <w:highlight w:val="yellow"/>
                    </w:rPr>
                  </m:ctrlPr>
                </m:dPr>
                <m:e>
                  <m:r>
                    <m:rPr>
                      <m:sty m:val="p"/>
                    </m:rPr>
                    <w:rPr>
                      <w:rFonts w:ascii="Cambria Math" w:hAnsi="Cambria Math"/>
                      <w:highlight w:val="yellow"/>
                    </w:rPr>
                    <m:t>2</m:t>
                  </m:r>
                </m:e>
              </m:d>
            </m:e>
          </m:d>
          <m:d>
            <m:dPr>
              <m:ctrlPr>
                <w:rPr>
                  <w:rFonts w:ascii="Cambria Math" w:hAnsi="Cambria Math"/>
                  <w:highlight w:val="yellow"/>
                </w:rPr>
              </m:ctrlPr>
            </m:dPr>
            <m:e>
              <m:r>
                <w:rPr>
                  <w:rFonts w:ascii="Cambria Math" w:hAnsi="Cambria Math"/>
                  <w:highlight w:val="yellow"/>
                </w:rPr>
                <m:t>y</m:t>
              </m:r>
            </m:e>
          </m:d>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2</m:t>
              </m:r>
            </m:sup>
          </m:sSup>
          <m:r>
            <m:rPr>
              <m:sty m:val="p"/>
            </m:rPr>
            <w:rPr>
              <w:rFonts w:ascii="Cambria Math" w:hAnsi="Cambria Math"/>
              <w:highlight w:val="yellow"/>
            </w:rPr>
            <m:t>-</m:t>
          </m:r>
          <m:r>
            <w:rPr>
              <w:rFonts w:ascii="Cambria Math" w:hAnsi="Cambria Math"/>
              <w:highlight w:val="yellow"/>
            </w:rPr>
            <m:t>y</m:t>
          </m:r>
          <m:r>
            <m:rPr>
              <m:sty m:val="p"/>
            </m:rPr>
            <w:rPr>
              <w:rFonts w:ascii="Cambria Math" w:hAnsi="Cambria Math"/>
              <w:highlight w:val="yellow"/>
            </w:rPr>
            <m:t>=4-</m:t>
          </m:r>
          <m:r>
            <w:rPr>
              <w:rFonts w:ascii="Cambria Math" w:hAnsi="Cambria Math"/>
              <w:highlight w:val="yellow"/>
            </w:rPr>
            <m:t>y</m:t>
          </m:r>
        </m:oMath>
      </m:oMathPara>
    </w:p>
    <w:p w14:paraId="00000283" w14:textId="77777777" w:rsidR="00E203CD" w:rsidRDefault="00000000" w:rsidP="00D21AE4">
      <w:pPr>
        <w:pStyle w:val="QuestionRationaleContinued"/>
        <w:rPr>
          <w:color w:val="000000"/>
        </w:rPr>
      </w:pPr>
      <w:r>
        <w:rPr>
          <w:color w:val="000000"/>
        </w:rPr>
        <w:t xml:space="preserve">And so on. </w:t>
      </w:r>
      <w:r>
        <w:t>See “Currying.”</w:t>
      </w:r>
    </w:p>
    <w:p w14:paraId="00000284" w14:textId="77777777" w:rsidR="00E203CD" w:rsidRDefault="00000000" w:rsidP="00574271">
      <w:pPr>
        <w:pStyle w:val="QuestionRationale"/>
      </w:pPr>
      <w:r>
        <w:t>When you curry a two-argument function, you plug a value into the function's first argument. What you get is a function that applies to the original function's second argument. See “Currying.”</w:t>
      </w:r>
    </w:p>
    <w:p w14:paraId="00000285" w14:textId="77777777" w:rsidR="00E203CD" w:rsidRDefault="00000000" w:rsidP="00574271">
      <w:pPr>
        <w:pStyle w:val="QuestionRationale"/>
      </w:pPr>
      <w:r>
        <w:t>Currying isn't the same as flipping. See “Currying.”</w:t>
      </w:r>
    </w:p>
    <w:p w14:paraId="00000286" w14:textId="77777777" w:rsidR="00E203CD" w:rsidRDefault="00000000" w:rsidP="00574271">
      <w:pPr>
        <w:pStyle w:val="QuestionRationale"/>
      </w:pPr>
      <w:r>
        <w:rPr>
          <w:i/>
        </w:rPr>
        <w:t>Currying</w:t>
      </w:r>
      <w:r>
        <w:t xml:space="preserve"> doesn't mean applying the same value to both arguments. See “Currying.”</w:t>
      </w:r>
    </w:p>
    <w:p w14:paraId="00000288" w14:textId="282F965C" w:rsidR="00E203CD" w:rsidRPr="00D21AE4" w:rsidRDefault="00E203CD" w:rsidP="00D21AE4"/>
    <w:p w14:paraId="00000289" w14:textId="77777777" w:rsidR="00E203CD" w:rsidRDefault="00000000" w:rsidP="00CA2503">
      <w:pPr>
        <w:pStyle w:val="QuestionStem"/>
      </w:pPr>
      <w:r>
        <w:t xml:space="preserve">In the video, we describe the </w:t>
      </w:r>
      <w:r w:rsidRPr="00707ED7">
        <w:rPr>
          <w:rStyle w:val="InlineCode"/>
        </w:rPr>
        <w:t>filter</w:t>
      </w:r>
      <w:r>
        <w:t xml:space="preserve"> function as follows: </w:t>
      </w:r>
    </w:p>
    <w:p w14:paraId="0000028A" w14:textId="77777777" w:rsidR="00E203CD" w:rsidRPr="00707ED7" w:rsidRDefault="00000000" w:rsidP="00D21AE4">
      <w:pPr>
        <w:pStyle w:val="QuestionStemContinued"/>
        <w:rPr>
          <w:rStyle w:val="InlineCode"/>
        </w:rPr>
      </w:pPr>
      <w:r w:rsidRPr="00707ED7">
        <w:rPr>
          <w:rStyle w:val="InlineCode"/>
        </w:rPr>
        <w:t>filter : function, list</w:t>
      </w:r>
      <w:r w:rsidRPr="00707ED7">
        <w:t xml:space="preserve"> </w:t>
      </w:r>
      <m:oMath>
        <m:r>
          <w:rPr>
            <w:rFonts w:ascii="Cambria Math" w:hAnsi="Cambria Math"/>
            <w:highlight w:val="yellow"/>
          </w:rPr>
          <m:t>→</m:t>
        </m:r>
      </m:oMath>
      <w:r w:rsidRPr="00707ED7">
        <w:t xml:space="preserve"> </w:t>
      </w:r>
      <w:r w:rsidRPr="00707ED7">
        <w:rPr>
          <w:rStyle w:val="InlineCode"/>
        </w:rPr>
        <w:t>list</w:t>
      </w:r>
    </w:p>
    <w:p w14:paraId="0000028B" w14:textId="77777777" w:rsidR="00E203CD" w:rsidRDefault="00000000" w:rsidP="00D21AE4">
      <w:pPr>
        <w:pStyle w:val="QuestionStemContinued"/>
      </w:pPr>
      <w:r>
        <w:t xml:space="preserve">How can we use the notation to describe the </w:t>
      </w:r>
      <m:oMath>
        <m:r>
          <w:rPr>
            <w:rFonts w:ascii="Cambria Math" w:hAnsi="Cambria Math"/>
            <w:highlight w:val="yellow"/>
          </w:rPr>
          <m:t>∘</m:t>
        </m:r>
      </m:oMath>
      <w:r>
        <w:t xml:space="preserve"> (function composition) operator?</w:t>
      </w:r>
    </w:p>
    <w:p w14:paraId="0000028C" w14:textId="77777777" w:rsidR="00E203CD" w:rsidRPr="00707ED7" w:rsidRDefault="00000000" w:rsidP="00574271">
      <w:pPr>
        <w:pStyle w:val="QuestionOption"/>
        <w:rPr>
          <w:rStyle w:val="InlineCode"/>
        </w:rPr>
      </w:pPr>
      <w:r>
        <w:t xml:space="preserve">[Correct Answer] A. </w:t>
      </w:r>
      <m:oMath>
        <m:r>
          <w:rPr>
            <w:rFonts w:ascii="Cambria Math" w:hAnsi="Cambria Math"/>
            <w:highlight w:val="yellow"/>
          </w:rPr>
          <m:t>∘</m:t>
        </m:r>
      </m:oMath>
      <w:r w:rsidRPr="00707ED7">
        <w:t xml:space="preserve"> </w:t>
      </w:r>
      <w:r w:rsidRPr="00707ED7">
        <w:rPr>
          <w:rStyle w:val="InlineCode"/>
        </w:rPr>
        <w:t>: function, function</w:t>
      </w:r>
      <w:r w:rsidRPr="00707ED7">
        <w:t xml:space="preserve"> </w:t>
      </w:r>
      <m:oMath>
        <m:r>
          <w:rPr>
            <w:rFonts w:ascii="Cambria Math" w:hAnsi="Cambria Math"/>
            <w:highlight w:val="yellow"/>
          </w:rPr>
          <m:t>→</m:t>
        </m:r>
      </m:oMath>
      <w:r w:rsidRPr="00707ED7">
        <w:t xml:space="preserve"> </w:t>
      </w:r>
      <w:r w:rsidRPr="00707ED7">
        <w:rPr>
          <w:rStyle w:val="InlineCode"/>
        </w:rPr>
        <w:t>function</w:t>
      </w:r>
    </w:p>
    <w:p w14:paraId="0000028D" w14:textId="77777777" w:rsidR="00E203CD" w:rsidRPr="00D21AE4" w:rsidRDefault="00000000" w:rsidP="00574271">
      <w:pPr>
        <w:pStyle w:val="QuestionOption"/>
      </w:pPr>
      <w:r>
        <w:rPr>
          <w:rFonts w:ascii="Arial" w:eastAsia="Arial" w:hAnsi="Arial" w:cs="Arial"/>
          <w:sz w:val="22"/>
          <w:szCs w:val="22"/>
        </w:rPr>
        <w:t xml:space="preserve">B. </w:t>
      </w:r>
      <m:oMath>
        <m:r>
          <w:rPr>
            <w:rFonts w:ascii="Cambria Math" w:hAnsi="Cambria Math"/>
            <w:highlight w:val="yellow"/>
          </w:rPr>
          <m:t>∘</m:t>
        </m:r>
      </m:oMath>
      <w:r w:rsidRPr="00707ED7">
        <w:t xml:space="preserve"> </w:t>
      </w:r>
      <w:r w:rsidRPr="00707ED7">
        <w:rPr>
          <w:rStyle w:val="InlineCode"/>
        </w:rPr>
        <w:t>: function</w:t>
      </w:r>
      <w:r w:rsidRPr="00707ED7">
        <w:t xml:space="preserve"> </w:t>
      </w:r>
      <m:oMath>
        <m:r>
          <w:rPr>
            <w:rFonts w:ascii="Cambria Math" w:hAnsi="Cambria Math"/>
            <w:highlight w:val="yellow"/>
          </w:rPr>
          <m:t>→</m:t>
        </m:r>
      </m:oMath>
      <w:r w:rsidRPr="00707ED7">
        <w:rPr>
          <w:rStyle w:val="CodeBlock"/>
        </w:rPr>
        <w:t xml:space="preserve"> </w:t>
      </w:r>
      <w:r w:rsidRPr="00D21AE4">
        <w:rPr>
          <w:rStyle w:val="InlineCode"/>
        </w:rPr>
        <w:t>function</w:t>
      </w:r>
    </w:p>
    <w:p w14:paraId="0000028E" w14:textId="77777777" w:rsidR="00E203CD" w:rsidRPr="00D21AE4" w:rsidRDefault="00000000" w:rsidP="00574271">
      <w:pPr>
        <w:pStyle w:val="QuestionOption"/>
      </w:pPr>
      <w:r>
        <w:rPr>
          <w:rFonts w:ascii="Arial" w:eastAsia="Arial" w:hAnsi="Arial" w:cs="Arial"/>
          <w:sz w:val="22"/>
          <w:szCs w:val="22"/>
        </w:rPr>
        <w:t xml:space="preserve">C. </w:t>
      </w:r>
      <m:oMath>
        <m:r>
          <w:rPr>
            <w:rFonts w:ascii="Cambria Math" w:hAnsi="Cambria Math"/>
            <w:highlight w:val="yellow"/>
          </w:rPr>
          <m:t>∘</m:t>
        </m:r>
      </m:oMath>
      <w:r w:rsidRPr="00707ED7">
        <w:t xml:space="preserve"> </w:t>
      </w:r>
      <w:r w:rsidRPr="00707ED7">
        <w:rPr>
          <w:rStyle w:val="InlineCode"/>
        </w:rPr>
        <w:t>: number, number</w:t>
      </w:r>
      <w:r w:rsidRPr="00707ED7">
        <w:t xml:space="preserve"> </w:t>
      </w:r>
      <m:oMath>
        <m:r>
          <w:rPr>
            <w:rFonts w:ascii="Cambria Math" w:hAnsi="Cambria Math"/>
            <w:highlight w:val="yellow"/>
          </w:rPr>
          <m:t>→</m:t>
        </m:r>
      </m:oMath>
      <w:r w:rsidRPr="00707ED7">
        <w:rPr>
          <w:rStyle w:val="CodeBlock"/>
        </w:rPr>
        <w:t xml:space="preserve"> </w:t>
      </w:r>
      <w:r w:rsidRPr="00D21AE4">
        <w:rPr>
          <w:rStyle w:val="InlineCode"/>
        </w:rPr>
        <w:t>number</w:t>
      </w:r>
    </w:p>
    <w:p w14:paraId="0000028F" w14:textId="77777777" w:rsidR="00E203CD" w:rsidRPr="00707ED7" w:rsidRDefault="00000000" w:rsidP="00574271">
      <w:pPr>
        <w:pStyle w:val="QuestionOption"/>
        <w:rPr>
          <w:rStyle w:val="InlineCode"/>
        </w:rPr>
      </w:pPr>
      <w:r>
        <w:rPr>
          <w:rFonts w:ascii="Arial" w:eastAsia="Arial" w:hAnsi="Arial" w:cs="Arial"/>
          <w:sz w:val="22"/>
          <w:szCs w:val="22"/>
        </w:rPr>
        <w:t xml:space="preserve">D. </w:t>
      </w:r>
      <m:oMath>
        <m:r>
          <w:rPr>
            <w:rFonts w:ascii="Cambria Math" w:hAnsi="Cambria Math"/>
            <w:highlight w:val="yellow"/>
          </w:rPr>
          <m:t>∘</m:t>
        </m:r>
      </m:oMath>
      <w:r w:rsidRPr="00707ED7">
        <w:t xml:space="preserve"> </w:t>
      </w:r>
      <w:r w:rsidRPr="00707ED7">
        <w:rPr>
          <w:rStyle w:val="InlineCode"/>
        </w:rPr>
        <w:t>: function, number</w:t>
      </w:r>
      <w:r w:rsidRPr="00707ED7">
        <w:t xml:space="preserve"> </w:t>
      </w:r>
      <m:oMath>
        <m:r>
          <w:rPr>
            <w:rFonts w:ascii="Cambria Math" w:hAnsi="Cambria Math"/>
            <w:highlight w:val="yellow"/>
          </w:rPr>
          <m:t>→</m:t>
        </m:r>
      </m:oMath>
      <w:r w:rsidRPr="00707ED7">
        <w:t xml:space="preserve"> </w:t>
      </w:r>
      <w:r w:rsidRPr="00707ED7">
        <w:rPr>
          <w:rStyle w:val="InlineCode"/>
        </w:rPr>
        <w:t>number</w:t>
      </w:r>
      <w:r>
        <w:rPr>
          <w:color w:val="000000"/>
          <w:sz w:val="22"/>
          <w:szCs w:val="22"/>
        </w:rPr>
        <w:t xml:space="preserve"> </w:t>
      </w:r>
    </w:p>
    <w:p w14:paraId="00000293" w14:textId="77777777" w:rsidR="00E203CD" w:rsidRDefault="00000000" w:rsidP="00574271">
      <w:pPr>
        <w:pStyle w:val="QuestionRationale"/>
      </w:pPr>
      <w:r>
        <w:t xml:space="preserve">If you have two functions, </w:t>
      </w:r>
      <m:oMath>
        <m:r>
          <w:rPr>
            <w:rFonts w:ascii="Cambria Math" w:eastAsia="Cambria Math" w:hAnsi="Cambria Math" w:cs="Cambria Math"/>
            <w:highlight w:val="yellow"/>
          </w:rPr>
          <m:t>f</m:t>
        </m:r>
      </m:oMath>
      <w:r>
        <w:t xml:space="preserve"> and </w:t>
      </w:r>
      <m:oMath>
        <m:r>
          <w:rPr>
            <w:rFonts w:ascii="Cambria Math" w:eastAsia="Cambria Math" w:hAnsi="Cambria Math" w:cs="Cambria Math"/>
            <w:highlight w:val="yellow"/>
          </w:rPr>
          <m:t>g</m:t>
        </m:r>
      </m:oMath>
      <w:r>
        <w:t xml:space="preserve">, applying </w:t>
      </w:r>
      <m:oMath>
        <m:r>
          <w:rPr>
            <w:rFonts w:ascii="Cambria Math" w:hAnsi="Cambria Math"/>
            <w:highlight w:val="yellow"/>
          </w:rPr>
          <m:t>∘</m:t>
        </m:r>
      </m:oMath>
      <w:r>
        <w:t xml:space="preserve"> to these functions gives you a new function, namely </w:t>
      </w:r>
      <m:oMath>
        <m:r>
          <w:rPr>
            <w:rFonts w:ascii="Cambria Math" w:eastAsia="Cambria Math" w:hAnsi="Cambria Math" w:cs="Cambria Math"/>
            <w:highlight w:val="yellow"/>
          </w:rPr>
          <m:t>f ∘g</m:t>
        </m:r>
      </m:oMath>
      <w:r>
        <w:t>. See “Currying.”</w:t>
      </w:r>
    </w:p>
    <w:p w14:paraId="00000294" w14:textId="77777777" w:rsidR="00E203CD" w:rsidRDefault="00000000" w:rsidP="00574271">
      <w:pPr>
        <w:pStyle w:val="QuestionRationale"/>
      </w:pPr>
      <w:r>
        <w:t xml:space="preserve">This choice incorrectly asserts that the </w:t>
      </w:r>
      <m:oMath>
        <m:r>
          <w:rPr>
            <w:rFonts w:ascii="Cambria Math" w:hAnsi="Cambria Math"/>
            <w:highlight w:val="yellow"/>
          </w:rPr>
          <m:t>∘</m:t>
        </m:r>
      </m:oMath>
      <w:r>
        <w:t xml:space="preserve"> operator takes only one argument. The </w:t>
      </w:r>
      <m:oMath>
        <m:r>
          <w:rPr>
            <w:rFonts w:ascii="Cambria Math" w:hAnsi="Cambria Math"/>
            <w:highlight w:val="yellow"/>
          </w:rPr>
          <m:t>∘</m:t>
        </m:r>
      </m:oMath>
      <w:r>
        <w:t xml:space="preserve"> operator takes two arguments. For example, in the expression </w:t>
      </w:r>
      <m:oMath>
        <m:r>
          <w:rPr>
            <w:rFonts w:ascii="Cambria Math" w:eastAsia="Cambria Math" w:hAnsi="Cambria Math" w:cs="Cambria Math"/>
            <w:highlight w:val="yellow"/>
          </w:rPr>
          <m:t>f ∘g</m:t>
        </m:r>
      </m:oMath>
      <w:r>
        <w:t xml:space="preserve">, the first argument is </w:t>
      </w:r>
      <m:oMath>
        <m:r>
          <w:rPr>
            <w:rFonts w:ascii="Cambria Math" w:eastAsia="Cambria Math" w:hAnsi="Cambria Math" w:cs="Cambria Math"/>
            <w:highlight w:val="yellow"/>
          </w:rPr>
          <m:t>f</m:t>
        </m:r>
      </m:oMath>
      <w:r>
        <w:t xml:space="preserve">and the second argument is </w:t>
      </w:r>
      <m:oMath>
        <m:r>
          <w:rPr>
            <w:rFonts w:ascii="Cambria Math" w:eastAsia="Cambria Math" w:hAnsi="Cambria Math" w:cs="Cambria Math"/>
            <w:highlight w:val="yellow"/>
          </w:rPr>
          <m:t>g</m:t>
        </m:r>
      </m:oMath>
      <w:r>
        <w:t>. See “Currying.”</w:t>
      </w:r>
    </w:p>
    <w:p w14:paraId="00000295" w14:textId="77777777" w:rsidR="00E203CD" w:rsidRDefault="00000000" w:rsidP="00574271">
      <w:pPr>
        <w:pStyle w:val="QuestionRationale"/>
      </w:pPr>
      <w:r>
        <w:t xml:space="preserve">This choice incorrectly asserts that the </w:t>
      </w:r>
      <m:oMath>
        <m:r>
          <w:rPr>
            <w:rFonts w:ascii="Cambria Math" w:hAnsi="Cambria Math"/>
            <w:highlight w:val="yellow"/>
          </w:rPr>
          <m:t>∘</m:t>
        </m:r>
      </m:oMath>
      <w:r>
        <w:t xml:space="preserve"> operator takes two arguments, each of type </w:t>
      </w:r>
      <w:r w:rsidRPr="00707ED7">
        <w:rPr>
          <w:rStyle w:val="InlineCode"/>
        </w:rPr>
        <w:t>number</w:t>
      </w:r>
      <w:r>
        <w:t xml:space="preserve">. But, in the expression </w:t>
      </w:r>
      <m:oMath>
        <m:r>
          <w:rPr>
            <w:rFonts w:ascii="Cambria Math" w:eastAsia="Cambria Math" w:hAnsi="Cambria Math" w:cs="Cambria Math"/>
            <w:highlight w:val="yellow"/>
          </w:rPr>
          <m:t>f ∘g</m:t>
        </m:r>
      </m:oMath>
      <w:r>
        <w:t xml:space="preserve">, the arguments </w:t>
      </w:r>
      <m:oMath>
        <m:r>
          <w:rPr>
            <w:rFonts w:ascii="Cambria Math" w:eastAsia="Cambria Math" w:hAnsi="Cambria Math" w:cs="Cambria Math"/>
            <w:highlight w:val="yellow"/>
          </w:rPr>
          <m:t>f</m:t>
        </m:r>
      </m:oMath>
      <w:r>
        <w:t xml:space="preserve"> and </w:t>
      </w:r>
      <m:oMath>
        <m:r>
          <w:rPr>
            <w:rFonts w:ascii="Cambria Math" w:eastAsia="Cambria Math" w:hAnsi="Cambria Math" w:cs="Cambria Math"/>
            <w:highlight w:val="yellow"/>
          </w:rPr>
          <m:t>g</m:t>
        </m:r>
      </m:oMath>
      <w:r>
        <w:t xml:space="preserve"> aren't numbers. See “Currying.”</w:t>
      </w:r>
    </w:p>
    <w:p w14:paraId="00000296" w14:textId="77777777" w:rsidR="00E203CD" w:rsidRDefault="00000000" w:rsidP="00574271">
      <w:pPr>
        <w:pStyle w:val="QuestionRationale"/>
      </w:pPr>
      <w:r>
        <w:t xml:space="preserve">This choice incorrectly asserts that the </w:t>
      </w:r>
      <m:oMath>
        <m:r>
          <w:rPr>
            <w:rFonts w:ascii="Cambria Math" w:hAnsi="Cambria Math"/>
            <w:highlight w:val="yellow"/>
          </w:rPr>
          <m:t>∘</m:t>
        </m:r>
      </m:oMath>
      <w:r>
        <w:t xml:space="preserve"> operator takes two arguments, one of which is a </w:t>
      </w:r>
      <w:r w:rsidRPr="00707ED7">
        <w:rPr>
          <w:rStyle w:val="InlineCode"/>
        </w:rPr>
        <w:t>number</w:t>
      </w:r>
      <w:r>
        <w:t xml:space="preserve">. But, in the expression </w:t>
      </w:r>
      <m:oMath>
        <m:r>
          <w:rPr>
            <w:rFonts w:ascii="Cambria Math" w:eastAsia="Cambria Math" w:hAnsi="Cambria Math" w:cs="Cambria Math"/>
            <w:highlight w:val="yellow"/>
          </w:rPr>
          <m:t>f ∘g</m:t>
        </m:r>
      </m:oMath>
      <w:r>
        <w:t xml:space="preserve">, neither of the arguments </w:t>
      </w:r>
      <m:oMath>
        <m:r>
          <w:rPr>
            <w:rFonts w:ascii="Cambria Math" w:eastAsia="Cambria Math" w:hAnsi="Cambria Math" w:cs="Cambria Math"/>
            <w:highlight w:val="yellow"/>
          </w:rPr>
          <m:t>f</m:t>
        </m:r>
      </m:oMath>
      <w:r>
        <w:t xml:space="preserve"> and </w:t>
      </w:r>
      <m:oMath>
        <m:r>
          <w:rPr>
            <w:rFonts w:ascii="Cambria Math" w:eastAsia="Cambria Math" w:hAnsi="Cambria Math" w:cs="Cambria Math"/>
            <w:highlight w:val="yellow"/>
          </w:rPr>
          <m:t>g</m:t>
        </m:r>
      </m:oMath>
      <w:r>
        <w:t xml:space="preserve"> are numbers. See “Currying.”</w:t>
      </w:r>
    </w:p>
    <w:p w14:paraId="00000298" w14:textId="77777777" w:rsidR="00E203CD" w:rsidRPr="00D21AE4" w:rsidRDefault="00E203CD" w:rsidP="00D21AE4"/>
    <w:p w14:paraId="00000299" w14:textId="77777777" w:rsidR="00E203CD" w:rsidRDefault="00000000" w:rsidP="00CA2503">
      <w:pPr>
        <w:pStyle w:val="QuestionStem"/>
      </w:pPr>
      <w:r>
        <w:t xml:space="preserve">What do you get when you perform partial application twice on </w:t>
      </w:r>
      <w:r w:rsidRPr="00707ED7">
        <w:rPr>
          <w:rStyle w:val="InlineCode"/>
        </w:rPr>
        <w:t>foldFromLeft(f, n, list)</w:t>
      </w:r>
      <w:r>
        <w:t xml:space="preserve">, using </w:t>
      </w:r>
      <w:r w:rsidRPr="00707ED7">
        <w:rPr>
          <w:rStyle w:val="InlineCode"/>
        </w:rPr>
        <w:t>sum</w:t>
      </w:r>
      <w:r>
        <w:t xml:space="preserve"> for </w:t>
      </w:r>
      <w:r w:rsidRPr="00707ED7">
        <w:rPr>
          <w:rStyle w:val="InlineCode"/>
        </w:rPr>
        <w:t>f</w:t>
      </w:r>
      <w:r>
        <w:t xml:space="preserve"> and </w:t>
      </w:r>
      <w:r w:rsidRPr="00707ED7">
        <w:rPr>
          <w:rStyle w:val="InlineCode"/>
        </w:rPr>
        <w:t>0</w:t>
      </w:r>
      <w:r>
        <w:t xml:space="preserve"> for </w:t>
      </w:r>
      <w:r w:rsidRPr="00707ED7">
        <w:rPr>
          <w:rStyle w:val="InlineCode"/>
        </w:rPr>
        <w:t>n</w:t>
      </w:r>
      <w:r>
        <w:t>?</w:t>
      </w:r>
    </w:p>
    <w:p w14:paraId="0000029A" w14:textId="77777777" w:rsidR="00E203CD" w:rsidRPr="00707ED7" w:rsidRDefault="00000000" w:rsidP="00574271">
      <w:pPr>
        <w:pStyle w:val="QuestionOption"/>
        <w:rPr>
          <w:rStyle w:val="InlineCode"/>
        </w:rPr>
      </w:pPr>
      <w:r>
        <w:t xml:space="preserve">[Correct Answer] A. You get a function </w:t>
      </w:r>
      <w:r w:rsidRPr="00707ED7">
        <w:rPr>
          <w:rStyle w:val="InlineCode"/>
        </w:rPr>
        <w:t>sum : list</w:t>
      </w:r>
      <w:r w:rsidRPr="00707ED7">
        <w:t xml:space="preserve"> </w:t>
      </w:r>
      <m:oMath>
        <m:r>
          <w:rPr>
            <w:rFonts w:ascii="Cambria Math" w:hAnsi="Cambria Math"/>
            <w:highlight w:val="yellow"/>
          </w:rPr>
          <m:t>→</m:t>
        </m:r>
      </m:oMath>
      <w:r w:rsidRPr="00707ED7">
        <w:t xml:space="preserve"> </w:t>
      </w:r>
      <w:r w:rsidRPr="00707ED7">
        <w:rPr>
          <w:rStyle w:val="InlineCode"/>
        </w:rPr>
        <w:t>number</w:t>
      </w:r>
      <w:r>
        <w:t xml:space="preserve">. When you apply this function to a list, you get the sum of the elements in the list. </w:t>
      </w:r>
    </w:p>
    <w:p w14:paraId="0000029B" w14:textId="77777777" w:rsidR="00E203CD" w:rsidRPr="00707ED7" w:rsidRDefault="00000000" w:rsidP="00574271">
      <w:pPr>
        <w:pStyle w:val="QuestionOption"/>
        <w:rPr>
          <w:rStyle w:val="InlineCode"/>
        </w:rPr>
      </w:pPr>
      <w:r>
        <w:t xml:space="preserve">B. You get a number. It's the sum of the elements in the list. </w:t>
      </w:r>
    </w:p>
    <w:p w14:paraId="0000029C" w14:textId="77777777" w:rsidR="00E203CD" w:rsidRPr="00707ED7" w:rsidRDefault="00000000" w:rsidP="00574271">
      <w:pPr>
        <w:pStyle w:val="QuestionOption"/>
        <w:rPr>
          <w:rStyle w:val="InlineCode"/>
        </w:rPr>
      </w:pPr>
      <w:r>
        <w:t xml:space="preserve">C. You get a function </w:t>
      </w:r>
      <w:r w:rsidRPr="00707ED7">
        <w:rPr>
          <w:rStyle w:val="InlineCode"/>
        </w:rPr>
        <w:t>sumUp : number, list</w:t>
      </w:r>
      <w:r w:rsidRPr="00707ED7">
        <w:t xml:space="preserve"> </w:t>
      </w:r>
      <m:oMath>
        <m:r>
          <w:rPr>
            <w:rFonts w:ascii="Cambria Math" w:hAnsi="Cambria Math"/>
            <w:highlight w:val="yellow"/>
          </w:rPr>
          <m:t>→</m:t>
        </m:r>
      </m:oMath>
      <w:r w:rsidRPr="00707ED7">
        <w:t xml:space="preserve"> </w:t>
      </w:r>
      <w:r w:rsidRPr="00707ED7">
        <w:rPr>
          <w:rStyle w:val="InlineCode"/>
        </w:rPr>
        <w:t>number</w:t>
      </w:r>
      <w:r>
        <w:t>. When you apply this function to a number and a list, you get the sum of the number plus the elements in the list.</w:t>
      </w:r>
    </w:p>
    <w:p w14:paraId="0000029D" w14:textId="77777777" w:rsidR="00E203CD" w:rsidRDefault="00000000" w:rsidP="00574271">
      <w:pPr>
        <w:pStyle w:val="QuestionOption"/>
        <w:rPr>
          <w:color w:val="000000"/>
          <w:sz w:val="22"/>
          <w:szCs w:val="22"/>
        </w:rPr>
      </w:pPr>
      <w:r>
        <w:rPr>
          <w:sz w:val="22"/>
          <w:szCs w:val="22"/>
        </w:rPr>
        <w:t xml:space="preserve">D. </w:t>
      </w:r>
      <w:r>
        <w:rPr>
          <w:color w:val="000000"/>
          <w:sz w:val="22"/>
          <w:szCs w:val="22"/>
        </w:rPr>
        <w:t xml:space="preserve">You get a function </w:t>
      </w:r>
      <w:r w:rsidRPr="00707ED7">
        <w:rPr>
          <w:rStyle w:val="InlineCode"/>
        </w:rPr>
        <w:t>foldFromLeft : function, number, list</w:t>
      </w:r>
      <w:r w:rsidRPr="00707ED7">
        <w:t xml:space="preserve"> </w:t>
      </w:r>
      <m:oMath>
        <m:r>
          <w:rPr>
            <w:rFonts w:ascii="Cambria Math" w:hAnsi="Cambria Math"/>
            <w:highlight w:val="yellow"/>
          </w:rPr>
          <m:t xml:space="preserve">→ </m:t>
        </m:r>
      </m:oMath>
      <w:r w:rsidRPr="00707ED7">
        <w:rPr>
          <w:rStyle w:val="InlineCode"/>
        </w:rPr>
        <w:t xml:space="preserve"> number</w:t>
      </w:r>
      <w:r>
        <w:rPr>
          <w:color w:val="000000"/>
          <w:sz w:val="22"/>
          <w:szCs w:val="22"/>
        </w:rPr>
        <w:t>.</w:t>
      </w:r>
    </w:p>
    <w:p w14:paraId="000002A0" w14:textId="77777777" w:rsidR="00E203CD" w:rsidRDefault="00000000" w:rsidP="00574271">
      <w:pPr>
        <w:pStyle w:val="QuestionRationale"/>
      </w:pPr>
      <w:r>
        <w:t xml:space="preserve">With one partial application, you get a function </w:t>
      </w:r>
      <w:r w:rsidRPr="00707ED7">
        <w:rPr>
          <w:rStyle w:val="InlineCode"/>
        </w:rPr>
        <w:t>sumOf : number, list</w:t>
      </w:r>
      <w:r w:rsidRPr="00707ED7">
        <w:t xml:space="preserve"> </w:t>
      </w:r>
      <m:oMath>
        <m:r>
          <w:rPr>
            <w:rFonts w:ascii="Cambria Math" w:hAnsi="Cambria Math"/>
            <w:highlight w:val="yellow"/>
          </w:rPr>
          <m:t>→</m:t>
        </m:r>
      </m:oMath>
      <w:r w:rsidRPr="00707ED7">
        <w:t xml:space="preserve"> </w:t>
      </w:r>
      <w:r w:rsidRPr="00707ED7">
        <w:rPr>
          <w:rStyle w:val="InlineCode"/>
        </w:rPr>
        <w:t>number</w:t>
      </w:r>
      <w:r>
        <w:t xml:space="preserve">. This function adds up its </w:t>
      </w:r>
      <w:r w:rsidRPr="00707ED7">
        <w:rPr>
          <w:rStyle w:val="InlineCode"/>
        </w:rPr>
        <w:t>number</w:t>
      </w:r>
      <w:r>
        <w:t xml:space="preserve"> argument plus all the numbers in its </w:t>
      </w:r>
      <w:r w:rsidRPr="00707ED7">
        <w:rPr>
          <w:rStyle w:val="InlineCode"/>
        </w:rPr>
        <w:t>list</w:t>
      </w:r>
      <w:r>
        <w:t xml:space="preserve"> argument. With the </w:t>
      </w:r>
      <w:r>
        <w:lastRenderedPageBreak/>
        <w:t xml:space="preserve">second partial application, the new </w:t>
      </w:r>
      <w:r w:rsidRPr="00707ED7">
        <w:rPr>
          <w:rStyle w:val="InlineCode"/>
        </w:rPr>
        <w:t>sum</w:t>
      </w:r>
      <w:r>
        <w:t xml:space="preserve"> function adds up </w:t>
      </w:r>
      <w:r w:rsidRPr="00707ED7">
        <w:rPr>
          <w:rStyle w:val="InlineCode"/>
        </w:rPr>
        <w:t>0</w:t>
      </w:r>
      <w:r>
        <w:t xml:space="preserve"> plus all the numbers in its </w:t>
      </w:r>
      <w:r w:rsidRPr="00707ED7">
        <w:rPr>
          <w:rStyle w:val="InlineCode"/>
        </w:rPr>
        <w:t>list</w:t>
      </w:r>
      <w:r>
        <w:t>. See “Currying.”</w:t>
      </w:r>
    </w:p>
    <w:p w14:paraId="000002A1" w14:textId="77777777" w:rsidR="00E203CD" w:rsidRDefault="00000000" w:rsidP="00574271">
      <w:pPr>
        <w:pStyle w:val="QuestionRationale"/>
      </w:pPr>
      <w:r>
        <w:t>Performing two partial applications on a function with three arguments gives you a new function with one argument. It doesn't give you a number. See “Currying.”</w:t>
      </w:r>
    </w:p>
    <w:p w14:paraId="000002A2" w14:textId="77777777" w:rsidR="00E203CD" w:rsidRDefault="00000000" w:rsidP="00574271">
      <w:pPr>
        <w:pStyle w:val="QuestionRationale"/>
      </w:pPr>
      <w:r>
        <w:t>This choice describes what you get when you perform partial application only once. See “Currying.”</w:t>
      </w:r>
    </w:p>
    <w:p w14:paraId="000002A3" w14:textId="77777777" w:rsidR="00E203CD" w:rsidRDefault="00000000" w:rsidP="00574271">
      <w:pPr>
        <w:pStyle w:val="QuestionRationale"/>
      </w:pPr>
      <w:r>
        <w:t xml:space="preserve">This choice describes the original </w:t>
      </w:r>
      <w:r w:rsidRPr="00707ED7">
        <w:rPr>
          <w:rStyle w:val="InlineCode"/>
        </w:rPr>
        <w:t>foldFromLeft</w:t>
      </w:r>
      <w:r>
        <w:t xml:space="preserve"> function before you've performed partial application. See “Currying.”</w:t>
      </w:r>
    </w:p>
    <w:p w14:paraId="000002A5" w14:textId="77777777" w:rsidR="00E203CD" w:rsidRPr="00D21AE4" w:rsidRDefault="00E203CD" w:rsidP="00D21AE4"/>
    <w:p w14:paraId="00000319" w14:textId="77777777" w:rsidR="00E203CD" w:rsidRDefault="00000000" w:rsidP="00CA2503">
      <w:pPr>
        <w:pStyle w:val="QuestionStem"/>
      </w:pPr>
      <w:r>
        <w:t xml:space="preserve">In mathematics, </w:t>
      </w:r>
      <m:oMath>
        <m:r>
          <w:rPr>
            <w:rFonts w:ascii="Cambria Math" w:eastAsia="Cambria Math" w:hAnsi="Cambria Math" w:cs="Cambria Math"/>
            <w:highlight w:val="yellow"/>
          </w:rPr>
          <m:t>n!</m:t>
        </m:r>
      </m:oMath>
      <w:r>
        <w:t xml:space="preserve"> = the product of all numbers from 1 to </w:t>
      </w:r>
      <m:oMath>
        <m:r>
          <w:rPr>
            <w:rFonts w:ascii="Cambria Math" w:eastAsia="Cambria Math" w:hAnsi="Cambria Math" w:cs="Cambria Math"/>
            <w:highlight w:val="yellow"/>
          </w:rPr>
          <m:t>n.</m:t>
        </m:r>
      </m:oMath>
      <w:r>
        <w:t xml:space="preserve"> For example, </w:t>
      </w:r>
      <m:oMath>
        <m:r>
          <w:rPr>
            <w:rFonts w:ascii="Cambria Math" w:eastAsia="Cambria Math" w:hAnsi="Cambria Math" w:cs="Cambria Math"/>
            <w:highlight w:val="yellow"/>
          </w:rPr>
          <m:t>5!=1⋅2⋅3⋅4⋅5 = 120</m:t>
        </m:r>
      </m:oMath>
      <w:r>
        <w:t xml:space="preserve">. Which recursive definition of </w:t>
      </w:r>
      <w:r w:rsidRPr="00707ED7">
        <w:rPr>
          <w:rStyle w:val="InlineCode"/>
        </w:rPr>
        <w:t>fact</w:t>
      </w:r>
      <w:r>
        <w:t xml:space="preserve"> takes a number </w:t>
      </w:r>
      <m:oMath>
        <m:r>
          <w:rPr>
            <w:rFonts w:ascii="Cambria Math" w:eastAsia="Cambria Math" w:hAnsi="Cambria Math" w:cs="Cambria Math"/>
            <w:highlight w:val="yellow"/>
          </w:rPr>
          <m:t>n</m:t>
        </m:r>
      </m:oMath>
      <w:r>
        <w:t xml:space="preserve">, and returns </w:t>
      </w:r>
      <m:oMath>
        <m:r>
          <w:rPr>
            <w:rFonts w:ascii="Cambria Math" w:eastAsia="Cambria Math" w:hAnsi="Cambria Math" w:cs="Cambria Math"/>
            <w:highlight w:val="yellow"/>
          </w:rPr>
          <m:t>n!</m:t>
        </m:r>
      </m:oMath>
      <w:r>
        <w:t xml:space="preserve"> as a numeric value?</w:t>
      </w:r>
    </w:p>
    <w:p w14:paraId="0000031B" w14:textId="6A779ED4" w:rsidR="00E203CD" w:rsidRPr="00707ED7" w:rsidRDefault="00000000" w:rsidP="00574271">
      <w:pPr>
        <w:pStyle w:val="QuestionOption"/>
        <w:rPr>
          <w:rStyle w:val="CodeBlock"/>
        </w:rPr>
      </w:pPr>
      <w:r>
        <w:t xml:space="preserve">[Correct Answer] A. </w:t>
      </w:r>
      <w:r w:rsidRPr="00707ED7">
        <w:rPr>
          <w:rStyle w:val="CodeBlock"/>
        </w:rPr>
        <w:t>fact(1) = 1</w:t>
      </w:r>
      <w:r w:rsidR="00397702">
        <w:rPr>
          <w:rStyle w:val="CodeBlock"/>
        </w:rPr>
        <w:br/>
      </w:r>
      <w:r w:rsidRPr="00707ED7">
        <w:rPr>
          <w:rStyle w:val="CodeBlock"/>
        </w:rPr>
        <w:t>fact(n) = fact(n - 1) * n</w:t>
      </w:r>
    </w:p>
    <w:p w14:paraId="0000031D" w14:textId="662B376A" w:rsidR="00E203CD" w:rsidRPr="00707ED7" w:rsidRDefault="00000000" w:rsidP="00574271">
      <w:pPr>
        <w:pStyle w:val="QuestionOption"/>
        <w:rPr>
          <w:rStyle w:val="CodeBlock"/>
        </w:rPr>
      </w:pPr>
      <w:r>
        <w:rPr>
          <w:rFonts w:ascii="Arial" w:eastAsia="Arial" w:hAnsi="Arial" w:cs="Arial"/>
          <w:sz w:val="22"/>
          <w:szCs w:val="22"/>
        </w:rPr>
        <w:t xml:space="preserve">B. </w:t>
      </w:r>
      <w:r w:rsidRPr="00707ED7">
        <w:rPr>
          <w:rStyle w:val="CodeBlock"/>
        </w:rPr>
        <w:t>fact(1) = 1</w:t>
      </w:r>
      <w:r w:rsidR="00397702">
        <w:rPr>
          <w:rStyle w:val="CodeBlock"/>
        </w:rPr>
        <w:br/>
      </w:r>
      <w:r w:rsidRPr="00707ED7">
        <w:rPr>
          <w:rStyle w:val="CodeBlock"/>
        </w:rPr>
        <w:t>fact(n + 1) = fact(n - 1) * n</w:t>
      </w:r>
    </w:p>
    <w:p w14:paraId="00000320" w14:textId="13A5C168" w:rsidR="00E203CD" w:rsidRPr="00707ED7" w:rsidRDefault="00000000" w:rsidP="00574271">
      <w:pPr>
        <w:pStyle w:val="QuestionOption"/>
        <w:rPr>
          <w:rStyle w:val="CodeBlock"/>
        </w:rPr>
      </w:pPr>
      <w:r>
        <w:rPr>
          <w:rFonts w:ascii="Arial" w:eastAsia="Arial" w:hAnsi="Arial" w:cs="Arial"/>
          <w:sz w:val="22"/>
          <w:szCs w:val="22"/>
        </w:rPr>
        <w:t xml:space="preserve">C. </w:t>
      </w:r>
      <w:r w:rsidRPr="00707ED7">
        <w:rPr>
          <w:rStyle w:val="CodeBlock"/>
        </w:rPr>
        <w:t>fact(1) = 1</w:t>
      </w:r>
      <w:r w:rsidR="00397702">
        <w:rPr>
          <w:rStyle w:val="CodeBlock"/>
        </w:rPr>
        <w:br/>
      </w:r>
      <w:r w:rsidRPr="00707ED7">
        <w:rPr>
          <w:rStyle w:val="CodeBlock"/>
        </w:rPr>
        <w:t>fact(n) = n * (n - 1)</w:t>
      </w:r>
    </w:p>
    <w:p w14:paraId="00000322" w14:textId="75B78269" w:rsidR="00E203CD" w:rsidRPr="00707ED7" w:rsidRDefault="00000000" w:rsidP="00574271">
      <w:pPr>
        <w:pStyle w:val="QuestionOption"/>
        <w:rPr>
          <w:rStyle w:val="CodeBlock"/>
        </w:rPr>
      </w:pPr>
      <w:r>
        <w:rPr>
          <w:rFonts w:ascii="Arial" w:eastAsia="Arial" w:hAnsi="Arial" w:cs="Arial"/>
          <w:sz w:val="22"/>
          <w:szCs w:val="22"/>
        </w:rPr>
        <w:t xml:space="preserve">D. </w:t>
      </w:r>
      <w:r w:rsidRPr="00707ED7">
        <w:rPr>
          <w:rStyle w:val="CodeBlock"/>
        </w:rPr>
        <w:t>fact(n) = n * fact(n - 1)</w:t>
      </w:r>
    </w:p>
    <w:p w14:paraId="00000324" w14:textId="77777777" w:rsidR="00E203CD" w:rsidRDefault="00000000" w:rsidP="00574271">
      <w:pPr>
        <w:pStyle w:val="QuestionRationale"/>
        <w:rPr>
          <w:color w:val="000000"/>
          <w:sz w:val="22"/>
          <w:szCs w:val="22"/>
        </w:rPr>
      </w:pPr>
      <w:r>
        <w:rPr>
          <w:sz w:val="22"/>
          <w:szCs w:val="22"/>
        </w:rPr>
        <w:t xml:space="preserve">Substituting 2 for </w:t>
      </w:r>
      <w:r w:rsidRPr="00707ED7">
        <w:rPr>
          <w:rStyle w:val="InlineCode"/>
        </w:rPr>
        <w:t>n</w:t>
      </w:r>
      <w:r>
        <w:rPr>
          <w:sz w:val="22"/>
          <w:szCs w:val="22"/>
        </w:rPr>
        <w:t>,</w:t>
      </w:r>
      <w:r w:rsidRPr="003B65C2">
        <w:t xml:space="preserve"> </w:t>
      </w:r>
      <w:r w:rsidRPr="003B65C2">
        <w:rPr>
          <w:rStyle w:val="InlineCode"/>
        </w:rPr>
        <w:t>fact(2) = fact(2-1)*2 = fact(1)*2 = 1*2 =  2</w:t>
      </w:r>
      <w:r>
        <w:rPr>
          <w:sz w:val="22"/>
          <w:szCs w:val="22"/>
        </w:rPr>
        <w:t>.</w:t>
      </w:r>
    </w:p>
    <w:p w14:paraId="00000325" w14:textId="77777777" w:rsidR="00E203CD" w:rsidRPr="00707ED7" w:rsidRDefault="00000000" w:rsidP="003B65C2">
      <w:pPr>
        <w:pStyle w:val="QuestionRationaleContinued"/>
        <w:rPr>
          <w:rStyle w:val="InlineCode"/>
        </w:rPr>
      </w:pPr>
      <w:r>
        <w:rPr>
          <w:sz w:val="22"/>
          <w:szCs w:val="22"/>
        </w:rPr>
        <w:t xml:space="preserve">Substituting 3 for </w:t>
      </w:r>
      <w:r w:rsidRPr="00707ED7">
        <w:rPr>
          <w:rStyle w:val="InlineCode"/>
        </w:rPr>
        <w:t>n</w:t>
      </w:r>
      <w:r>
        <w:rPr>
          <w:sz w:val="22"/>
          <w:szCs w:val="22"/>
        </w:rPr>
        <w:t>,</w:t>
      </w:r>
      <w:r w:rsidRPr="003B65C2">
        <w:t xml:space="preserve"> </w:t>
      </w:r>
      <w:r w:rsidRPr="003B65C2">
        <w:rPr>
          <w:rStyle w:val="InlineCode"/>
        </w:rPr>
        <w:t>fact(3) = fact(3-1)*3 = fact(2)*3 = 2*3 =  6</w:t>
      </w:r>
      <w:r>
        <w:rPr>
          <w:sz w:val="22"/>
          <w:szCs w:val="22"/>
        </w:rPr>
        <w:t>.</w:t>
      </w:r>
    </w:p>
    <w:p w14:paraId="00000326" w14:textId="77777777" w:rsidR="00E203CD" w:rsidRPr="00707ED7" w:rsidRDefault="00000000" w:rsidP="003B65C2">
      <w:pPr>
        <w:pStyle w:val="QuestionRationaleContinued"/>
        <w:rPr>
          <w:rStyle w:val="InlineCode"/>
        </w:rPr>
      </w:pPr>
      <w:r>
        <w:rPr>
          <w:sz w:val="22"/>
          <w:szCs w:val="22"/>
        </w:rPr>
        <w:t xml:space="preserve">Substituting 4 for </w:t>
      </w:r>
      <w:r w:rsidRPr="00707ED7">
        <w:rPr>
          <w:rStyle w:val="InlineCode"/>
        </w:rPr>
        <w:t>n</w:t>
      </w:r>
      <w:r>
        <w:rPr>
          <w:sz w:val="22"/>
          <w:szCs w:val="22"/>
        </w:rPr>
        <w:t xml:space="preserve">, </w:t>
      </w:r>
      <w:r w:rsidRPr="003B65C2">
        <w:rPr>
          <w:rStyle w:val="InlineCode"/>
        </w:rPr>
        <w:t>fact(4) = fact(4-1)*4 = fact(3)*4 = 6*4 = 24</w:t>
      </w:r>
      <w:r>
        <w:rPr>
          <w:sz w:val="22"/>
          <w:szCs w:val="22"/>
        </w:rPr>
        <w:t>.</w:t>
      </w:r>
    </w:p>
    <w:p w14:paraId="00000327" w14:textId="77777777" w:rsidR="00E203CD" w:rsidRDefault="00000000" w:rsidP="003B65C2">
      <w:pPr>
        <w:pStyle w:val="QuestionRationaleContinued"/>
      </w:pPr>
      <w:r>
        <w:t>And so on. See “Lists.”</w:t>
      </w:r>
    </w:p>
    <w:p w14:paraId="00000328" w14:textId="77777777" w:rsidR="00E203CD" w:rsidRDefault="00000000" w:rsidP="00574271">
      <w:pPr>
        <w:pStyle w:val="QuestionRationale"/>
        <w:rPr>
          <w:color w:val="000000"/>
          <w:sz w:val="22"/>
          <w:szCs w:val="22"/>
        </w:rPr>
      </w:pPr>
      <w:r>
        <w:rPr>
          <w:color w:val="000000"/>
          <w:sz w:val="22"/>
          <w:szCs w:val="22"/>
        </w:rPr>
        <w:t xml:space="preserve">With this definition, </w:t>
      </w:r>
      <w:r w:rsidRPr="00707ED7">
        <w:rPr>
          <w:rStyle w:val="InlineCode"/>
        </w:rPr>
        <w:t>fact(3) = fact(2 + 1) = fact(2 - 1) * 3 =  fact(1) * 3 = 3</w:t>
      </w:r>
      <w:r>
        <w:rPr>
          <w:color w:val="000000"/>
          <w:sz w:val="22"/>
          <w:szCs w:val="22"/>
        </w:rPr>
        <w:t xml:space="preserve">. But </w:t>
      </w:r>
      <w:r w:rsidRPr="00707ED7">
        <w:rPr>
          <w:rStyle w:val="InlineCode"/>
        </w:rPr>
        <w:t>fact(3)</w:t>
      </w:r>
      <w:r>
        <w:rPr>
          <w:color w:val="000000"/>
          <w:sz w:val="22"/>
          <w:szCs w:val="22"/>
        </w:rPr>
        <w:t xml:space="preserve"> is </w:t>
      </w:r>
      <m:oMath>
        <m:r>
          <w:rPr>
            <w:rFonts w:ascii="Cambria Math" w:eastAsia="Cambria Math" w:hAnsi="Cambria Math" w:cs="Cambria Math"/>
            <w:color w:val="000000"/>
            <w:sz w:val="22"/>
            <w:szCs w:val="22"/>
            <w:highlight w:val="yellow"/>
          </w:rPr>
          <m:t>1⋅2⋅3 = 6</m:t>
        </m:r>
      </m:oMath>
      <w:r>
        <w:rPr>
          <w:color w:val="000000"/>
          <w:sz w:val="22"/>
          <w:szCs w:val="22"/>
        </w:rPr>
        <w:t xml:space="preserve">, not </w:t>
      </w:r>
      <m:oMath>
        <m:r>
          <w:rPr>
            <w:rFonts w:ascii="Cambria Math" w:eastAsia="Cambria Math" w:hAnsi="Cambria Math" w:cs="Cambria Math"/>
            <w:color w:val="000000"/>
            <w:sz w:val="22"/>
            <w:szCs w:val="22"/>
            <w:highlight w:val="yellow"/>
          </w:rPr>
          <m:t>3</m:t>
        </m:r>
      </m:oMath>
      <w:r>
        <w:rPr>
          <w:color w:val="000000"/>
          <w:sz w:val="22"/>
          <w:szCs w:val="22"/>
        </w:rPr>
        <w:t>.</w:t>
      </w:r>
      <w:r>
        <w:rPr>
          <w:sz w:val="22"/>
          <w:szCs w:val="22"/>
        </w:rPr>
        <w:t xml:space="preserve"> See “Lists.”</w:t>
      </w:r>
    </w:p>
    <w:p w14:paraId="00000329" w14:textId="77777777" w:rsidR="00E203CD" w:rsidRDefault="00000000" w:rsidP="00574271">
      <w:pPr>
        <w:pStyle w:val="QuestionRationale"/>
      </w:pPr>
      <w:r>
        <w:t xml:space="preserve">With this definition, </w:t>
      </w:r>
      <w:r w:rsidRPr="00707ED7">
        <w:rPr>
          <w:rStyle w:val="InlineCode"/>
        </w:rPr>
        <w:t>fact(4) = 4 * 3 = 12</w:t>
      </w:r>
      <w:r>
        <w:t xml:space="preserve">. But </w:t>
      </w:r>
      <w:r w:rsidRPr="00707ED7">
        <w:rPr>
          <w:rStyle w:val="InlineCode"/>
        </w:rPr>
        <w:t>fact(4)</w:t>
      </w:r>
      <w:r>
        <w:t xml:space="preserve"> is </w:t>
      </w:r>
      <m:oMath>
        <m:r>
          <w:rPr>
            <w:rFonts w:ascii="Cambria Math" w:eastAsia="Cambria Math" w:hAnsi="Cambria Math" w:cs="Cambria Math"/>
            <w:highlight w:val="yellow"/>
          </w:rPr>
          <m:t>1⋅2⋅3⋅4 = 24</m:t>
        </m:r>
      </m:oMath>
      <w:r>
        <w:t xml:space="preserve">, not </w:t>
      </w:r>
      <m:oMath>
        <m:r>
          <w:rPr>
            <w:rFonts w:ascii="Cambria Math" w:eastAsia="Cambria Math" w:hAnsi="Cambria Math" w:cs="Cambria Math"/>
            <w:highlight w:val="yellow"/>
          </w:rPr>
          <m:t>12</m:t>
        </m:r>
      </m:oMath>
      <w:r>
        <w:t>. See “Lists.”</w:t>
      </w:r>
    </w:p>
    <w:p w14:paraId="0000032A" w14:textId="77777777" w:rsidR="00E203CD" w:rsidRDefault="00000000" w:rsidP="00574271">
      <w:pPr>
        <w:pStyle w:val="QuestionRationale"/>
        <w:rPr>
          <w:color w:val="000000"/>
        </w:rPr>
      </w:pPr>
      <w:r>
        <w:rPr>
          <w:color w:val="000000"/>
        </w:rPr>
        <w:t xml:space="preserve">This code has no base case. So, for example, </w:t>
      </w:r>
      <w:r w:rsidRPr="00707ED7">
        <w:rPr>
          <w:rStyle w:val="InlineCode"/>
        </w:rPr>
        <w:t>fact(3) = 3 * fact(2) = 3 * 2 * fact(1) = 3 * 2 * 1 * fact(0) = 3 * 2 * 1 * 0 * fact(-1)</w:t>
      </w:r>
      <w:r>
        <w:rPr>
          <w:color w:val="000000"/>
        </w:rPr>
        <w:t>, and so on. The calculation never ends.</w:t>
      </w:r>
      <w:r>
        <w:t xml:space="preserve"> See “Lists.”</w:t>
      </w:r>
    </w:p>
    <w:p w14:paraId="0000032B" w14:textId="77777777" w:rsidR="00E203CD" w:rsidRPr="003B65C2" w:rsidRDefault="00E203CD" w:rsidP="003B65C2"/>
    <w:p w14:paraId="0000032C" w14:textId="77777777" w:rsidR="00E203CD" w:rsidRDefault="00000000" w:rsidP="00CA2503">
      <w:pPr>
        <w:pStyle w:val="QuestionStem"/>
      </w:pPr>
      <w:r>
        <w:t xml:space="preserve">The Fibonacci sequence starts with the two numbers 1, 1. Each number thereafter is the sum of the two numbers before it in the sequence. For </w:t>
      </w:r>
      <w:r>
        <w:lastRenderedPageBreak/>
        <w:t xml:space="preserve">example, the sequence's third number is 1 + 1 = 2. The sequence's fourth number is 1 + 2 = 3. The sequence's fifth number is 2 + 3 = 5. And so on. </w:t>
      </w:r>
    </w:p>
    <w:p w14:paraId="0000032D" w14:textId="77777777" w:rsidR="00E203CD" w:rsidRDefault="00000000" w:rsidP="003B65C2">
      <w:pPr>
        <w:pStyle w:val="QuestionStemContinued"/>
      </w:pPr>
      <w:r>
        <w:t xml:space="preserve">Which recursive definition of </w:t>
      </w:r>
      <w:r w:rsidRPr="00707ED7">
        <w:rPr>
          <w:rStyle w:val="InlineCode"/>
        </w:rPr>
        <w:t>fib</w:t>
      </w:r>
      <w:r>
        <w:t xml:space="preserve"> takes a number, </w:t>
      </w:r>
      <m:oMath>
        <m:r>
          <w:rPr>
            <w:rFonts w:ascii="Cambria Math" w:eastAsia="Cambria Math" w:hAnsi="Cambria Math" w:cs="Cambria Math"/>
            <w:highlight w:val="yellow"/>
          </w:rPr>
          <m:t>n</m:t>
        </m:r>
      </m:oMath>
      <w:r>
        <w:t xml:space="preserve">, and returns the </w:t>
      </w:r>
      <m:oMath>
        <m:r>
          <w:rPr>
            <w:rFonts w:ascii="Cambria Math" w:eastAsia="Cambria Math" w:hAnsi="Cambria Math" w:cs="Cambria Math"/>
            <w:highlight w:val="yellow"/>
          </w:rPr>
          <m:t>n</m:t>
        </m:r>
      </m:oMath>
      <w:r>
        <w:rPr>
          <w:vertAlign w:val="superscript"/>
        </w:rPr>
        <w:t>th</w:t>
      </w:r>
      <w:r>
        <w:t xml:space="preserve"> number in the Fibonacci sequence?</w:t>
      </w:r>
    </w:p>
    <w:p w14:paraId="00000331" w14:textId="7BED31E0" w:rsidR="00E203CD" w:rsidRPr="00707ED7" w:rsidRDefault="00000000" w:rsidP="00574271">
      <w:pPr>
        <w:pStyle w:val="QuestionOption"/>
        <w:rPr>
          <w:rStyle w:val="CodeBlock"/>
        </w:rPr>
      </w:pPr>
      <w:r>
        <w:t xml:space="preserve">[Correct Answer] A. </w:t>
      </w:r>
      <w:r w:rsidRPr="00707ED7">
        <w:rPr>
          <w:rStyle w:val="CodeBlock"/>
        </w:rPr>
        <w:t>fib(1) = 1</w:t>
      </w:r>
      <w:r w:rsidR="00397702">
        <w:rPr>
          <w:rStyle w:val="CodeBlock"/>
        </w:rPr>
        <w:br/>
      </w:r>
      <w:r w:rsidRPr="00707ED7">
        <w:rPr>
          <w:rStyle w:val="CodeBlock"/>
        </w:rPr>
        <w:t>fib(2) = 1</w:t>
      </w:r>
      <w:r w:rsidR="00397702">
        <w:rPr>
          <w:rStyle w:val="CodeBlock"/>
        </w:rPr>
        <w:br/>
      </w:r>
      <w:r w:rsidRPr="00707ED7">
        <w:rPr>
          <w:rStyle w:val="CodeBlock"/>
        </w:rPr>
        <w:t xml:space="preserve">fib(n) = fib(n - 2) + fib(n - 1) </w:t>
      </w:r>
    </w:p>
    <w:p w14:paraId="00000332" w14:textId="77777777" w:rsidR="00E203CD" w:rsidRDefault="00000000" w:rsidP="00574271">
      <w:pPr>
        <w:pStyle w:val="QuestionOption"/>
        <w:rPr>
          <w:color w:val="000000"/>
          <w:sz w:val="22"/>
          <w:szCs w:val="22"/>
        </w:rPr>
      </w:pPr>
      <w:r>
        <w:rPr>
          <w:rFonts w:ascii="Arial" w:eastAsia="Arial" w:hAnsi="Arial" w:cs="Arial"/>
          <w:sz w:val="22"/>
          <w:szCs w:val="22"/>
        </w:rPr>
        <w:t xml:space="preserve">B. </w:t>
      </w:r>
      <w:r w:rsidRPr="00707ED7">
        <w:rPr>
          <w:rStyle w:val="CodeBlock"/>
        </w:rPr>
        <w:t>fib(n) = fib(n - 2) + fib(n - 1)</w:t>
      </w:r>
    </w:p>
    <w:p w14:paraId="00000334" w14:textId="65DDD996" w:rsidR="00E203CD" w:rsidRPr="00707ED7" w:rsidRDefault="00000000" w:rsidP="00574271">
      <w:pPr>
        <w:pStyle w:val="QuestionOption"/>
        <w:rPr>
          <w:rStyle w:val="CodeBlock"/>
        </w:rPr>
      </w:pPr>
      <w:r>
        <w:rPr>
          <w:rFonts w:ascii="Arial" w:eastAsia="Arial" w:hAnsi="Arial" w:cs="Arial"/>
          <w:sz w:val="22"/>
          <w:szCs w:val="22"/>
        </w:rPr>
        <w:t xml:space="preserve">C. </w:t>
      </w:r>
      <w:r w:rsidRPr="00707ED7">
        <w:rPr>
          <w:rStyle w:val="CodeBlock"/>
        </w:rPr>
        <w:t>fib(1) = 1</w:t>
      </w:r>
      <w:r w:rsidR="00397702">
        <w:rPr>
          <w:rStyle w:val="CodeBlock"/>
        </w:rPr>
        <w:br/>
      </w:r>
      <w:r w:rsidRPr="00707ED7">
        <w:rPr>
          <w:rStyle w:val="CodeBlock"/>
        </w:rPr>
        <w:t>fib(n) = fib(n - 2) + fib(n - 1)</w:t>
      </w:r>
    </w:p>
    <w:p w14:paraId="00000338" w14:textId="559F5117" w:rsidR="00E203CD" w:rsidRDefault="00000000" w:rsidP="00574271">
      <w:pPr>
        <w:pStyle w:val="QuestionOption"/>
        <w:rPr>
          <w:rStyle w:val="CodeBlock"/>
        </w:rPr>
      </w:pPr>
      <w:r>
        <w:rPr>
          <w:rFonts w:ascii="Arial" w:eastAsia="Arial" w:hAnsi="Arial" w:cs="Arial"/>
          <w:sz w:val="22"/>
          <w:szCs w:val="22"/>
        </w:rPr>
        <w:t xml:space="preserve">D. </w:t>
      </w:r>
      <w:r w:rsidRPr="00707ED7">
        <w:rPr>
          <w:rStyle w:val="CodeBlock"/>
        </w:rPr>
        <w:t>fib(1) = 1</w:t>
      </w:r>
      <w:r w:rsidR="00397702">
        <w:rPr>
          <w:rStyle w:val="CodeBlock"/>
        </w:rPr>
        <w:br/>
      </w:r>
      <w:r w:rsidRPr="00707ED7">
        <w:rPr>
          <w:rStyle w:val="CodeBlock"/>
        </w:rPr>
        <w:t>fib(2) = 1</w:t>
      </w:r>
      <w:r w:rsidR="00397702">
        <w:rPr>
          <w:rStyle w:val="CodeBlock"/>
        </w:rPr>
        <w:br/>
      </w:r>
      <w:r w:rsidRPr="00707ED7">
        <w:rPr>
          <w:rStyle w:val="CodeBlock"/>
        </w:rPr>
        <w:t>fib(n) = fib((n - 2) * (n - 1))</w:t>
      </w:r>
    </w:p>
    <w:p w14:paraId="3DA8EABD" w14:textId="77777777" w:rsidR="003B65C2" w:rsidRDefault="00397702" w:rsidP="00574271">
      <w:pPr>
        <w:pStyle w:val="QuestionRationale"/>
        <w:rPr>
          <w:rStyle w:val="CodeBlock"/>
        </w:rPr>
      </w:pPr>
      <w:r w:rsidRPr="00707ED7">
        <w:rPr>
          <w:rStyle w:val="CodeBlock"/>
        </w:rPr>
        <w:t>fib(3) = fib(1) + fib(2) = 1 + 1 = 2</w:t>
      </w:r>
      <w:r w:rsidR="003B65C2">
        <w:rPr>
          <w:rStyle w:val="CodeBlock"/>
        </w:rPr>
        <w:br/>
      </w:r>
      <w:r w:rsidRPr="00707ED7">
        <w:rPr>
          <w:rStyle w:val="CodeBlock"/>
        </w:rPr>
        <w:t>fib(4) = fib(2) + fib(3) = 1 + 2 = 3</w:t>
      </w:r>
      <w:r w:rsidR="003B65C2">
        <w:rPr>
          <w:rStyle w:val="CodeBlock"/>
        </w:rPr>
        <w:br/>
      </w:r>
      <w:r w:rsidRPr="00707ED7">
        <w:rPr>
          <w:rStyle w:val="CodeBlock"/>
        </w:rPr>
        <w:t>fib(5) = fib(3) + fib(4) = 2 + 3 = 5</w:t>
      </w:r>
    </w:p>
    <w:p w14:paraId="0000033D" w14:textId="5C838C44" w:rsidR="00E203CD" w:rsidRDefault="00000000" w:rsidP="003B65C2">
      <w:pPr>
        <w:pStyle w:val="QuestionRationaleContinued"/>
      </w:pPr>
      <w:r>
        <w:t>And so on. See “Lists.”</w:t>
      </w:r>
    </w:p>
    <w:p w14:paraId="0000033E" w14:textId="77777777" w:rsidR="00E203CD" w:rsidRDefault="00000000" w:rsidP="00574271">
      <w:pPr>
        <w:pStyle w:val="QuestionRationale"/>
        <w:rPr>
          <w:color w:val="000000"/>
          <w:sz w:val="22"/>
          <w:szCs w:val="22"/>
        </w:rPr>
      </w:pPr>
      <w:r>
        <w:rPr>
          <w:color w:val="000000"/>
          <w:sz w:val="22"/>
          <w:szCs w:val="22"/>
        </w:rPr>
        <w:t xml:space="preserve">This code has no base case. For example, </w:t>
      </w:r>
      <w:r w:rsidRPr="00707ED7">
        <w:rPr>
          <w:rStyle w:val="InlineCode"/>
        </w:rPr>
        <w:t xml:space="preserve">fib(3) = fib(1) + fib(2) = (fib(-1) + fib(0)) + (fib(0) + fib(1)) = fib(-3) + fib(-2) + . . </w:t>
      </w:r>
      <w:r w:rsidRPr="00707ED7">
        <w:rPr>
          <w:rStyle w:val="InlineCode"/>
          <w:highlight w:val="green"/>
        </w:rPr>
        <w:t>.</w:t>
      </w:r>
      <w:r>
        <w:rPr>
          <w:color w:val="000000"/>
          <w:sz w:val="22"/>
          <w:szCs w:val="22"/>
        </w:rPr>
        <w:t xml:space="preserve"> </w:t>
      </w:r>
      <w:r>
        <w:rPr>
          <w:sz w:val="22"/>
          <w:szCs w:val="22"/>
        </w:rPr>
        <w:t>, a</w:t>
      </w:r>
      <w:r>
        <w:rPr>
          <w:color w:val="000000"/>
          <w:sz w:val="22"/>
          <w:szCs w:val="22"/>
        </w:rPr>
        <w:t>nd so on.</w:t>
      </w:r>
      <w:r>
        <w:rPr>
          <w:sz w:val="22"/>
          <w:szCs w:val="22"/>
        </w:rPr>
        <w:t xml:space="preserve"> See “Lists.”</w:t>
      </w:r>
    </w:p>
    <w:p w14:paraId="0000033F" w14:textId="77777777" w:rsidR="00E203CD" w:rsidRDefault="00000000" w:rsidP="00574271">
      <w:pPr>
        <w:pStyle w:val="QuestionRationale"/>
      </w:pPr>
      <w:r>
        <w:t xml:space="preserve">This code needs an additional base case. With this code, </w:t>
      </w:r>
      <w:r w:rsidRPr="00707ED7">
        <w:rPr>
          <w:rStyle w:val="InlineCode"/>
        </w:rPr>
        <w:t>fib(2) = fib(0) + fib(1)</w:t>
      </w:r>
      <w:r>
        <w:t xml:space="preserve">. Since there's no specific definition for </w:t>
      </w:r>
      <w:r w:rsidRPr="00707ED7">
        <w:rPr>
          <w:rStyle w:val="InlineCode"/>
        </w:rPr>
        <w:t>fib(0)</w:t>
      </w:r>
      <w:r>
        <w:t xml:space="preserve">, the code's second line applies, so </w:t>
      </w:r>
      <w:r w:rsidRPr="00707ED7">
        <w:rPr>
          <w:rStyle w:val="InlineCode"/>
        </w:rPr>
        <w:t>fib(0) = fib(-2) + fib(-1)</w:t>
      </w:r>
      <w:r>
        <w:t>, and so on. See “Lists.”</w:t>
      </w:r>
    </w:p>
    <w:p w14:paraId="00000340" w14:textId="77777777" w:rsidR="00E203CD" w:rsidRDefault="00000000" w:rsidP="00574271">
      <w:pPr>
        <w:pStyle w:val="QuestionRationale"/>
      </w:pPr>
      <w:r>
        <w:t xml:space="preserve">With this definition, </w:t>
      </w:r>
      <w:r w:rsidRPr="00707ED7">
        <w:rPr>
          <w:rStyle w:val="InlineCode"/>
        </w:rPr>
        <w:t>fib(3) = fib(1 * 2) = fib(2) = 1</w:t>
      </w:r>
      <w:r>
        <w:t xml:space="preserve">. But </w:t>
      </w:r>
      <w:r w:rsidRPr="00707ED7">
        <w:rPr>
          <w:rStyle w:val="InlineCode"/>
        </w:rPr>
        <w:t>fib(3)</w:t>
      </w:r>
      <w:r>
        <w:t xml:space="preserve"> is </w:t>
      </w:r>
      <m:oMath>
        <m:r>
          <w:rPr>
            <w:rFonts w:ascii="Cambria Math" w:eastAsia="Cambria Math" w:hAnsi="Cambria Math" w:cs="Cambria Math"/>
            <w:highlight w:val="yellow"/>
          </w:rPr>
          <m:t>2</m:t>
        </m:r>
      </m:oMath>
      <w:r>
        <w:t xml:space="preserve">, not </w:t>
      </w:r>
      <m:oMath>
        <m:r>
          <w:rPr>
            <w:rFonts w:ascii="Cambria Math" w:eastAsia="Cambria Math" w:hAnsi="Cambria Math" w:cs="Cambria Math"/>
            <w:highlight w:val="yellow"/>
          </w:rPr>
          <m:t>1</m:t>
        </m:r>
      </m:oMath>
      <w:r>
        <w:t>.  See “Lists.”</w:t>
      </w:r>
    </w:p>
    <w:p w14:paraId="00000341" w14:textId="77777777" w:rsidR="00E203CD" w:rsidRPr="00C74180" w:rsidRDefault="00E203CD" w:rsidP="00C74180"/>
    <w:p w14:paraId="00000390" w14:textId="77777777" w:rsidR="00E203CD" w:rsidRPr="005F7A89" w:rsidRDefault="00E203CD" w:rsidP="005F7A89"/>
    <w:p w14:paraId="00000391" w14:textId="77777777" w:rsidR="00E203CD" w:rsidRDefault="00000000" w:rsidP="00CA2503">
      <w:pPr>
        <w:pStyle w:val="QuestionStem"/>
      </w:pPr>
      <w:r>
        <w:t xml:space="preserve">A function named </w:t>
      </w:r>
      <w:r w:rsidRPr="00707ED7">
        <w:rPr>
          <w:rStyle w:val="InlineCode"/>
        </w:rPr>
        <w:t>up</w:t>
      </w:r>
      <w:r>
        <w:t xml:space="preserve"> takes a number, </w:t>
      </w:r>
      <m:oMath>
        <m:r>
          <w:rPr>
            <w:rFonts w:ascii="Cambria Math" w:eastAsia="Cambria Math" w:hAnsi="Cambria Math" w:cs="Cambria Math"/>
            <w:highlight w:val="yellow"/>
          </w:rPr>
          <m:t>n</m:t>
        </m:r>
      </m:oMath>
      <w:r>
        <w:t xml:space="preserve">, and returns a list whose values are </w:t>
      </w:r>
      <m:oMath>
        <m:r>
          <w:rPr>
            <w:rFonts w:ascii="Cambria Math" w:eastAsia="Cambria Math" w:hAnsi="Cambria Math" w:cs="Cambria Math"/>
            <w:highlight w:val="yellow"/>
          </w:rPr>
          <m:t>0, 1, 2, …, n</m:t>
        </m:r>
      </m:oMath>
      <w:r>
        <w:t xml:space="preserve">. Which recursive definition of </w:t>
      </w:r>
      <w:r w:rsidRPr="00707ED7">
        <w:rPr>
          <w:rStyle w:val="InlineCode"/>
        </w:rPr>
        <w:t>up</w:t>
      </w:r>
      <w:r>
        <w:t xml:space="preserve"> is correct?</w:t>
      </w:r>
    </w:p>
    <w:p w14:paraId="00000394" w14:textId="4167BFED" w:rsidR="00E203CD" w:rsidRPr="00707ED7" w:rsidRDefault="00000000" w:rsidP="00574271">
      <w:pPr>
        <w:pStyle w:val="QuestionOption"/>
        <w:rPr>
          <w:rStyle w:val="CodeBlock"/>
        </w:rPr>
      </w:pPr>
      <w:r>
        <w:t xml:space="preserve">[Correct Answer] A. </w:t>
      </w:r>
      <w:r w:rsidRPr="00707ED7">
        <w:rPr>
          <w:rStyle w:val="CodeBlock"/>
        </w:rPr>
        <w:t>up(0) = [0]</w:t>
      </w:r>
      <w:r w:rsidR="00397702">
        <w:rPr>
          <w:rStyle w:val="CodeBlock"/>
        </w:rPr>
        <w:br/>
      </w:r>
      <w:r w:rsidRPr="00707ED7">
        <w:rPr>
          <w:rStyle w:val="CodeBlock"/>
        </w:rPr>
        <w:t>up(n) = concat( up(n-1),[n] )</w:t>
      </w:r>
    </w:p>
    <w:p w14:paraId="00000396" w14:textId="7519CE13" w:rsidR="00E203CD" w:rsidRPr="00707ED7" w:rsidRDefault="00000000" w:rsidP="00574271">
      <w:pPr>
        <w:pStyle w:val="QuestionOption"/>
        <w:rPr>
          <w:rStyle w:val="CodeBlock"/>
        </w:rPr>
      </w:pPr>
      <w:r>
        <w:rPr>
          <w:sz w:val="22"/>
          <w:szCs w:val="22"/>
        </w:rPr>
        <w:t>B.</w:t>
      </w:r>
      <w:r>
        <w:rPr>
          <w:color w:val="000000"/>
          <w:sz w:val="22"/>
          <w:szCs w:val="22"/>
        </w:rPr>
        <w:t xml:space="preserve"> </w:t>
      </w:r>
      <w:r w:rsidRPr="00707ED7">
        <w:rPr>
          <w:rStyle w:val="CodeBlock"/>
        </w:rPr>
        <w:t>up(0) = [0]</w:t>
      </w:r>
      <w:r w:rsidR="00397702">
        <w:rPr>
          <w:rStyle w:val="CodeBlock"/>
        </w:rPr>
        <w:br/>
      </w:r>
      <w:r w:rsidRPr="00707ED7">
        <w:rPr>
          <w:rStyle w:val="CodeBlock"/>
        </w:rPr>
        <w:t>up(n) = up(n-1)::[n]</w:t>
      </w:r>
    </w:p>
    <w:p w14:paraId="00000398" w14:textId="79AF3892" w:rsidR="00E203CD" w:rsidRPr="00707ED7" w:rsidRDefault="00000000" w:rsidP="00574271">
      <w:pPr>
        <w:pStyle w:val="QuestionOption"/>
        <w:rPr>
          <w:rStyle w:val="CodeBlock"/>
        </w:rPr>
      </w:pPr>
      <w:r>
        <w:rPr>
          <w:rFonts w:ascii="Arial" w:eastAsia="Arial" w:hAnsi="Arial" w:cs="Arial"/>
          <w:sz w:val="22"/>
          <w:szCs w:val="22"/>
        </w:rPr>
        <w:lastRenderedPageBreak/>
        <w:t xml:space="preserve">C. </w:t>
      </w:r>
      <w:r w:rsidRPr="00707ED7">
        <w:rPr>
          <w:rStyle w:val="CodeBlock"/>
        </w:rPr>
        <w:t>up(0) = [0]</w:t>
      </w:r>
      <w:r w:rsidR="00397702">
        <w:rPr>
          <w:rStyle w:val="CodeBlock"/>
        </w:rPr>
        <w:br/>
      </w:r>
      <w:r w:rsidRPr="00707ED7">
        <w:rPr>
          <w:rStyle w:val="CodeBlock"/>
        </w:rPr>
        <w:t>up(n) = concat( [n],up(n-1) )</w:t>
      </w:r>
    </w:p>
    <w:p w14:paraId="0000039B" w14:textId="443AC56F" w:rsidR="00E203CD" w:rsidRPr="00707ED7" w:rsidRDefault="00000000" w:rsidP="00574271">
      <w:pPr>
        <w:pStyle w:val="QuestionOption"/>
        <w:rPr>
          <w:rStyle w:val="CodeBlock"/>
        </w:rPr>
      </w:pPr>
      <w:r>
        <w:rPr>
          <w:rFonts w:ascii="Arial" w:eastAsia="Arial" w:hAnsi="Arial" w:cs="Arial"/>
          <w:sz w:val="22"/>
          <w:szCs w:val="22"/>
        </w:rPr>
        <w:t xml:space="preserve">D. </w:t>
      </w:r>
      <w:r w:rsidRPr="00707ED7">
        <w:rPr>
          <w:rStyle w:val="CodeBlock"/>
        </w:rPr>
        <w:t>up(0) = [0]</w:t>
      </w:r>
      <w:r w:rsidR="00397702">
        <w:rPr>
          <w:rStyle w:val="CodeBlock"/>
        </w:rPr>
        <w:br/>
      </w:r>
      <w:r w:rsidRPr="00707ED7">
        <w:rPr>
          <w:rStyle w:val="CodeBlock"/>
        </w:rPr>
        <w:t>up(n) = (n-1)::up(n)</w:t>
      </w:r>
    </w:p>
    <w:p w14:paraId="0000039D" w14:textId="77777777" w:rsidR="00E203CD" w:rsidRDefault="00000000" w:rsidP="00574271">
      <w:pPr>
        <w:pStyle w:val="QuestionRationale"/>
      </w:pPr>
      <w:r>
        <w:t>For example:</w:t>
      </w:r>
    </w:p>
    <w:p w14:paraId="000003A2" w14:textId="3E99ABF9" w:rsidR="00E203CD" w:rsidRPr="00707ED7" w:rsidRDefault="00000000" w:rsidP="005F7A89">
      <w:pPr>
        <w:pStyle w:val="QuestionRationaleContinued"/>
        <w:rPr>
          <w:rStyle w:val="CodeBlock"/>
        </w:rPr>
      </w:pPr>
      <w:r w:rsidRPr="00707ED7">
        <w:rPr>
          <w:rStyle w:val="CodeBlock"/>
        </w:rPr>
        <w:t>up(2) = concat(</w:t>
      </w:r>
      <w:r w:rsidR="00090521">
        <w:rPr>
          <w:rStyle w:val="CodeBlock"/>
        </w:rPr>
        <w:t>      </w:t>
      </w:r>
      <w:r w:rsidRPr="00707ED7">
        <w:rPr>
          <w:rStyle w:val="CodeBlock"/>
        </w:rPr>
        <w:t xml:space="preserve"> up(1)</w:t>
      </w:r>
      <w:r w:rsidR="00090521">
        <w:rPr>
          <w:rStyle w:val="CodeBlock"/>
        </w:rPr>
        <w:t>        </w:t>
      </w:r>
      <w:r w:rsidRPr="00707ED7">
        <w:rPr>
          <w:rStyle w:val="CodeBlock"/>
        </w:rPr>
        <w:t>, [2] )</w:t>
      </w:r>
      <w:r w:rsidR="005F7A89">
        <w:rPr>
          <w:rStyle w:val="CodeBlock"/>
        </w:rPr>
        <w:br/>
      </w:r>
      <w:r w:rsidR="00090521">
        <w:rPr>
          <w:rStyle w:val="CodeBlock"/>
        </w:rPr>
        <w:t>      </w:t>
      </w:r>
      <w:r w:rsidRPr="00707ED7">
        <w:rPr>
          <w:rStyle w:val="CodeBlock"/>
        </w:rPr>
        <w:t>= concat( concat( up(0),[1] ), [2] )</w:t>
      </w:r>
      <w:r w:rsidR="00397702">
        <w:rPr>
          <w:rStyle w:val="CodeBlock"/>
        </w:rPr>
        <w:br/>
      </w:r>
      <w:r w:rsidR="00090521">
        <w:rPr>
          <w:rStyle w:val="CodeBlock"/>
        </w:rPr>
        <w:t>      </w:t>
      </w:r>
      <w:r w:rsidRPr="00707ED7">
        <w:rPr>
          <w:rStyle w:val="CodeBlock"/>
        </w:rPr>
        <w:t>= concat( concat(</w:t>
      </w:r>
      <w:r w:rsidR="00090521">
        <w:rPr>
          <w:rStyle w:val="CodeBlock"/>
        </w:rPr>
        <w:t>  </w:t>
      </w:r>
      <w:r w:rsidRPr="00707ED7">
        <w:rPr>
          <w:rStyle w:val="CodeBlock"/>
        </w:rPr>
        <w:t>[0] ,[1] ), [2] )</w:t>
      </w:r>
      <w:r w:rsidR="00397702">
        <w:rPr>
          <w:rStyle w:val="CodeBlock"/>
        </w:rPr>
        <w:br/>
      </w:r>
      <w:r w:rsidR="00090521">
        <w:rPr>
          <w:rStyle w:val="CodeBlock"/>
        </w:rPr>
        <w:t>      </w:t>
      </w:r>
      <w:r w:rsidRPr="00707ED7">
        <w:rPr>
          <w:rStyle w:val="CodeBlock"/>
        </w:rPr>
        <w:t>= concat(</w:t>
      </w:r>
      <w:r w:rsidR="00090521">
        <w:rPr>
          <w:rStyle w:val="CodeBlock"/>
        </w:rPr>
        <w:t>      </w:t>
      </w:r>
      <w:r w:rsidRPr="00707ED7">
        <w:rPr>
          <w:rStyle w:val="CodeBlock"/>
        </w:rPr>
        <w:t xml:space="preserve"> [0,1]</w:t>
      </w:r>
      <w:r w:rsidR="00090521">
        <w:rPr>
          <w:rStyle w:val="CodeBlock"/>
        </w:rPr>
        <w:t>        </w:t>
      </w:r>
      <w:r w:rsidRPr="00707ED7">
        <w:rPr>
          <w:rStyle w:val="CodeBlock"/>
        </w:rPr>
        <w:t>, [2] )</w:t>
      </w:r>
      <w:r w:rsidR="00397702">
        <w:rPr>
          <w:rStyle w:val="CodeBlock"/>
        </w:rPr>
        <w:br/>
      </w:r>
      <w:r w:rsidR="00090521">
        <w:rPr>
          <w:rStyle w:val="CodeBlock"/>
        </w:rPr>
        <w:t>      </w:t>
      </w:r>
      <w:r w:rsidRPr="00707ED7">
        <w:rPr>
          <w:rStyle w:val="CodeBlock"/>
        </w:rPr>
        <w:t>= [0,1,2]</w:t>
      </w:r>
    </w:p>
    <w:p w14:paraId="000003A3" w14:textId="77777777" w:rsidR="00E203CD" w:rsidRPr="00707ED7" w:rsidRDefault="00000000" w:rsidP="005F7A89">
      <w:pPr>
        <w:pStyle w:val="QuestionRationaleContinued"/>
        <w:rPr>
          <w:rStyle w:val="InlineCode"/>
        </w:rPr>
      </w:pPr>
      <w:r>
        <w:t>See “More Recursion Examples.”</w:t>
      </w:r>
    </w:p>
    <w:p w14:paraId="000003A4" w14:textId="77777777" w:rsidR="00E203CD" w:rsidRDefault="00000000" w:rsidP="00574271">
      <w:pPr>
        <w:pStyle w:val="QuestionRationale"/>
        <w:rPr>
          <w:color w:val="000000"/>
        </w:rPr>
      </w:pPr>
      <w:r>
        <w:rPr>
          <w:color w:val="000000"/>
        </w:rPr>
        <w:t xml:space="preserve">With this definition, </w:t>
      </w:r>
      <w:r w:rsidRPr="00707ED7">
        <w:rPr>
          <w:rStyle w:val="InlineCode"/>
        </w:rPr>
        <w:t>up(1) = up(0)::[1] = [0]::[1] = [[0], 1]</w:t>
      </w:r>
      <w:r>
        <w:rPr>
          <w:color w:val="000000"/>
        </w:rPr>
        <w:t xml:space="preserve">. But </w:t>
      </w:r>
      <w:r w:rsidRPr="00707ED7">
        <w:rPr>
          <w:rStyle w:val="InlineCode"/>
        </w:rPr>
        <w:t>up(1)</w:t>
      </w:r>
      <w:r>
        <w:rPr>
          <w:color w:val="000000"/>
        </w:rPr>
        <w:t xml:space="preserve"> is </w:t>
      </w:r>
      <w:r w:rsidRPr="00707ED7">
        <w:rPr>
          <w:rStyle w:val="InlineCode"/>
        </w:rPr>
        <w:t>[0,1]</w:t>
      </w:r>
      <w:r>
        <w:rPr>
          <w:color w:val="000000"/>
        </w:rPr>
        <w:t xml:space="preserve">, not </w:t>
      </w:r>
      <w:r w:rsidRPr="00707ED7">
        <w:rPr>
          <w:rStyle w:val="InlineCode"/>
        </w:rPr>
        <w:t>[[0],1]</w:t>
      </w:r>
      <w:r>
        <w:rPr>
          <w:color w:val="000000"/>
        </w:rPr>
        <w:t xml:space="preserve">. </w:t>
      </w:r>
      <w:r>
        <w:t>See “More Recursion Examples.”</w:t>
      </w:r>
    </w:p>
    <w:p w14:paraId="000003A5" w14:textId="77777777" w:rsidR="00E203CD" w:rsidRDefault="00000000" w:rsidP="00574271">
      <w:pPr>
        <w:pStyle w:val="QuestionRationale"/>
        <w:rPr>
          <w:color w:val="000000"/>
        </w:rPr>
      </w:pPr>
      <w:r>
        <w:rPr>
          <w:color w:val="000000"/>
        </w:rPr>
        <w:t xml:space="preserve">With this definition, </w:t>
      </w:r>
      <w:r w:rsidRPr="00707ED7">
        <w:rPr>
          <w:rStyle w:val="InlineCode"/>
        </w:rPr>
        <w:t>up(1) = concat( [1], up(0) ) = concat( [1], [0] ) = [1,0]</w:t>
      </w:r>
      <w:r>
        <w:rPr>
          <w:color w:val="000000"/>
        </w:rPr>
        <w:t xml:space="preserve">. But the value of </w:t>
      </w:r>
      <w:r w:rsidRPr="00707ED7">
        <w:rPr>
          <w:rStyle w:val="InlineCode"/>
        </w:rPr>
        <w:t>up(1)</w:t>
      </w:r>
      <w:r>
        <w:rPr>
          <w:color w:val="000000"/>
        </w:rPr>
        <w:t xml:space="preserve"> is </w:t>
      </w:r>
      <w:r w:rsidRPr="00707ED7">
        <w:rPr>
          <w:rStyle w:val="InlineCode"/>
        </w:rPr>
        <w:t>[0,1]</w:t>
      </w:r>
      <w:r>
        <w:rPr>
          <w:color w:val="000000"/>
        </w:rPr>
        <w:t xml:space="preserve">, not </w:t>
      </w:r>
      <w:r w:rsidRPr="00707ED7">
        <w:rPr>
          <w:rStyle w:val="InlineCode"/>
        </w:rPr>
        <w:t>[1,0]</w:t>
      </w:r>
      <w:r>
        <w:rPr>
          <w:color w:val="000000"/>
        </w:rPr>
        <w:t>.</w:t>
      </w:r>
      <w:r>
        <w:t xml:space="preserve"> See “More Recursion Examples.”</w:t>
      </w:r>
    </w:p>
    <w:p w14:paraId="000003A6" w14:textId="77777777" w:rsidR="00E203CD" w:rsidRDefault="00000000" w:rsidP="00574271">
      <w:pPr>
        <w:pStyle w:val="QuestionRationale"/>
      </w:pPr>
      <w:r>
        <w:t xml:space="preserve">With this definition, </w:t>
      </w:r>
      <w:r w:rsidRPr="00707ED7">
        <w:rPr>
          <w:rStyle w:val="InlineCode"/>
        </w:rPr>
        <w:t>up(1) = 0::up(1) = 0::(0::up(1)) = 0::(0::(0::up(1)))</w:t>
      </w:r>
      <w:r>
        <w:t>, and so on. The expansion never ends. See “More Recursion Examples.”</w:t>
      </w:r>
    </w:p>
    <w:p w14:paraId="000003A7" w14:textId="77777777" w:rsidR="00E203CD" w:rsidRPr="005F7A89" w:rsidRDefault="00E203CD" w:rsidP="005F7A89"/>
    <w:p w14:paraId="000003A8" w14:textId="77777777" w:rsidR="00E203CD" w:rsidRDefault="00000000" w:rsidP="00CA2503">
      <w:pPr>
        <w:pStyle w:val="QuestionStem"/>
      </w:pPr>
      <w:r>
        <w:t>Ackermann's function is defined as follows:</w:t>
      </w:r>
    </w:p>
    <w:p w14:paraId="000003AB" w14:textId="16F6769E" w:rsidR="00E203CD" w:rsidRPr="00707ED7" w:rsidRDefault="00000000" w:rsidP="005F7A89">
      <w:pPr>
        <w:pStyle w:val="QuestionStemContinued"/>
        <w:rPr>
          <w:rStyle w:val="CodeBlock"/>
        </w:rPr>
      </w:pPr>
      <w:r w:rsidRPr="00707ED7">
        <w:rPr>
          <w:rStyle w:val="CodeBlock"/>
        </w:rPr>
        <w:t>ack(0,x) = x + 1</w:t>
      </w:r>
      <w:r w:rsidR="00397702">
        <w:rPr>
          <w:rStyle w:val="CodeBlock"/>
        </w:rPr>
        <w:br/>
      </w:r>
      <w:r w:rsidRPr="00707ED7">
        <w:rPr>
          <w:rStyle w:val="CodeBlock"/>
        </w:rPr>
        <w:t>ack(n,0) = ack(n-1, 1)</w:t>
      </w:r>
      <w:r w:rsidR="00397702">
        <w:rPr>
          <w:rStyle w:val="CodeBlock"/>
        </w:rPr>
        <w:br/>
      </w:r>
      <w:r w:rsidRPr="00707ED7">
        <w:rPr>
          <w:rStyle w:val="CodeBlock"/>
        </w:rPr>
        <w:t>ack(n,x) = ack(n-1, ack(n,x-1))</w:t>
      </w:r>
    </w:p>
    <w:p w14:paraId="000003AC" w14:textId="77777777" w:rsidR="00E203CD" w:rsidRDefault="00000000" w:rsidP="005F7A89">
      <w:pPr>
        <w:pStyle w:val="QuestionStemContinued"/>
      </w:pPr>
      <w:r>
        <w:t xml:space="preserve">Some values of the </w:t>
      </w:r>
      <w:r w:rsidRPr="00707ED7">
        <w:rPr>
          <w:rStyle w:val="InlineCode"/>
        </w:rPr>
        <w:t>ack</w:t>
      </w:r>
      <w:r>
        <w:t xml:space="preserve"> function are too large for any computer to calculate. For example, </w:t>
      </w:r>
      <w:r w:rsidRPr="00707ED7">
        <w:rPr>
          <w:rStyle w:val="InlineCode"/>
        </w:rPr>
        <w:t>ack(4,3)</w:t>
      </w:r>
      <w:r>
        <w:t xml:space="preserve"> is approximately </w:t>
      </w:r>
      <m:oMath>
        <m:sSup>
          <m:sSupPr>
            <m:ctrlPr>
              <w:rPr>
                <w:rFonts w:ascii="Cambria Math" w:eastAsia="Cambria Math" w:hAnsi="Cambria Math" w:cs="Cambria Math"/>
                <w:highlight w:val="yellow"/>
              </w:rPr>
            </m:ctrlPr>
          </m:sSupPr>
          <m:e>
            <m:r>
              <w:rPr>
                <w:rFonts w:ascii="Cambria Math" w:eastAsia="Cambria Math" w:hAnsi="Cambria Math" w:cs="Cambria Math"/>
                <w:highlight w:val="yellow"/>
              </w:rPr>
              <m:t>2</m:t>
            </m:r>
          </m:e>
          <m:sup>
            <m:sSup>
              <m:sSupPr>
                <m:ctrlPr>
                  <w:rPr>
                    <w:rFonts w:ascii="Cambria Math" w:eastAsia="Cambria Math" w:hAnsi="Cambria Math" w:cs="Cambria Math"/>
                    <w:highlight w:val="yellow"/>
                  </w:rPr>
                </m:ctrlPr>
              </m:sSupPr>
              <m:e>
                <m:r>
                  <w:rPr>
                    <w:rFonts w:ascii="Cambria Math" w:eastAsia="Cambria Math" w:hAnsi="Cambria Math" w:cs="Cambria Math"/>
                    <w:highlight w:val="yellow"/>
                  </w:rPr>
                  <m:t>2</m:t>
                </m:r>
              </m:e>
              <m:sup>
                <m:r>
                  <w:rPr>
                    <w:rFonts w:ascii="Cambria Math" w:eastAsia="Cambria Math" w:hAnsi="Cambria Math" w:cs="Cambria Math"/>
                    <w:highlight w:val="yellow"/>
                  </w:rPr>
                  <m:t>65536</m:t>
                </m:r>
              </m:sup>
            </m:sSup>
          </m:sup>
        </m:sSup>
      </m:oMath>
      <w:r>
        <w:t>, a number with more than 2,800 digits.</w:t>
      </w:r>
    </w:p>
    <w:p w14:paraId="000003AE" w14:textId="77777777" w:rsidR="00E203CD" w:rsidRDefault="00000000" w:rsidP="005F7A89">
      <w:pPr>
        <w:pStyle w:val="QuestionStemContinued"/>
      </w:pPr>
      <w:r>
        <w:t xml:space="preserve">What's the value of </w:t>
      </w:r>
      <w:r w:rsidRPr="00707ED7">
        <w:rPr>
          <w:rStyle w:val="CodeBlock"/>
        </w:rPr>
        <w:t>ack(1,1)</w:t>
      </w:r>
      <w:r>
        <w:t>?</w:t>
      </w:r>
    </w:p>
    <w:p w14:paraId="000003AF" w14:textId="77777777" w:rsidR="00E203CD" w:rsidRPr="00707ED7" w:rsidRDefault="00000000" w:rsidP="00574271">
      <w:pPr>
        <w:pStyle w:val="QuestionOption"/>
        <w:rPr>
          <w:rStyle w:val="CodeBlock"/>
        </w:rPr>
      </w:pPr>
      <w:r>
        <w:t xml:space="preserve">[Correct Answer] A. </w:t>
      </w:r>
      <w:r w:rsidRPr="00707ED7">
        <w:rPr>
          <w:rStyle w:val="CodeBlock"/>
        </w:rPr>
        <w:t>3</w:t>
      </w:r>
    </w:p>
    <w:p w14:paraId="000003B0" w14:textId="77777777" w:rsidR="00E203CD" w:rsidRPr="00707ED7" w:rsidRDefault="00000000" w:rsidP="00574271">
      <w:pPr>
        <w:pStyle w:val="QuestionOption"/>
        <w:rPr>
          <w:rStyle w:val="CodeBlock"/>
        </w:rPr>
      </w:pPr>
      <w:r>
        <w:rPr>
          <w:sz w:val="22"/>
          <w:szCs w:val="22"/>
        </w:rPr>
        <w:t>B.</w:t>
      </w:r>
      <w:r w:rsidRPr="00707ED7">
        <w:rPr>
          <w:rStyle w:val="CodeBlock"/>
        </w:rPr>
        <w:t xml:space="preserve"> 1</w:t>
      </w:r>
    </w:p>
    <w:p w14:paraId="000003B1" w14:textId="77777777" w:rsidR="00E203CD" w:rsidRPr="00707ED7" w:rsidRDefault="00000000" w:rsidP="00574271">
      <w:pPr>
        <w:pStyle w:val="QuestionOption"/>
        <w:rPr>
          <w:rStyle w:val="CodeBlock"/>
        </w:rPr>
      </w:pPr>
      <w:r>
        <w:t>C.</w:t>
      </w:r>
      <w:r w:rsidRPr="00707ED7">
        <w:t xml:space="preserve"> </w:t>
      </w:r>
      <m:oMath>
        <m:sSup>
          <m:sSupPr>
            <m:ctrlPr>
              <w:rPr>
                <w:rFonts w:ascii="Cambria Math" w:hAnsi="Cambria Math"/>
                <w:highlight w:val="yellow"/>
              </w:rPr>
            </m:ctrlPr>
          </m:sSupPr>
          <m:e>
            <m:r>
              <w:rPr>
                <w:rFonts w:ascii="Cambria Math" w:hAnsi="Cambria Math"/>
                <w:highlight w:val="yellow"/>
              </w:rPr>
              <m:t>2</m:t>
            </m:r>
          </m:e>
          <m:sup>
            <m:sSup>
              <m:sSupPr>
                <m:ctrlPr>
                  <w:rPr>
                    <w:rFonts w:ascii="Cambria Math" w:hAnsi="Cambria Math"/>
                    <w:highlight w:val="yellow"/>
                  </w:rPr>
                </m:ctrlPr>
              </m:sSupPr>
              <m:e>
                <m:r>
                  <w:rPr>
                    <w:rFonts w:ascii="Cambria Math" w:hAnsi="Cambria Math"/>
                    <w:highlight w:val="yellow"/>
                  </w:rPr>
                  <m:t>2</m:t>
                </m:r>
              </m:e>
              <m:sup>
                <m:r>
                  <w:rPr>
                    <w:rFonts w:ascii="Cambria Math" w:hAnsi="Cambria Math"/>
                    <w:highlight w:val="yellow"/>
                  </w:rPr>
                  <m:t>2</m:t>
                </m:r>
              </m:sup>
            </m:sSup>
          </m:sup>
        </m:sSup>
      </m:oMath>
    </w:p>
    <w:p w14:paraId="000003B3" w14:textId="0ABEFBE9" w:rsidR="00E203CD" w:rsidRPr="00707ED7" w:rsidRDefault="00000000" w:rsidP="00574271">
      <w:pPr>
        <w:pStyle w:val="QuestionOption"/>
        <w:rPr>
          <w:rStyle w:val="CodeBlock"/>
        </w:rPr>
      </w:pPr>
      <w:r>
        <w:rPr>
          <w:sz w:val="22"/>
          <w:szCs w:val="22"/>
        </w:rPr>
        <w:t>D.</w:t>
      </w:r>
      <w:r w:rsidRPr="00707ED7">
        <w:rPr>
          <w:rStyle w:val="CodeBlock"/>
        </w:rPr>
        <w:t xml:space="preserve"> 0</w:t>
      </w:r>
    </w:p>
    <w:p w14:paraId="000003B5" w14:textId="77777777" w:rsidR="00E203CD" w:rsidRDefault="00000000" w:rsidP="00574271">
      <w:pPr>
        <w:pStyle w:val="QuestionRationale"/>
      </w:pPr>
      <w:r>
        <w:t xml:space="preserve">To find the value of </w:t>
      </w:r>
      <w:r w:rsidRPr="00707ED7">
        <w:rPr>
          <w:rStyle w:val="InlineCode"/>
        </w:rPr>
        <w:t>ack(1,1)</w:t>
      </w:r>
      <w:r>
        <w:t>, start by applying the third line in the definition:</w:t>
      </w:r>
    </w:p>
    <w:p w14:paraId="6A5379C1" w14:textId="77777777" w:rsidR="00C26A15" w:rsidRDefault="00397702" w:rsidP="00C26A15">
      <w:pPr>
        <w:pStyle w:val="QuestionRationaleContinued"/>
        <w:rPr>
          <w:rStyle w:val="CodeBlock"/>
        </w:rPr>
      </w:pPr>
      <w:r w:rsidRPr="00707ED7">
        <w:rPr>
          <w:rStyle w:val="CodeBlock"/>
        </w:rPr>
        <w:t>ack(1,1) = ack(0, ack(1,0))</w:t>
      </w:r>
    </w:p>
    <w:p w14:paraId="000003B9" w14:textId="77777777" w:rsidR="00E203CD" w:rsidRDefault="00000000" w:rsidP="00C26A15">
      <w:pPr>
        <w:pStyle w:val="QuestionRationaleContinued"/>
      </w:pPr>
      <w:r>
        <w:lastRenderedPageBreak/>
        <w:t>Then, apply the second line in the definition:</w:t>
      </w:r>
    </w:p>
    <w:p w14:paraId="3D656BBB" w14:textId="5A241FC2" w:rsidR="00C26A15" w:rsidRDefault="00090521" w:rsidP="00C26A15">
      <w:pPr>
        <w:pStyle w:val="QuestionRationaleContinued"/>
        <w:rPr>
          <w:rStyle w:val="CodeBlock"/>
        </w:rPr>
      </w:pPr>
      <w:r>
        <w:rPr>
          <w:rStyle w:val="CodeBlock"/>
        </w:rPr>
        <w:t>        </w:t>
      </w:r>
      <w:r w:rsidR="00397702" w:rsidRPr="00707ED7">
        <w:rPr>
          <w:rStyle w:val="CodeBlock"/>
        </w:rPr>
        <w:t xml:space="preserve"> = ack(0, ack(0,1))</w:t>
      </w:r>
    </w:p>
    <w:p w14:paraId="000003BD" w14:textId="77777777" w:rsidR="00E203CD" w:rsidRDefault="00000000" w:rsidP="00C26A15">
      <w:pPr>
        <w:pStyle w:val="QuestionRationaleContinued"/>
      </w:pPr>
      <w:r>
        <w:t>Then, apply the first line in the definition:</w:t>
      </w:r>
    </w:p>
    <w:p w14:paraId="30E5DE86" w14:textId="28E906C5" w:rsidR="00C26A15" w:rsidRDefault="00090521" w:rsidP="00C26A15">
      <w:pPr>
        <w:pStyle w:val="QuestionRationaleContinued"/>
        <w:rPr>
          <w:rStyle w:val="CodeBlock"/>
        </w:rPr>
      </w:pPr>
      <w:r>
        <w:rPr>
          <w:rStyle w:val="CodeBlock"/>
        </w:rPr>
        <w:t>        </w:t>
      </w:r>
      <w:r w:rsidR="00397702" w:rsidRPr="00707ED7">
        <w:rPr>
          <w:rStyle w:val="CodeBlock"/>
        </w:rPr>
        <w:t xml:space="preserve"> = ack(0,</w:t>
      </w:r>
      <w:r>
        <w:rPr>
          <w:rStyle w:val="CodeBlock"/>
        </w:rPr>
        <w:t>    </w:t>
      </w:r>
      <w:r w:rsidR="00397702" w:rsidRPr="00707ED7">
        <w:rPr>
          <w:rStyle w:val="CodeBlock"/>
        </w:rPr>
        <w:t xml:space="preserve"> 2</w:t>
      </w:r>
      <w:r>
        <w:rPr>
          <w:rStyle w:val="CodeBlock"/>
        </w:rPr>
        <w:t>  </w:t>
      </w:r>
      <w:r w:rsidR="00397702" w:rsidRPr="00707ED7">
        <w:rPr>
          <w:rStyle w:val="CodeBlock"/>
        </w:rPr>
        <w:t xml:space="preserve"> )</w:t>
      </w:r>
    </w:p>
    <w:p w14:paraId="000003C1" w14:textId="77777777" w:rsidR="00E203CD" w:rsidRDefault="00000000" w:rsidP="00C26A15">
      <w:pPr>
        <w:pStyle w:val="QuestionRationaleContinued"/>
      </w:pPr>
      <w:r>
        <w:t>Then, apply the first line again:</w:t>
      </w:r>
    </w:p>
    <w:p w14:paraId="000003C3" w14:textId="669BA028" w:rsidR="00E203CD" w:rsidRPr="00707ED7" w:rsidRDefault="00090521" w:rsidP="00C26A15">
      <w:pPr>
        <w:pStyle w:val="QuestionRationaleContinued"/>
        <w:rPr>
          <w:rStyle w:val="CodeBlock"/>
        </w:rPr>
      </w:pPr>
      <w:r>
        <w:rPr>
          <w:rStyle w:val="CodeBlock"/>
        </w:rPr>
        <w:t>        </w:t>
      </w:r>
      <w:r w:rsidR="00397702" w:rsidRPr="00707ED7">
        <w:rPr>
          <w:rStyle w:val="CodeBlock"/>
        </w:rPr>
        <w:t xml:space="preserve"> = 3</w:t>
      </w:r>
    </w:p>
    <w:p w14:paraId="000003C4" w14:textId="77777777" w:rsidR="00E203CD" w:rsidRDefault="00000000" w:rsidP="00C26A15">
      <w:pPr>
        <w:pStyle w:val="QuestionRationaleContinued"/>
      </w:pPr>
      <w:r>
        <w:t>See “More Recursion Examples.”</w:t>
      </w:r>
    </w:p>
    <w:p w14:paraId="000003C5" w14:textId="77777777" w:rsidR="00E203CD" w:rsidRDefault="00000000" w:rsidP="00574271">
      <w:pPr>
        <w:pStyle w:val="QuestionRationale"/>
      </w:pPr>
      <w:r>
        <w:t xml:space="preserve">The definition of Ackermann's function consists of three lines. When you find the value of </w:t>
      </w:r>
      <w:r w:rsidRPr="00707ED7">
        <w:rPr>
          <w:rStyle w:val="InlineCode"/>
        </w:rPr>
        <w:t>ack(1,1)</w:t>
      </w:r>
      <w:r>
        <w:t>, you apply each line at least once. See “More Recursion Examples.”</w:t>
      </w:r>
    </w:p>
    <w:p w14:paraId="000003C6" w14:textId="77777777" w:rsidR="00E203CD" w:rsidRDefault="00000000" w:rsidP="00574271">
      <w:pPr>
        <w:pStyle w:val="QuestionRationale"/>
      </w:pPr>
      <w:r>
        <w:t xml:space="preserve">The definition of Ackermann's function consists of three lines. When you find the value of </w:t>
      </w:r>
      <w:r w:rsidRPr="00707ED7">
        <w:rPr>
          <w:rStyle w:val="InlineCode"/>
        </w:rPr>
        <w:t>ack(1,1)</w:t>
      </w:r>
      <w:r>
        <w:t>, you apply each line at least once. See “More Recursion Examples.”</w:t>
      </w:r>
    </w:p>
    <w:p w14:paraId="000003C7" w14:textId="77777777" w:rsidR="00E203CD" w:rsidRDefault="00000000" w:rsidP="00574271">
      <w:pPr>
        <w:pStyle w:val="QuestionRationale"/>
      </w:pPr>
      <w:r>
        <w:t xml:space="preserve">The definition of Ackermann's function consists of three lines. When you find the value of </w:t>
      </w:r>
      <w:r w:rsidRPr="00707ED7">
        <w:rPr>
          <w:rStyle w:val="InlineCode"/>
        </w:rPr>
        <w:t>ack(1,1)</w:t>
      </w:r>
      <w:r>
        <w:t>, you apply each line at least once. See “More Recursion Examples.”</w:t>
      </w:r>
    </w:p>
    <w:p w14:paraId="000003C8" w14:textId="77777777" w:rsidR="00E203CD" w:rsidRPr="00F62EBD" w:rsidRDefault="00E203CD" w:rsidP="00F62EBD"/>
    <w:p w14:paraId="000003E2" w14:textId="7DEA8715" w:rsidR="00E203CD" w:rsidRDefault="003056B9" w:rsidP="00CA2503">
      <w:pPr>
        <w:pStyle w:val="QuizTitle"/>
      </w:pPr>
      <w:r>
        <w:t>Introduction to Functional Programming: Part 5</w:t>
      </w:r>
    </w:p>
    <w:p w14:paraId="325587B5" w14:textId="10AFA25E" w:rsidR="00CA2503" w:rsidRPr="00CA2503" w:rsidRDefault="00CA2503" w:rsidP="00574271">
      <w:pPr>
        <w:pStyle w:val="QuizType"/>
      </w:pPr>
      <w:r>
        <w:t>Formative</w:t>
      </w:r>
    </w:p>
    <w:p w14:paraId="000003E3" w14:textId="77777777" w:rsidR="00E203CD" w:rsidRDefault="00000000" w:rsidP="00CA2503">
      <w:pPr>
        <w:pStyle w:val="QuestionStem"/>
      </w:pPr>
      <w:r>
        <w:t xml:space="preserve">What's the value of </w:t>
      </w:r>
      <w:r w:rsidRPr="006456AA">
        <w:rPr>
          <w:rStyle w:val="InlineCode"/>
        </w:rPr>
        <w:t>sqrtMaybe(x-10) &gt;&gt;= minus4Maybe &gt;&gt;= reciprocalMaybe &gt;&gt;= plus13Maybe</w:t>
      </w:r>
      <w:r>
        <w:t xml:space="preserve"> when </w:t>
      </w:r>
      <w:r w:rsidRPr="006456AA">
        <w:rPr>
          <w:rStyle w:val="InlineCode"/>
        </w:rPr>
        <w:t>x</w:t>
      </w:r>
      <w:r>
        <w:t xml:space="preserve"> is </w:t>
      </w:r>
      <w:r w:rsidRPr="006456AA">
        <w:rPr>
          <w:rStyle w:val="InlineCode"/>
        </w:rPr>
        <w:t>10</w:t>
      </w:r>
      <w:r>
        <w:t>?</w:t>
      </w:r>
    </w:p>
    <w:p w14:paraId="000003E4" w14:textId="77777777" w:rsidR="00E203CD" w:rsidRPr="00707ED7" w:rsidRDefault="00000000" w:rsidP="00574271">
      <w:pPr>
        <w:pStyle w:val="QuestionOption"/>
        <w:rPr>
          <w:rStyle w:val="CodeBlock"/>
        </w:rPr>
      </w:pPr>
      <w:r>
        <w:t xml:space="preserve">[Correct Answer] A. </w:t>
      </w:r>
      <w:r w:rsidRPr="00707ED7">
        <w:rPr>
          <w:rStyle w:val="CodeBlock"/>
        </w:rPr>
        <w:t>Just 12.75</w:t>
      </w:r>
    </w:p>
    <w:p w14:paraId="000003E5" w14:textId="77777777" w:rsidR="00E203CD" w:rsidRPr="00707ED7" w:rsidRDefault="00000000" w:rsidP="00574271">
      <w:pPr>
        <w:pStyle w:val="QuestionOption"/>
        <w:rPr>
          <w:rStyle w:val="CodeBlock"/>
        </w:rPr>
      </w:pPr>
      <w:r>
        <w:rPr>
          <w:sz w:val="22"/>
          <w:szCs w:val="22"/>
        </w:rPr>
        <w:t xml:space="preserve">B. </w:t>
      </w:r>
      <w:r w:rsidRPr="00707ED7">
        <w:rPr>
          <w:rStyle w:val="CodeBlock"/>
        </w:rPr>
        <w:t>12.75</w:t>
      </w:r>
    </w:p>
    <w:p w14:paraId="000003E6" w14:textId="72B4A86F" w:rsidR="00E203CD" w:rsidRPr="00707ED7" w:rsidRDefault="00000000" w:rsidP="00574271">
      <w:pPr>
        <w:pStyle w:val="QuestionOption"/>
        <w:rPr>
          <w:rStyle w:val="CodeBlock"/>
        </w:rPr>
      </w:pPr>
      <w:r>
        <w:rPr>
          <w:sz w:val="22"/>
          <w:szCs w:val="22"/>
        </w:rPr>
        <w:t>C.</w:t>
      </w:r>
      <w:r>
        <w:rPr>
          <w:rFonts w:ascii="Arial" w:eastAsia="Arial" w:hAnsi="Arial" w:cs="Arial"/>
          <w:sz w:val="22"/>
          <w:szCs w:val="22"/>
        </w:rPr>
        <w:t xml:space="preserve"> </w:t>
      </w:r>
      <w:r w:rsidRPr="00707ED7">
        <w:rPr>
          <w:rStyle w:val="CodeBlock"/>
        </w:rPr>
        <w:t>Nothing</w:t>
      </w:r>
    </w:p>
    <w:p w14:paraId="1F762DB6" w14:textId="77777777" w:rsidR="006456AA" w:rsidRDefault="00000000" w:rsidP="006456AA">
      <w:pPr>
        <w:pStyle w:val="QuestionOption"/>
        <w:rPr>
          <w:rStyle w:val="CodeBlock"/>
        </w:rPr>
      </w:pPr>
      <w:r>
        <w:t>D.</w:t>
      </w:r>
      <w:r>
        <w:rPr>
          <w:rFonts w:ascii="Arial" w:eastAsia="Arial" w:hAnsi="Arial" w:cs="Arial"/>
        </w:rPr>
        <w:t xml:space="preserve"> </w:t>
      </w:r>
      <w:r w:rsidRPr="00707ED7">
        <w:rPr>
          <w:rStyle w:val="CodeBlock"/>
        </w:rPr>
        <w:t>0</w:t>
      </w:r>
    </w:p>
    <w:p w14:paraId="000003EA" w14:textId="120CE174" w:rsidR="00E203CD" w:rsidRDefault="00000000" w:rsidP="00574271">
      <w:pPr>
        <w:pStyle w:val="QuestionRationale"/>
        <w:rPr>
          <w:color w:val="000000"/>
          <w:sz w:val="22"/>
          <w:szCs w:val="22"/>
        </w:rPr>
      </w:pPr>
      <w:r w:rsidRPr="00707ED7">
        <w:rPr>
          <w:rStyle w:val="InlineCode"/>
        </w:rPr>
        <w:t>sqrtMaybe(10-10)</w:t>
      </w:r>
      <w:r>
        <w:rPr>
          <w:color w:val="000000"/>
          <w:sz w:val="22"/>
          <w:szCs w:val="22"/>
        </w:rPr>
        <w:t xml:space="preserve"> is </w:t>
      </w:r>
      <w:r w:rsidRPr="006456AA">
        <w:rPr>
          <w:rStyle w:val="InlineCode"/>
        </w:rPr>
        <w:t>Just 0</w:t>
      </w:r>
      <w:r w:rsidR="006456AA" w:rsidRPr="006456AA">
        <w:t>.</w:t>
      </w:r>
    </w:p>
    <w:p w14:paraId="000003EB" w14:textId="38B3DAA8" w:rsidR="00E203CD" w:rsidRDefault="00000000" w:rsidP="006456AA">
      <w:pPr>
        <w:pStyle w:val="QuestionRationaleContinued"/>
      </w:pPr>
      <w:r>
        <w:t xml:space="preserve">Binding </w:t>
      </w:r>
      <w:r w:rsidRPr="00707ED7">
        <w:rPr>
          <w:rStyle w:val="InlineCode"/>
        </w:rPr>
        <w:t>Just 0</w:t>
      </w:r>
      <w:r>
        <w:t xml:space="preserve"> with </w:t>
      </w:r>
      <w:r w:rsidRPr="00707ED7">
        <w:rPr>
          <w:rStyle w:val="InlineCode"/>
        </w:rPr>
        <w:t>minus4Maybe</w:t>
      </w:r>
      <w:r>
        <w:t xml:space="preserve"> yields </w:t>
      </w:r>
      <w:r w:rsidRPr="00707ED7">
        <w:rPr>
          <w:rStyle w:val="InlineCode"/>
        </w:rPr>
        <w:t>Just -4</w:t>
      </w:r>
      <w:r>
        <w:t xml:space="preserve">. </w:t>
      </w:r>
    </w:p>
    <w:p w14:paraId="000003EC" w14:textId="66D82383" w:rsidR="00E203CD" w:rsidRDefault="00000000" w:rsidP="006456AA">
      <w:pPr>
        <w:pStyle w:val="QuestionRationaleContinued"/>
      </w:pPr>
      <w:r>
        <w:t xml:space="preserve">Binding </w:t>
      </w:r>
      <w:r w:rsidRPr="00707ED7">
        <w:rPr>
          <w:rStyle w:val="InlineCode"/>
        </w:rPr>
        <w:t>Just -4</w:t>
      </w:r>
      <w:r>
        <w:t xml:space="preserve"> with </w:t>
      </w:r>
      <w:r w:rsidRPr="00707ED7">
        <w:rPr>
          <w:rStyle w:val="InlineCode"/>
        </w:rPr>
        <w:t>reciprocalMaybe</w:t>
      </w:r>
      <w:r>
        <w:t xml:space="preserve"> yields </w:t>
      </w:r>
      <w:r w:rsidRPr="00707ED7">
        <w:rPr>
          <w:rStyle w:val="InlineCode"/>
        </w:rPr>
        <w:t>Just -1/4</w:t>
      </w:r>
      <w:r>
        <w:t xml:space="preserve">. </w:t>
      </w:r>
    </w:p>
    <w:p w14:paraId="000003ED" w14:textId="0CD7598B" w:rsidR="00E203CD" w:rsidRDefault="00000000" w:rsidP="006456AA">
      <w:pPr>
        <w:pStyle w:val="QuestionRationaleContinued"/>
      </w:pPr>
      <w:r>
        <w:t xml:space="preserve">Binding </w:t>
      </w:r>
      <w:r w:rsidRPr="00707ED7">
        <w:rPr>
          <w:rStyle w:val="InlineCode"/>
        </w:rPr>
        <w:t>Just -1/4</w:t>
      </w:r>
      <w:r>
        <w:t xml:space="preserve"> with </w:t>
      </w:r>
      <w:r w:rsidRPr="00707ED7">
        <w:rPr>
          <w:rStyle w:val="InlineCode"/>
        </w:rPr>
        <w:t>plus13Maybe</w:t>
      </w:r>
      <w:r>
        <w:t xml:space="preserve"> yields </w:t>
      </w:r>
      <w:r w:rsidRPr="00707ED7">
        <w:rPr>
          <w:rStyle w:val="InlineCode"/>
        </w:rPr>
        <w:t>Just 12.75</w:t>
      </w:r>
      <w:r>
        <w:t xml:space="preserve">. </w:t>
      </w:r>
    </w:p>
    <w:p w14:paraId="22FFD9A5" w14:textId="4C4D60C3" w:rsidR="006456AA" w:rsidRPr="00707ED7" w:rsidRDefault="006456AA" w:rsidP="006456AA">
      <w:pPr>
        <w:pStyle w:val="QuestionRationaleContinued"/>
        <w:rPr>
          <w:rStyle w:val="InlineCode"/>
        </w:rPr>
      </w:pPr>
      <w:r>
        <w:t>See “More Recursion Examples.”</w:t>
      </w:r>
    </w:p>
    <w:p w14:paraId="000003EE" w14:textId="003ADF2F" w:rsidR="00E203CD" w:rsidRDefault="00000000" w:rsidP="00574271">
      <w:pPr>
        <w:pStyle w:val="QuestionRationale"/>
      </w:pPr>
      <w:r>
        <w:t xml:space="preserve">The result from a </w:t>
      </w:r>
      <w:r w:rsidRPr="00707ED7">
        <w:rPr>
          <w:rStyle w:val="InlineCode"/>
        </w:rPr>
        <w:t>Maybe</w:t>
      </w:r>
      <w:r>
        <w:t xml:space="preserve"> function is a </w:t>
      </w:r>
      <w:r w:rsidRPr="00707ED7">
        <w:rPr>
          <w:rStyle w:val="InlineCode"/>
        </w:rPr>
        <w:t>Just</w:t>
      </w:r>
      <w:r>
        <w:t xml:space="preserve"> value or </w:t>
      </w:r>
      <w:r w:rsidRPr="00707ED7">
        <w:rPr>
          <w:rStyle w:val="InlineCode"/>
        </w:rPr>
        <w:t>Nothing</w:t>
      </w:r>
      <w:r>
        <w:t>.</w:t>
      </w:r>
      <w:r w:rsidR="006456AA">
        <w:t xml:space="preserve"> See “More Recursion Examples.”</w:t>
      </w:r>
    </w:p>
    <w:p w14:paraId="000003EF" w14:textId="06CB63C5" w:rsidR="00E203CD" w:rsidRDefault="00000000" w:rsidP="00574271">
      <w:pPr>
        <w:pStyle w:val="QuestionRationale"/>
      </w:pPr>
      <w:r>
        <w:lastRenderedPageBreak/>
        <w:t xml:space="preserve">In this code, the only function that can trigger a sequence of </w:t>
      </w:r>
      <w:r w:rsidRPr="00707ED7">
        <w:rPr>
          <w:rStyle w:val="InlineCode"/>
        </w:rPr>
        <w:t>Nothing</w:t>
      </w:r>
      <w:r>
        <w:t xml:space="preserve"> values is </w:t>
      </w:r>
      <w:r w:rsidRPr="00707ED7">
        <w:rPr>
          <w:rStyle w:val="InlineCode"/>
        </w:rPr>
        <w:t>reciprocalMaybe</w:t>
      </w:r>
      <w:r>
        <w:t xml:space="preserve">. But the value that we're feeding to </w:t>
      </w:r>
      <w:r w:rsidRPr="00707ED7">
        <w:rPr>
          <w:rStyle w:val="InlineCode"/>
        </w:rPr>
        <w:t>reciprocalMaybe</w:t>
      </w:r>
      <w:r>
        <w:t xml:space="preserve"> isn't zero. So this code doesn't return the </w:t>
      </w:r>
      <w:r w:rsidRPr="00707ED7">
        <w:rPr>
          <w:rStyle w:val="InlineCode"/>
        </w:rPr>
        <w:t>Nothing</w:t>
      </w:r>
      <w:r>
        <w:t xml:space="preserve"> value.</w:t>
      </w:r>
      <w:r w:rsidR="006456AA">
        <w:t xml:space="preserve"> See “More Recursion Examples.”</w:t>
      </w:r>
    </w:p>
    <w:p w14:paraId="000003F0" w14:textId="77777777" w:rsidR="00E203CD" w:rsidRPr="006456AA" w:rsidRDefault="00000000" w:rsidP="00574271">
      <w:pPr>
        <w:pStyle w:val="QuestionRationale"/>
        <w:rPr>
          <w:rFonts w:eastAsiaTheme="minorEastAsia"/>
          <w:highlight w:val="yellow"/>
        </w:rPr>
      </w:pPr>
      <m:oMathPara>
        <m:oMath>
          <m:f>
            <m:fPr>
              <m:ctrlPr>
                <w:rPr>
                  <w:rFonts w:ascii="Cambria Math" w:hAnsi="Cambria Math"/>
                  <w:highlight w:val="yellow"/>
                </w:rPr>
              </m:ctrlPr>
            </m:fPr>
            <m:num>
              <m:r>
                <m:rPr>
                  <m:sty m:val="p"/>
                </m:rPr>
                <w:rPr>
                  <w:rFonts w:ascii="Cambria Math" w:hAnsi="Cambria Math"/>
                  <w:highlight w:val="yellow"/>
                </w:rPr>
                <m:t>1</m:t>
              </m:r>
            </m:num>
            <m:den>
              <m:d>
                <m:dPr>
                  <m:ctrlPr>
                    <w:rPr>
                      <w:rFonts w:ascii="Cambria Math" w:hAnsi="Cambria Math"/>
                      <w:highlight w:val="yellow"/>
                    </w:rPr>
                  </m:ctrlPr>
                </m:dPr>
                <m:e>
                  <m:r>
                    <m:rPr>
                      <m:sty m:val="p"/>
                    </m:rPr>
                    <w:rPr>
                      <w:rFonts w:ascii="Cambria Math" w:hAnsi="Cambria Math"/>
                      <w:highlight w:val="yellow"/>
                    </w:rPr>
                    <m:t>10-10</m:t>
                  </m:r>
                </m:e>
              </m:d>
              <m:r>
                <m:rPr>
                  <m:sty m:val="p"/>
                </m:rPr>
                <w:rPr>
                  <w:rFonts w:ascii="Cambria Math" w:hAnsi="Cambria Math"/>
                  <w:highlight w:val="yellow"/>
                </w:rPr>
                <m:t>-4</m:t>
              </m:r>
            </m:den>
          </m:f>
          <m:r>
            <m:rPr>
              <m:sty m:val="p"/>
            </m:rPr>
            <w:rPr>
              <w:rFonts w:ascii="Cambria Math" w:hAnsi="Cambria Math"/>
              <w:highlight w:val="yellow"/>
            </w:rPr>
            <m:t>+ 13≠0</m:t>
          </m:r>
        </m:oMath>
      </m:oMathPara>
    </w:p>
    <w:p w14:paraId="146B80E8" w14:textId="7B3CFE59" w:rsidR="006456AA" w:rsidRPr="00D7603D" w:rsidRDefault="006456AA" w:rsidP="006456AA">
      <w:pPr>
        <w:pStyle w:val="QuestionRationaleContinued"/>
        <w:rPr>
          <w:highlight w:val="yellow"/>
        </w:rPr>
      </w:pPr>
      <w:r>
        <w:t>See “More Recursion Examples.”</w:t>
      </w:r>
    </w:p>
    <w:p w14:paraId="000003F1" w14:textId="77777777" w:rsidR="00E203CD" w:rsidRPr="006456AA" w:rsidRDefault="00E203CD" w:rsidP="006456AA"/>
    <w:p w14:paraId="000003F2" w14:textId="77777777" w:rsidR="00E203CD" w:rsidRDefault="00000000" w:rsidP="00CA2503">
      <w:pPr>
        <w:pStyle w:val="QuestionStem"/>
      </w:pPr>
      <w:r>
        <w:t xml:space="preserve">What's the value of </w:t>
      </w:r>
      <w:r w:rsidRPr="006456AA">
        <w:rPr>
          <w:rStyle w:val="InlineCode"/>
        </w:rPr>
        <w:t>sqrtMaybe(x-1) &gt;&gt;= minus4Maybe &gt;&gt;= reciprocalMaybe &gt;&gt;= plus13Maybe</w:t>
      </w:r>
      <w:r>
        <w:t xml:space="preserve"> when </w:t>
      </w:r>
      <w:r w:rsidRPr="006456AA">
        <w:rPr>
          <w:rStyle w:val="InlineCode"/>
        </w:rPr>
        <w:t>x</w:t>
      </w:r>
      <w:r>
        <w:t xml:space="preserve"> is </w:t>
      </w:r>
      <w:r w:rsidRPr="006456AA">
        <w:rPr>
          <w:rStyle w:val="InlineCode"/>
        </w:rPr>
        <w:t>17</w:t>
      </w:r>
      <w:r>
        <w:t>?</w:t>
      </w:r>
    </w:p>
    <w:p w14:paraId="000003F3" w14:textId="3C92F420" w:rsidR="00E203CD" w:rsidRPr="00707ED7" w:rsidRDefault="00000000" w:rsidP="00574271">
      <w:pPr>
        <w:pStyle w:val="QuestionOption"/>
        <w:rPr>
          <w:rStyle w:val="CodeBlock"/>
        </w:rPr>
      </w:pPr>
      <w:r>
        <w:t xml:space="preserve">[Correct Answer] A. </w:t>
      </w:r>
      <w:r w:rsidRPr="00707ED7">
        <w:rPr>
          <w:rStyle w:val="CodeBlock"/>
        </w:rPr>
        <w:t>Nothing</w:t>
      </w:r>
    </w:p>
    <w:p w14:paraId="000003F4" w14:textId="77777777" w:rsidR="00E203CD" w:rsidRPr="00707ED7" w:rsidRDefault="00000000" w:rsidP="00574271">
      <w:pPr>
        <w:pStyle w:val="QuestionOption"/>
        <w:rPr>
          <w:rStyle w:val="CodeBlock"/>
        </w:rPr>
      </w:pPr>
      <w:r>
        <w:rPr>
          <w:rFonts w:ascii="Arial" w:eastAsia="Arial" w:hAnsi="Arial" w:cs="Arial"/>
          <w:sz w:val="22"/>
          <w:szCs w:val="22"/>
        </w:rPr>
        <w:t xml:space="preserve">B. </w:t>
      </w:r>
      <w:r w:rsidRPr="00707ED7">
        <w:rPr>
          <w:rStyle w:val="CodeBlock"/>
        </w:rPr>
        <w:t>Just 12.75</w:t>
      </w:r>
    </w:p>
    <w:p w14:paraId="000003F5" w14:textId="77777777" w:rsidR="00E203CD" w:rsidRDefault="00000000" w:rsidP="00574271">
      <w:pPr>
        <w:pStyle w:val="QuestionOption"/>
        <w:rPr>
          <w:color w:val="000000"/>
          <w:sz w:val="22"/>
          <w:szCs w:val="22"/>
        </w:rPr>
      </w:pPr>
      <w:r>
        <w:rPr>
          <w:rFonts w:ascii="Arial" w:eastAsia="Arial" w:hAnsi="Arial" w:cs="Arial"/>
          <w:sz w:val="22"/>
          <w:szCs w:val="22"/>
        </w:rPr>
        <w:t xml:space="preserve">C. </w:t>
      </w:r>
      <w:r w:rsidRPr="00707ED7">
        <w:rPr>
          <w:rStyle w:val="CodeBlock"/>
        </w:rPr>
        <w:t>12.75</w:t>
      </w:r>
    </w:p>
    <w:p w14:paraId="000003F7" w14:textId="6CAC462A" w:rsidR="00E203CD" w:rsidRPr="00707ED7" w:rsidRDefault="00000000" w:rsidP="00574271">
      <w:pPr>
        <w:pStyle w:val="QuestionOption"/>
        <w:rPr>
          <w:rStyle w:val="CodeBlock"/>
        </w:rPr>
      </w:pPr>
      <w:r>
        <w:t xml:space="preserve">D. </w:t>
      </w:r>
      <w:r w:rsidRPr="00707ED7">
        <w:rPr>
          <w:rStyle w:val="CodeBlock"/>
        </w:rPr>
        <w:t>0</w:t>
      </w:r>
    </w:p>
    <w:p w14:paraId="000003F9" w14:textId="306AF384" w:rsidR="00E203CD" w:rsidRPr="006456AA" w:rsidRDefault="00000000" w:rsidP="00574271">
      <w:pPr>
        <w:pStyle w:val="QuestionRationale"/>
      </w:pPr>
      <w:r w:rsidRPr="00707ED7">
        <w:rPr>
          <w:rStyle w:val="InlineCode"/>
        </w:rPr>
        <w:t>sqrtMaybe(17-1)</w:t>
      </w:r>
      <w:r>
        <w:rPr>
          <w:color w:val="000000"/>
          <w:sz w:val="22"/>
          <w:szCs w:val="22"/>
        </w:rPr>
        <w:t xml:space="preserve"> is </w:t>
      </w:r>
      <w:r w:rsidRPr="006456AA">
        <w:rPr>
          <w:rStyle w:val="InlineCode"/>
        </w:rPr>
        <w:t>Just 4</w:t>
      </w:r>
      <w:r w:rsidR="006456AA" w:rsidRPr="006456AA">
        <w:t>.</w:t>
      </w:r>
    </w:p>
    <w:p w14:paraId="000003FA" w14:textId="77777777" w:rsidR="00E203CD" w:rsidRDefault="00000000" w:rsidP="006456AA">
      <w:pPr>
        <w:pStyle w:val="QuestionRationaleContinued"/>
      </w:pPr>
      <w:r>
        <w:t xml:space="preserve">Binding </w:t>
      </w:r>
      <w:r w:rsidRPr="00707ED7">
        <w:rPr>
          <w:rStyle w:val="InlineCode"/>
        </w:rPr>
        <w:t>Just 4</w:t>
      </w:r>
      <w:r>
        <w:t xml:space="preserve"> with </w:t>
      </w:r>
      <w:r w:rsidRPr="00707ED7">
        <w:rPr>
          <w:rStyle w:val="InlineCode"/>
        </w:rPr>
        <w:t>minus4Maybe</w:t>
      </w:r>
      <w:r>
        <w:t xml:space="preserve"> yields </w:t>
      </w:r>
      <w:r w:rsidRPr="00707ED7">
        <w:rPr>
          <w:rStyle w:val="InlineCode"/>
        </w:rPr>
        <w:t>Just 0</w:t>
      </w:r>
      <w:r>
        <w:t>.</w:t>
      </w:r>
    </w:p>
    <w:p w14:paraId="000003FB" w14:textId="77777777" w:rsidR="00E203CD" w:rsidRDefault="00000000" w:rsidP="006456AA">
      <w:pPr>
        <w:pStyle w:val="QuestionRationaleContinued"/>
        <w:rPr>
          <w:sz w:val="22"/>
          <w:szCs w:val="22"/>
        </w:rPr>
      </w:pPr>
      <w:r>
        <w:rPr>
          <w:sz w:val="22"/>
          <w:szCs w:val="22"/>
        </w:rPr>
        <w:t xml:space="preserve">Binding </w:t>
      </w:r>
      <w:r w:rsidRPr="00707ED7">
        <w:rPr>
          <w:rStyle w:val="InlineCode"/>
        </w:rPr>
        <w:t>Just 0</w:t>
      </w:r>
      <w:r>
        <w:rPr>
          <w:sz w:val="22"/>
          <w:szCs w:val="22"/>
        </w:rPr>
        <w:t xml:space="preserve"> with </w:t>
      </w:r>
      <w:r w:rsidRPr="00707ED7">
        <w:rPr>
          <w:rStyle w:val="InlineCode"/>
        </w:rPr>
        <w:t>reciprocalMaybe</w:t>
      </w:r>
      <w:r>
        <w:rPr>
          <w:sz w:val="22"/>
          <w:szCs w:val="22"/>
        </w:rPr>
        <w:t xml:space="preserve"> yields </w:t>
      </w:r>
      <w:r w:rsidRPr="00707ED7">
        <w:rPr>
          <w:rStyle w:val="InlineCode"/>
        </w:rPr>
        <w:t>Nothing</w:t>
      </w:r>
      <w:r>
        <w:rPr>
          <w:sz w:val="22"/>
          <w:szCs w:val="22"/>
        </w:rPr>
        <w:t xml:space="preserve">. </w:t>
      </w:r>
    </w:p>
    <w:p w14:paraId="7955A9F9" w14:textId="77777777" w:rsidR="006456AA" w:rsidRDefault="00000000" w:rsidP="006456AA">
      <w:pPr>
        <w:pStyle w:val="QuestionRationaleContinued"/>
      </w:pPr>
      <w:r>
        <w:t xml:space="preserve">Binding </w:t>
      </w:r>
      <w:r w:rsidRPr="00707ED7">
        <w:rPr>
          <w:rStyle w:val="InlineCode"/>
        </w:rPr>
        <w:t>Nothing</w:t>
      </w:r>
      <w:r>
        <w:t xml:space="preserve"> with </w:t>
      </w:r>
      <w:r w:rsidRPr="00707ED7">
        <w:rPr>
          <w:rStyle w:val="InlineCode"/>
        </w:rPr>
        <w:t>plus13Maybe</w:t>
      </w:r>
      <w:r>
        <w:t xml:space="preserve"> yields </w:t>
      </w:r>
      <w:r w:rsidRPr="00707ED7">
        <w:rPr>
          <w:rStyle w:val="InlineCode"/>
        </w:rPr>
        <w:t>Nothing</w:t>
      </w:r>
      <w:r>
        <w:t xml:space="preserve">. </w:t>
      </w:r>
    </w:p>
    <w:p w14:paraId="000003FC" w14:textId="6666ABB1" w:rsidR="00E203CD" w:rsidRDefault="00000000" w:rsidP="006456AA">
      <w:pPr>
        <w:pStyle w:val="QuestionRationaleContinued"/>
      </w:pPr>
      <w:bookmarkStart w:id="6" w:name="_Hlk161745123"/>
      <w:r>
        <w:t>See “More Recursion Examples.”</w:t>
      </w:r>
      <w:bookmarkEnd w:id="6"/>
    </w:p>
    <w:p w14:paraId="7D478A6C" w14:textId="77777777" w:rsidR="006456AA" w:rsidRDefault="00000000" w:rsidP="00574271">
      <w:pPr>
        <w:pStyle w:val="QuestionRationale"/>
        <w:rPr>
          <w:color w:val="000000"/>
        </w:rPr>
      </w:pPr>
      <m:oMath>
        <m:f>
          <m:fPr>
            <m:ctrlPr>
              <w:rPr>
                <w:rFonts w:ascii="Cambria Math" w:eastAsia="Cambria Math" w:hAnsi="Cambria Math" w:cs="Cambria Math"/>
                <w:color w:val="000000"/>
                <w:highlight w:val="yellow"/>
              </w:rPr>
            </m:ctrlPr>
          </m:fPr>
          <m:num>
            <m:r>
              <w:rPr>
                <w:rFonts w:ascii="Cambria Math" w:eastAsia="Cambria Math" w:hAnsi="Cambria Math" w:cs="Cambria Math"/>
                <w:color w:val="000000"/>
                <w:highlight w:val="yellow"/>
              </w:rPr>
              <m:t>1</m:t>
            </m:r>
          </m:num>
          <m:den>
            <m:d>
              <m:dPr>
                <m:ctrlPr>
                  <w:rPr>
                    <w:rFonts w:ascii="Cambria Math" w:eastAsia="Cambria Math" w:hAnsi="Cambria Math" w:cs="Cambria Math"/>
                    <w:color w:val="000000"/>
                    <w:highlight w:val="yellow"/>
                  </w:rPr>
                </m:ctrlPr>
              </m:dPr>
              <m:e>
                <m:r>
                  <w:rPr>
                    <w:rFonts w:ascii="Cambria Math" w:eastAsia="Cambria Math" w:hAnsi="Cambria Math" w:cs="Cambria Math"/>
                    <w:color w:val="000000"/>
                    <w:highlight w:val="yellow"/>
                  </w:rPr>
                  <m:t>17-1</m:t>
                </m:r>
              </m:e>
            </m:d>
            <m:r>
              <w:rPr>
                <w:rFonts w:ascii="Cambria Math" w:eastAsia="Cambria Math" w:hAnsi="Cambria Math" w:cs="Cambria Math"/>
                <w:color w:val="000000"/>
                <w:highlight w:val="yellow"/>
              </w:rPr>
              <m:t>-4</m:t>
            </m:r>
          </m:den>
        </m:f>
        <m:r>
          <w:rPr>
            <w:rFonts w:ascii="Cambria Math" w:eastAsia="Cambria Math" w:hAnsi="Cambria Math" w:cs="Cambria Math"/>
            <w:color w:val="000000"/>
            <w:highlight w:val="yellow"/>
          </w:rPr>
          <m:t>+ 13≠12.75</m:t>
        </m:r>
      </m:oMath>
      <w:r>
        <w:rPr>
          <w:color w:val="000000"/>
        </w:rPr>
        <w:t xml:space="preserve"> </w:t>
      </w:r>
    </w:p>
    <w:p w14:paraId="000003FD" w14:textId="3C963CD5" w:rsidR="00E203CD" w:rsidRDefault="00000000" w:rsidP="006456AA">
      <w:pPr>
        <w:pStyle w:val="QuestionRationaleContinued"/>
        <w:rPr>
          <w:color w:val="000000"/>
        </w:rPr>
      </w:pPr>
      <w:r>
        <w:t>See “More Recursion Examples.”</w:t>
      </w:r>
    </w:p>
    <w:p w14:paraId="000003FE" w14:textId="49122B07" w:rsidR="00E203CD" w:rsidRDefault="00000000" w:rsidP="00574271">
      <w:pPr>
        <w:pStyle w:val="QuestionRationale"/>
      </w:pPr>
      <w:r>
        <w:t xml:space="preserve">The result from a </w:t>
      </w:r>
      <w:r w:rsidRPr="00707ED7">
        <w:rPr>
          <w:rStyle w:val="InlineCode"/>
        </w:rPr>
        <w:t>Maybe</w:t>
      </w:r>
      <w:r>
        <w:t xml:space="preserve"> function is a </w:t>
      </w:r>
      <w:r w:rsidRPr="00707ED7">
        <w:rPr>
          <w:rStyle w:val="InlineCode"/>
        </w:rPr>
        <w:t>Just</w:t>
      </w:r>
      <w:r>
        <w:t xml:space="preserve"> value or </w:t>
      </w:r>
      <w:r w:rsidRPr="00707ED7">
        <w:rPr>
          <w:rStyle w:val="InlineCode"/>
        </w:rPr>
        <w:t>Nothing</w:t>
      </w:r>
      <w:r>
        <w:t>.</w:t>
      </w:r>
      <w:r w:rsidR="006456AA">
        <w:t xml:space="preserve"> </w:t>
      </w:r>
      <w:r>
        <w:t>See “More Recursion Examples.”</w:t>
      </w:r>
    </w:p>
    <w:p w14:paraId="5C99BA6B" w14:textId="77777777" w:rsidR="006456AA" w:rsidRPr="006456AA" w:rsidRDefault="00000000" w:rsidP="00574271">
      <w:pPr>
        <w:pStyle w:val="QuestionRationale"/>
        <w:rPr>
          <w:rFonts w:eastAsiaTheme="minorEastAsia"/>
          <w:color w:val="000000"/>
        </w:rPr>
      </w:pPr>
      <m:oMathPara>
        <m:oMath>
          <m:f>
            <m:fPr>
              <m:ctrlPr>
                <w:rPr>
                  <w:rFonts w:ascii="Cambria Math" w:eastAsia="Cambria Math" w:hAnsi="Cambria Math" w:cs="Cambria Math"/>
                  <w:color w:val="000000"/>
                  <w:highlight w:val="yellow"/>
                </w:rPr>
              </m:ctrlPr>
            </m:fPr>
            <m:num>
              <m:r>
                <w:rPr>
                  <w:rFonts w:ascii="Cambria Math" w:eastAsia="Cambria Math" w:hAnsi="Cambria Math" w:cs="Cambria Math"/>
                  <w:color w:val="000000"/>
                  <w:highlight w:val="yellow"/>
                </w:rPr>
                <m:t>1</m:t>
              </m:r>
            </m:num>
            <m:den>
              <m:d>
                <m:dPr>
                  <m:ctrlPr>
                    <w:rPr>
                      <w:rFonts w:ascii="Cambria Math" w:eastAsia="Cambria Math" w:hAnsi="Cambria Math" w:cs="Cambria Math"/>
                      <w:color w:val="000000"/>
                      <w:highlight w:val="yellow"/>
                    </w:rPr>
                  </m:ctrlPr>
                </m:dPr>
                <m:e>
                  <m:r>
                    <w:rPr>
                      <w:rFonts w:ascii="Cambria Math" w:eastAsia="Cambria Math" w:hAnsi="Cambria Math" w:cs="Cambria Math"/>
                      <w:color w:val="000000"/>
                      <w:highlight w:val="yellow"/>
                    </w:rPr>
                    <m:t>17-1</m:t>
                  </m:r>
                </m:e>
              </m:d>
              <m:r>
                <w:rPr>
                  <w:rFonts w:ascii="Cambria Math" w:eastAsia="Cambria Math" w:hAnsi="Cambria Math" w:cs="Cambria Math"/>
                  <w:color w:val="000000"/>
                  <w:highlight w:val="yellow"/>
                </w:rPr>
                <m:t>-4</m:t>
              </m:r>
            </m:den>
          </m:f>
          <m:r>
            <w:rPr>
              <w:rFonts w:ascii="Cambria Math" w:eastAsia="Cambria Math" w:hAnsi="Cambria Math" w:cs="Cambria Math"/>
              <w:color w:val="000000"/>
              <w:highlight w:val="yellow"/>
            </w:rPr>
            <m:t>+ 13≠0</m:t>
          </m:r>
        </m:oMath>
      </m:oMathPara>
    </w:p>
    <w:p w14:paraId="000003FF" w14:textId="109191B6" w:rsidR="00E203CD" w:rsidRDefault="00000000" w:rsidP="006456AA">
      <w:pPr>
        <w:pStyle w:val="QuestionRationaleContinued"/>
        <w:rPr>
          <w:color w:val="000000"/>
        </w:rPr>
      </w:pPr>
      <w:r>
        <w:t>See “More Recursion Examples.”</w:t>
      </w:r>
    </w:p>
    <w:p w14:paraId="00000400" w14:textId="77777777" w:rsidR="00E203CD" w:rsidRPr="00920BC5" w:rsidRDefault="00E203CD" w:rsidP="00920BC5"/>
    <w:p w14:paraId="00000401" w14:textId="77777777" w:rsidR="00E203CD" w:rsidRDefault="00000000" w:rsidP="00CA2503">
      <w:pPr>
        <w:pStyle w:val="QuestionStem"/>
      </w:pPr>
      <w:r>
        <w:t xml:space="preserve">What's the value of </w:t>
      </w:r>
      <w:r w:rsidRPr="00920BC5">
        <w:rPr>
          <w:rStyle w:val="InlineCode"/>
        </w:rPr>
        <w:t>sqrtMaybe(x-10) &gt;&gt;= minus4Maybe &gt;&gt;= reciprocalMaybe &gt;&gt;= plus13Maybe</w:t>
      </w:r>
      <w:r>
        <w:t xml:space="preserve"> when </w:t>
      </w:r>
      <w:r w:rsidRPr="00920BC5">
        <w:rPr>
          <w:rStyle w:val="InlineCode"/>
        </w:rPr>
        <w:t>x</w:t>
      </w:r>
      <w:r>
        <w:t xml:space="preserve"> is </w:t>
      </w:r>
      <w:r w:rsidRPr="00920BC5">
        <w:rPr>
          <w:rStyle w:val="InlineCode"/>
        </w:rPr>
        <w:t>9</w:t>
      </w:r>
      <w:r>
        <w:t>?</w:t>
      </w:r>
    </w:p>
    <w:p w14:paraId="00000402" w14:textId="77777777" w:rsidR="00E203CD" w:rsidRPr="00707ED7" w:rsidRDefault="00000000" w:rsidP="00574271">
      <w:pPr>
        <w:pStyle w:val="QuestionOption"/>
        <w:rPr>
          <w:rStyle w:val="CodeBlock"/>
        </w:rPr>
      </w:pPr>
      <w:r>
        <w:t xml:space="preserve">[Correct Answer] A. </w:t>
      </w:r>
      <w:r w:rsidRPr="00707ED7">
        <w:rPr>
          <w:rStyle w:val="CodeBlock"/>
        </w:rPr>
        <w:t xml:space="preserve">Nothing </w:t>
      </w:r>
    </w:p>
    <w:p w14:paraId="00000403" w14:textId="77777777" w:rsidR="00E203CD" w:rsidRPr="00707ED7" w:rsidRDefault="00000000" w:rsidP="00574271">
      <w:pPr>
        <w:pStyle w:val="QuestionOption"/>
        <w:rPr>
          <w:rStyle w:val="CodeBlock"/>
        </w:rPr>
      </w:pPr>
      <w:r>
        <w:rPr>
          <w:rFonts w:ascii="Arial" w:eastAsia="Arial" w:hAnsi="Arial" w:cs="Arial"/>
          <w:sz w:val="22"/>
          <w:szCs w:val="22"/>
        </w:rPr>
        <w:lastRenderedPageBreak/>
        <w:t xml:space="preserve">B. </w:t>
      </w:r>
      <w:r w:rsidRPr="00707ED7">
        <w:rPr>
          <w:rStyle w:val="CodeBlock"/>
        </w:rPr>
        <w:t xml:space="preserve">Just Nothing </w:t>
      </w:r>
    </w:p>
    <w:p w14:paraId="00000404" w14:textId="77777777" w:rsidR="00E203CD" w:rsidRPr="00707ED7" w:rsidRDefault="00000000" w:rsidP="00574271">
      <w:pPr>
        <w:pStyle w:val="QuestionOption"/>
        <w:rPr>
          <w:rStyle w:val="CodeBlock"/>
        </w:rPr>
      </w:pPr>
      <w:r>
        <w:rPr>
          <w:rFonts w:ascii="Arial" w:eastAsia="Arial" w:hAnsi="Arial" w:cs="Arial"/>
          <w:sz w:val="22"/>
          <w:szCs w:val="22"/>
        </w:rPr>
        <w:t xml:space="preserve">C. </w:t>
      </w:r>
      <w:r w:rsidRPr="00707ED7">
        <w:rPr>
          <w:rStyle w:val="CodeBlock"/>
        </w:rPr>
        <w:t>Just</w:t>
      </w:r>
    </w:p>
    <w:p w14:paraId="0142B9D9" w14:textId="77777777" w:rsidR="00920BC5" w:rsidRDefault="00000000" w:rsidP="00574271">
      <w:pPr>
        <w:pStyle w:val="QuestionOption"/>
        <w:rPr>
          <w:rStyle w:val="CodeBlock"/>
        </w:rPr>
      </w:pPr>
      <w:r>
        <w:rPr>
          <w:rFonts w:ascii="Arial" w:eastAsia="Arial" w:hAnsi="Arial" w:cs="Arial"/>
          <w:sz w:val="22"/>
          <w:szCs w:val="22"/>
        </w:rPr>
        <w:t xml:space="preserve">D. </w:t>
      </w:r>
      <w:r w:rsidRPr="00707ED7">
        <w:rPr>
          <w:rStyle w:val="CodeBlock"/>
        </w:rPr>
        <w:t>Just 12.9230769231</w:t>
      </w:r>
    </w:p>
    <w:p w14:paraId="00000408" w14:textId="097E4DA9" w:rsidR="00E203CD" w:rsidRDefault="00000000" w:rsidP="00574271">
      <w:pPr>
        <w:pStyle w:val="QuestionRationale"/>
      </w:pPr>
      <w:r w:rsidRPr="00707ED7">
        <w:rPr>
          <w:rStyle w:val="InlineCode"/>
        </w:rPr>
        <w:t>sqrtMaybe(9-10)</w:t>
      </w:r>
      <w:r>
        <w:t xml:space="preserve"> is </w:t>
      </w:r>
      <w:r w:rsidRPr="00707ED7">
        <w:rPr>
          <w:rStyle w:val="InlineCode"/>
        </w:rPr>
        <w:t>Nothing</w:t>
      </w:r>
      <w:r>
        <w:t xml:space="preserve"> (assuming we're not using imaginary numbers)</w:t>
      </w:r>
      <w:r w:rsidR="00920BC5">
        <w:t>.</w:t>
      </w:r>
    </w:p>
    <w:p w14:paraId="00000409" w14:textId="77777777" w:rsidR="00E203CD" w:rsidRDefault="00000000" w:rsidP="00920BC5">
      <w:pPr>
        <w:pStyle w:val="QuestionRationaleContinued"/>
        <w:rPr>
          <w:sz w:val="22"/>
          <w:szCs w:val="22"/>
        </w:rPr>
      </w:pPr>
      <w:r>
        <w:rPr>
          <w:sz w:val="22"/>
          <w:szCs w:val="22"/>
        </w:rPr>
        <w:t xml:space="preserve">Binding </w:t>
      </w:r>
      <w:r w:rsidRPr="00707ED7">
        <w:rPr>
          <w:rStyle w:val="InlineCode"/>
        </w:rPr>
        <w:t>Nothing</w:t>
      </w:r>
      <w:r>
        <w:rPr>
          <w:sz w:val="22"/>
          <w:szCs w:val="22"/>
        </w:rPr>
        <w:t xml:space="preserve"> with </w:t>
      </w:r>
      <w:r w:rsidRPr="00707ED7">
        <w:rPr>
          <w:rStyle w:val="InlineCode"/>
        </w:rPr>
        <w:t>minus4Maybe</w:t>
      </w:r>
      <w:r>
        <w:rPr>
          <w:sz w:val="22"/>
          <w:szCs w:val="22"/>
        </w:rPr>
        <w:t xml:space="preserve"> yields </w:t>
      </w:r>
      <w:r w:rsidRPr="00707ED7">
        <w:rPr>
          <w:rStyle w:val="InlineCode"/>
        </w:rPr>
        <w:t>Nothing</w:t>
      </w:r>
      <w:r>
        <w:rPr>
          <w:sz w:val="22"/>
          <w:szCs w:val="22"/>
        </w:rPr>
        <w:t>.</w:t>
      </w:r>
    </w:p>
    <w:p w14:paraId="0000040A" w14:textId="77777777" w:rsidR="00E203CD" w:rsidRDefault="00000000" w:rsidP="00920BC5">
      <w:pPr>
        <w:pStyle w:val="QuestionRationaleContinued"/>
        <w:rPr>
          <w:sz w:val="22"/>
          <w:szCs w:val="22"/>
        </w:rPr>
      </w:pPr>
      <w:r>
        <w:rPr>
          <w:sz w:val="22"/>
          <w:szCs w:val="22"/>
        </w:rPr>
        <w:t xml:space="preserve">Binding </w:t>
      </w:r>
      <w:r w:rsidRPr="00707ED7">
        <w:rPr>
          <w:rStyle w:val="InlineCode"/>
        </w:rPr>
        <w:t>Nothing</w:t>
      </w:r>
      <w:r>
        <w:rPr>
          <w:sz w:val="22"/>
          <w:szCs w:val="22"/>
        </w:rPr>
        <w:t xml:space="preserve"> with </w:t>
      </w:r>
      <w:r w:rsidRPr="00707ED7">
        <w:rPr>
          <w:rStyle w:val="InlineCode"/>
        </w:rPr>
        <w:t>reciprocalMaybe</w:t>
      </w:r>
      <w:r>
        <w:rPr>
          <w:sz w:val="22"/>
          <w:szCs w:val="22"/>
        </w:rPr>
        <w:t xml:space="preserve"> yields </w:t>
      </w:r>
      <w:r w:rsidRPr="00707ED7">
        <w:rPr>
          <w:rStyle w:val="InlineCode"/>
        </w:rPr>
        <w:t>Nothing</w:t>
      </w:r>
      <w:r>
        <w:rPr>
          <w:sz w:val="22"/>
          <w:szCs w:val="22"/>
        </w:rPr>
        <w:t xml:space="preserve">. </w:t>
      </w:r>
    </w:p>
    <w:p w14:paraId="3F27708B" w14:textId="77777777" w:rsidR="00920BC5" w:rsidRDefault="00000000" w:rsidP="00920BC5">
      <w:pPr>
        <w:pStyle w:val="QuestionRationaleContinued"/>
      </w:pPr>
      <w:r>
        <w:t xml:space="preserve">Binding </w:t>
      </w:r>
      <w:r w:rsidRPr="00707ED7">
        <w:rPr>
          <w:rStyle w:val="InlineCode"/>
        </w:rPr>
        <w:t>Nothing</w:t>
      </w:r>
      <w:r>
        <w:t xml:space="preserve"> with </w:t>
      </w:r>
      <w:r w:rsidRPr="00707ED7">
        <w:rPr>
          <w:rStyle w:val="InlineCode"/>
        </w:rPr>
        <w:t>plus13Maybe</w:t>
      </w:r>
      <w:r>
        <w:t xml:space="preserve"> yields </w:t>
      </w:r>
      <w:r w:rsidRPr="00707ED7">
        <w:rPr>
          <w:rStyle w:val="InlineCode"/>
        </w:rPr>
        <w:t>Nothing</w:t>
      </w:r>
      <w:r>
        <w:t xml:space="preserve">. </w:t>
      </w:r>
    </w:p>
    <w:p w14:paraId="0000040B" w14:textId="67154A7A" w:rsidR="00E203CD" w:rsidRDefault="00000000" w:rsidP="00920BC5">
      <w:pPr>
        <w:pStyle w:val="QuestionRationaleContinued"/>
      </w:pPr>
      <w:r>
        <w:t>See “More Recursion Examples.”</w:t>
      </w:r>
    </w:p>
    <w:p w14:paraId="0000040C" w14:textId="77777777" w:rsidR="00E203CD" w:rsidRDefault="00000000" w:rsidP="00574271">
      <w:pPr>
        <w:pStyle w:val="QuestionRationale"/>
      </w:pPr>
      <w:r>
        <w:t xml:space="preserve">In our system, there's no such thing as </w:t>
      </w:r>
      <w:r w:rsidRPr="00707ED7">
        <w:rPr>
          <w:rStyle w:val="InlineCode"/>
        </w:rPr>
        <w:t>Just Nothing</w:t>
      </w:r>
      <w:r>
        <w:t>. See “More Recursion Examples.”</w:t>
      </w:r>
    </w:p>
    <w:p w14:paraId="0000040D" w14:textId="36D71D30" w:rsidR="00E203CD" w:rsidRDefault="00000000" w:rsidP="00574271">
      <w:pPr>
        <w:pStyle w:val="QuestionRationale"/>
      </w:pPr>
      <w:r>
        <w:t xml:space="preserve">In our system, there's no such thing as </w:t>
      </w:r>
      <w:r w:rsidRPr="00707ED7">
        <w:rPr>
          <w:rStyle w:val="InlineCode"/>
        </w:rPr>
        <w:t>Just</w:t>
      </w:r>
      <w:r>
        <w:t xml:space="preserve">. There has to be a value after the </w:t>
      </w:r>
      <w:r>
        <w:br/>
        <w:t xml:space="preserve">word </w:t>
      </w:r>
      <w:r w:rsidRPr="00707ED7">
        <w:rPr>
          <w:rStyle w:val="InlineCode"/>
        </w:rPr>
        <w:t>Just</w:t>
      </w:r>
      <w:r>
        <w:t>. See “More Recursion Examples.”</w:t>
      </w:r>
    </w:p>
    <w:p w14:paraId="0B595162" w14:textId="77777777" w:rsidR="00920BC5" w:rsidRPr="00920BC5" w:rsidRDefault="00000000" w:rsidP="00574271">
      <w:pPr>
        <w:pStyle w:val="QuestionRationale"/>
        <w:rPr>
          <w:rFonts w:eastAsiaTheme="minorEastAsia"/>
        </w:rPr>
      </w:pPr>
      <m:oMathPara>
        <m:oMath>
          <m:f>
            <m:fPr>
              <m:ctrlPr>
                <w:rPr>
                  <w:rFonts w:ascii="Cambria Math" w:hAnsi="Cambria Math"/>
                  <w:highlight w:val="yellow"/>
                </w:rPr>
              </m:ctrlPr>
            </m:fPr>
            <m:num>
              <m:r>
                <w:rPr>
                  <w:rFonts w:ascii="Cambria Math" w:hAnsi="Cambria Math"/>
                  <w:highlight w:val="yellow"/>
                </w:rPr>
                <m:t>1</m:t>
              </m:r>
            </m:num>
            <m:den>
              <m:d>
                <m:dPr>
                  <m:ctrlPr>
                    <w:rPr>
                      <w:rFonts w:ascii="Cambria Math" w:hAnsi="Cambria Math"/>
                      <w:highlight w:val="yellow"/>
                    </w:rPr>
                  </m:ctrlPr>
                </m:dPr>
                <m:e>
                  <m:r>
                    <w:rPr>
                      <w:rFonts w:ascii="Cambria Math" w:hAnsi="Cambria Math"/>
                      <w:highlight w:val="yellow"/>
                    </w:rPr>
                    <m:t>9-10</m:t>
                  </m:r>
                </m:e>
              </m:d>
              <m:r>
                <w:rPr>
                  <w:rFonts w:ascii="Cambria Math" w:hAnsi="Cambria Math"/>
                  <w:highlight w:val="yellow"/>
                </w:rPr>
                <m:t>-4</m:t>
              </m:r>
            </m:den>
          </m:f>
          <m:r>
            <w:rPr>
              <w:rFonts w:ascii="Cambria Math" w:hAnsi="Cambria Math"/>
              <w:highlight w:val="yellow"/>
            </w:rPr>
            <m:t>+ 13≠12.9230789231</m:t>
          </m:r>
        </m:oMath>
      </m:oMathPara>
    </w:p>
    <w:p w14:paraId="0000040E" w14:textId="7C93E50E" w:rsidR="00E203CD" w:rsidRDefault="00000000" w:rsidP="00920BC5">
      <w:pPr>
        <w:pStyle w:val="QuestionRationaleContinued"/>
      </w:pPr>
      <w:r>
        <w:t>See “More Recursion Examples.”</w:t>
      </w:r>
    </w:p>
    <w:p w14:paraId="00000410" w14:textId="50C73CBA" w:rsidR="00E203CD" w:rsidRPr="00920BC5" w:rsidRDefault="00E203CD" w:rsidP="00920BC5"/>
    <w:p w14:paraId="000004CD" w14:textId="5E6C4213" w:rsidR="00E203CD" w:rsidRDefault="003056B9" w:rsidP="003056B9">
      <w:pPr>
        <w:pStyle w:val="QuizTitle"/>
      </w:pPr>
      <w:r>
        <w:t>Introduction to Functional Programming: Summative Quiz</w:t>
      </w:r>
    </w:p>
    <w:p w14:paraId="6FB4A0C5" w14:textId="017B5D67" w:rsidR="00CA2503" w:rsidRPr="00CA2503" w:rsidRDefault="00CA2503" w:rsidP="00574271">
      <w:pPr>
        <w:pStyle w:val="QuizType"/>
      </w:pPr>
      <w:r>
        <w:t>Summative</w:t>
      </w:r>
    </w:p>
    <w:p w14:paraId="000004E3" w14:textId="77777777" w:rsidR="00E203CD" w:rsidRDefault="00E203CD"/>
    <w:p w14:paraId="000004E4" w14:textId="77777777" w:rsidR="00E203CD" w:rsidRDefault="00000000" w:rsidP="00CA2503">
      <w:pPr>
        <w:pStyle w:val="QuestionStem"/>
      </w:pPr>
      <w:r>
        <w:t xml:space="preserve">What's the value of </w:t>
      </w:r>
      <w:r w:rsidRPr="00A209D2">
        <w:rPr>
          <w:rStyle w:val="InlineCode"/>
        </w:rPr>
        <w:t>foldFromRight(minus, 0, [3, –8, 9])</w:t>
      </w:r>
      <w:r>
        <w:t>?</w:t>
      </w:r>
    </w:p>
    <w:p w14:paraId="000004E5" w14:textId="77777777" w:rsidR="00E203CD" w:rsidRPr="00707ED7" w:rsidRDefault="00000000" w:rsidP="00574271">
      <w:pPr>
        <w:pStyle w:val="QuestionOption"/>
        <w:rPr>
          <w:rStyle w:val="CodeBlock"/>
        </w:rPr>
      </w:pPr>
      <w:r>
        <w:t xml:space="preserve">[Correct Answer] A. </w:t>
      </w:r>
      <w:r w:rsidRPr="00707ED7">
        <w:rPr>
          <w:rStyle w:val="CodeBlock"/>
        </w:rPr>
        <w:t>20</w:t>
      </w:r>
    </w:p>
    <w:p w14:paraId="000004E6" w14:textId="77777777" w:rsidR="00E203CD" w:rsidRPr="00707ED7" w:rsidRDefault="00000000" w:rsidP="00574271">
      <w:pPr>
        <w:pStyle w:val="QuestionOption"/>
        <w:rPr>
          <w:rStyle w:val="CodeBlock"/>
        </w:rPr>
      </w:pPr>
      <w:r>
        <w:t xml:space="preserve">B. </w:t>
      </w:r>
      <w:r w:rsidRPr="00707ED7">
        <w:rPr>
          <w:rStyle w:val="CodeBlock"/>
        </w:rPr>
        <w:t>2</w:t>
      </w:r>
    </w:p>
    <w:p w14:paraId="000004E7" w14:textId="77777777" w:rsidR="00E203CD" w:rsidRPr="00707ED7" w:rsidRDefault="00000000" w:rsidP="00574271">
      <w:pPr>
        <w:pStyle w:val="QuestionOption"/>
        <w:rPr>
          <w:rStyle w:val="CodeBlock"/>
        </w:rPr>
      </w:pPr>
      <w:r>
        <w:t xml:space="preserve">C. </w:t>
      </w:r>
      <w:r w:rsidRPr="00707ED7">
        <w:rPr>
          <w:rStyle w:val="CodeBlock"/>
        </w:rPr>
        <w:t>-4</w:t>
      </w:r>
    </w:p>
    <w:p w14:paraId="000004E9" w14:textId="6E76787A" w:rsidR="00E203CD" w:rsidRPr="00707ED7" w:rsidRDefault="00000000" w:rsidP="00574271">
      <w:pPr>
        <w:pStyle w:val="QuestionOption"/>
        <w:rPr>
          <w:rStyle w:val="CodeBlock"/>
        </w:rPr>
      </w:pPr>
      <w:r>
        <w:rPr>
          <w:rFonts w:ascii="Arial" w:eastAsia="Arial" w:hAnsi="Arial" w:cs="Arial"/>
          <w:sz w:val="22"/>
          <w:szCs w:val="22"/>
        </w:rPr>
        <w:t xml:space="preserve">D. </w:t>
      </w:r>
      <w:r w:rsidRPr="00707ED7">
        <w:rPr>
          <w:rStyle w:val="CodeBlock"/>
        </w:rPr>
        <w:t>-14</w:t>
      </w:r>
    </w:p>
    <w:p w14:paraId="000004EB" w14:textId="77777777" w:rsidR="00E203CD" w:rsidRDefault="00000000" w:rsidP="00574271">
      <w:pPr>
        <w:pStyle w:val="QuestionRationale"/>
      </w:pPr>
      <w:r>
        <w:t xml:space="preserve">A. Applying </w:t>
      </w:r>
      <w:r w:rsidRPr="00707ED7">
        <w:rPr>
          <w:rStyle w:val="InlineCode"/>
        </w:rPr>
        <w:t>minus</w:t>
      </w:r>
      <w:r>
        <w:t xml:space="preserve"> from right to left, we have </w:t>
      </w:r>
      <m:oMath>
        <m:r>
          <w:rPr>
            <w:rFonts w:ascii="Cambria Math" w:eastAsia="Cambria Math" w:hAnsi="Cambria Math" w:cs="Cambria Math"/>
            <w:highlight w:val="yellow"/>
          </w:rPr>
          <m:t>3 -(</m:t>
        </m:r>
        <m:d>
          <m:dPr>
            <m:ctrlPr>
              <w:rPr>
                <w:rFonts w:ascii="Cambria Math" w:eastAsia="Cambria Math" w:hAnsi="Cambria Math" w:cs="Cambria Math"/>
                <w:highlight w:val="yellow"/>
              </w:rPr>
            </m:ctrlPr>
          </m:dPr>
          <m:e>
            <m:r>
              <w:rPr>
                <w:rFonts w:ascii="Cambria Math" w:eastAsia="Cambria Math" w:hAnsi="Cambria Math" w:cs="Cambria Math"/>
                <w:highlight w:val="yellow"/>
              </w:rPr>
              <m:t>-8</m:t>
            </m:r>
          </m:e>
        </m:d>
        <m:r>
          <w:rPr>
            <w:rFonts w:ascii="Cambria Math" w:eastAsia="Cambria Math" w:hAnsi="Cambria Math" w:cs="Cambria Math"/>
            <w:highlight w:val="yellow"/>
          </w:rPr>
          <m:t xml:space="preserve"> -</m:t>
        </m:r>
      </m:oMath>
      <w:r>
        <w:t xml:space="preserve"> (9</w:t>
      </w:r>
      <m:oMath>
        <m:r>
          <w:rPr>
            <w:rFonts w:ascii="Cambria Math" w:eastAsia="Cambria Math" w:hAnsi="Cambria Math" w:cs="Cambria Math"/>
            <w:highlight w:val="yellow"/>
          </w:rPr>
          <m:t xml:space="preserve"> - 0)) = 3 - </m:t>
        </m:r>
        <m:d>
          <m:dPr>
            <m:ctrlPr>
              <w:rPr>
                <w:rFonts w:ascii="Cambria Math" w:eastAsia="Cambria Math" w:hAnsi="Cambria Math" w:cs="Cambria Math"/>
                <w:highlight w:val="yellow"/>
              </w:rPr>
            </m:ctrlPr>
          </m:dPr>
          <m:e>
            <m:r>
              <w:rPr>
                <w:rFonts w:ascii="Cambria Math" w:eastAsia="Cambria Math" w:hAnsi="Cambria Math" w:cs="Cambria Math"/>
                <w:highlight w:val="yellow"/>
              </w:rPr>
              <m:t>-17</m:t>
            </m:r>
          </m:e>
        </m:d>
        <m:r>
          <w:rPr>
            <w:rFonts w:ascii="Cambria Math" w:eastAsia="Cambria Math" w:hAnsi="Cambria Math" w:cs="Cambria Math"/>
            <w:highlight w:val="yellow"/>
          </w:rPr>
          <m:t xml:space="preserve"> = 20</m:t>
        </m:r>
      </m:oMath>
      <w:r>
        <w:t>.</w:t>
      </w:r>
    </w:p>
    <w:p w14:paraId="000004ED" w14:textId="77777777" w:rsidR="00E203CD" w:rsidRDefault="00000000" w:rsidP="00574271">
      <w:pPr>
        <w:pStyle w:val="QuestionRationaleContinued"/>
        <w:rPr>
          <w:rFonts w:ascii="Arial" w:eastAsia="Arial" w:hAnsi="Arial" w:cs="Arial"/>
          <w:color w:val="000000"/>
        </w:rPr>
      </w:pPr>
      <w:r>
        <w:t>Learning Objective: Understand what distinguishes functional programming from other programming paradigms. Review “Part 1: Getting Started with Functional Programming.”</w:t>
      </w:r>
    </w:p>
    <w:p w14:paraId="000004EF" w14:textId="77777777" w:rsidR="00E203CD" w:rsidRDefault="00000000" w:rsidP="00574271">
      <w:pPr>
        <w:pStyle w:val="QuestionRationale"/>
      </w:pPr>
      <w:r>
        <w:t xml:space="preserve">B. Applying </w:t>
      </w:r>
      <w:r w:rsidRPr="00707ED7">
        <w:rPr>
          <w:rStyle w:val="InlineCode"/>
        </w:rPr>
        <w:t>minus</w:t>
      </w:r>
      <w:r>
        <w:t xml:space="preserve"> from right to left, we don't get the value </w:t>
      </w:r>
      <m:oMath>
        <m:r>
          <w:rPr>
            <w:rFonts w:ascii="Cambria Math" w:eastAsia="Cambria Math" w:hAnsi="Cambria Math" w:cs="Cambria Math"/>
            <w:highlight w:val="yellow"/>
          </w:rPr>
          <m:t>2</m:t>
        </m:r>
      </m:oMath>
      <w:r>
        <w:t xml:space="preserve">. </w:t>
      </w:r>
    </w:p>
    <w:p w14:paraId="000004F1" w14:textId="77777777" w:rsidR="00E203CD" w:rsidRDefault="00000000" w:rsidP="00574271">
      <w:pPr>
        <w:pStyle w:val="QuestionRationaleContinued"/>
      </w:pPr>
      <w:r>
        <w:t>Learning Objective: Understand what distinguishes functional programming from other programming paradigms. Review “Part 1: Getting Started with Functional Programming.”</w:t>
      </w:r>
    </w:p>
    <w:p w14:paraId="000004F3" w14:textId="77777777" w:rsidR="00E203CD" w:rsidRDefault="00000000" w:rsidP="00574271">
      <w:pPr>
        <w:pStyle w:val="QuestionRationale"/>
      </w:pPr>
      <w:r>
        <w:lastRenderedPageBreak/>
        <w:t xml:space="preserve">C. Applying </w:t>
      </w:r>
      <w:r w:rsidRPr="00707ED7">
        <w:rPr>
          <w:rStyle w:val="InlineCode"/>
        </w:rPr>
        <w:t>minus</w:t>
      </w:r>
      <w:r>
        <w:t xml:space="preserve"> from right to left, we don't get the value </w:t>
      </w:r>
      <m:oMath>
        <m:r>
          <w:rPr>
            <w:rFonts w:ascii="Cambria Math" w:eastAsia="Cambria Math" w:hAnsi="Cambria Math" w:cs="Cambria Math"/>
            <w:highlight w:val="yellow"/>
          </w:rPr>
          <m:t>-4</m:t>
        </m:r>
      </m:oMath>
      <w:r>
        <w:t xml:space="preserve">. </w:t>
      </w:r>
    </w:p>
    <w:p w14:paraId="000004F5" w14:textId="77777777" w:rsidR="00E203CD" w:rsidRDefault="00000000" w:rsidP="00574271">
      <w:pPr>
        <w:pStyle w:val="QuestionRationaleContinued"/>
      </w:pPr>
      <w:r>
        <w:t>Learning Objective: Understand what distinguishes functional programming from other programming paradigms. Review “Part 1: Getting Started with Functional Programming.”</w:t>
      </w:r>
    </w:p>
    <w:p w14:paraId="000004F7" w14:textId="77777777" w:rsidR="00E203CD" w:rsidRDefault="00000000" w:rsidP="00574271">
      <w:pPr>
        <w:pStyle w:val="QuestionRationale"/>
      </w:pPr>
      <w:r>
        <w:t xml:space="preserve">D. Applying </w:t>
      </w:r>
      <w:r w:rsidRPr="00707ED7">
        <w:rPr>
          <w:rStyle w:val="InlineCode"/>
        </w:rPr>
        <w:t>minus</w:t>
      </w:r>
      <w:r>
        <w:t xml:space="preserve"> from right to left, we don't get the value </w:t>
      </w:r>
      <m:oMath>
        <m:r>
          <w:rPr>
            <w:rFonts w:ascii="Cambria Math" w:eastAsia="Cambria Math" w:hAnsi="Cambria Math" w:cs="Cambria Math"/>
            <w:highlight w:val="yellow"/>
          </w:rPr>
          <m:t>-14</m:t>
        </m:r>
      </m:oMath>
      <w:r>
        <w:t xml:space="preserve">. </w:t>
      </w:r>
    </w:p>
    <w:p w14:paraId="000004F9" w14:textId="77777777" w:rsidR="00E203CD" w:rsidRDefault="00000000" w:rsidP="00574271">
      <w:pPr>
        <w:pStyle w:val="QuestionRationaleContinued"/>
      </w:pPr>
      <w:r>
        <w:t>Learning Objective: Understand what distinguishes functional programming from other programming paradigms. Review “Part 1: Getting Started with Functional Programming.”</w:t>
      </w:r>
    </w:p>
    <w:p w14:paraId="000004FB" w14:textId="77777777" w:rsidR="00E203CD" w:rsidRDefault="00E203CD"/>
    <w:p w14:paraId="000005F0" w14:textId="77777777" w:rsidR="00E203CD" w:rsidRDefault="00E203CD" w:rsidP="00C03576">
      <w:pPr>
        <w:pBdr>
          <w:top w:val="nil"/>
          <w:left w:val="nil"/>
          <w:bottom w:val="nil"/>
          <w:right w:val="nil"/>
          <w:between w:val="nil"/>
        </w:pBdr>
        <w:rPr>
          <w:color w:val="000000"/>
          <w:sz w:val="22"/>
          <w:szCs w:val="22"/>
        </w:rPr>
      </w:pPr>
    </w:p>
    <w:p w14:paraId="000005F1" w14:textId="77777777" w:rsidR="00E203CD" w:rsidRDefault="00000000" w:rsidP="00CA2503">
      <w:pPr>
        <w:pStyle w:val="QuestionStem"/>
      </w:pPr>
      <w:r>
        <w:t xml:space="preserve">Let </w:t>
      </w:r>
      <m:oMath>
        <m:r>
          <w:rPr>
            <w:rFonts w:ascii="Cambria Math" w:eastAsia="Cambria Math" w:hAnsi="Cambria Math" w:cs="Cambria Math"/>
            <w:highlight w:val="yellow"/>
          </w:rPr>
          <m:t>f</m:t>
        </m:r>
        <m:d>
          <m:dPr>
            <m:ctrlPr>
              <w:rPr>
                <w:rFonts w:ascii="Cambria Math" w:eastAsia="Cambria Math" w:hAnsi="Cambria Math" w:cs="Cambria Math"/>
                <w:highlight w:val="yellow"/>
              </w:rPr>
            </m:ctrlPr>
          </m:dPr>
          <m:e>
            <m:r>
              <w:rPr>
                <w:rFonts w:ascii="Cambria Math" w:eastAsia="Cambria Math" w:hAnsi="Cambria Math" w:cs="Cambria Math"/>
                <w:highlight w:val="yellow"/>
              </w:rPr>
              <m:t>x</m:t>
            </m:r>
          </m:e>
        </m:d>
        <m:r>
          <w:rPr>
            <w:rFonts w:ascii="Cambria Math" w:eastAsia="Cambria Math" w:hAnsi="Cambria Math" w:cs="Cambria Math"/>
            <w:highlight w:val="yellow"/>
          </w:rPr>
          <m:t>=2x</m:t>
        </m:r>
      </m:oMath>
      <w:r>
        <w:t xml:space="preserve"> and </w:t>
      </w:r>
      <m:oMath>
        <m:r>
          <w:rPr>
            <w:rFonts w:ascii="Cambria Math" w:eastAsia="Cambria Math" w:hAnsi="Cambria Math" w:cs="Cambria Math"/>
            <w:highlight w:val="yellow"/>
          </w:rPr>
          <m:t>g</m:t>
        </m:r>
        <m:d>
          <m:dPr>
            <m:ctrlPr>
              <w:rPr>
                <w:rFonts w:ascii="Cambria Math" w:eastAsia="Cambria Math" w:hAnsi="Cambria Math" w:cs="Cambria Math"/>
                <w:highlight w:val="yellow"/>
              </w:rPr>
            </m:ctrlPr>
          </m:dPr>
          <m:e>
            <m:r>
              <w:rPr>
                <w:rFonts w:ascii="Cambria Math" w:eastAsia="Cambria Math" w:hAnsi="Cambria Math" w:cs="Cambria Math"/>
                <w:highlight w:val="yellow"/>
              </w:rPr>
              <m:t>x</m:t>
            </m:r>
          </m:e>
        </m:d>
        <m:r>
          <w:rPr>
            <w:rFonts w:ascii="Cambria Math" w:eastAsia="Cambria Math" w:hAnsi="Cambria Math" w:cs="Cambria Math"/>
            <w:highlight w:val="yellow"/>
          </w:rPr>
          <m:t>=</m:t>
        </m:r>
        <m:sSup>
          <m:sSupPr>
            <m:ctrlPr>
              <w:rPr>
                <w:rFonts w:ascii="Cambria Math" w:eastAsia="Cambria Math" w:hAnsi="Cambria Math" w:cs="Cambria Math"/>
                <w:highlight w:val="yellow"/>
              </w:rPr>
            </m:ctrlPr>
          </m:sSupPr>
          <m:e>
            <m:r>
              <w:rPr>
                <w:rFonts w:ascii="Cambria Math" w:eastAsia="Cambria Math" w:hAnsi="Cambria Math" w:cs="Cambria Math"/>
                <w:highlight w:val="yellow"/>
              </w:rPr>
              <m:t>x</m:t>
            </m:r>
          </m:e>
          <m:sup>
            <m:r>
              <w:rPr>
                <w:rFonts w:ascii="Cambria Math" w:eastAsia="Cambria Math" w:hAnsi="Cambria Math" w:cs="Cambria Math"/>
                <w:highlight w:val="yellow"/>
              </w:rPr>
              <m:t>2</m:t>
            </m:r>
          </m:sup>
        </m:sSup>
      </m:oMath>
      <w:r>
        <w:t xml:space="preserve">. What's the value of </w:t>
      </w:r>
      <m:oMath>
        <m:r>
          <w:rPr>
            <w:rFonts w:ascii="Cambria Math" w:eastAsia="Cambria Math" w:hAnsi="Cambria Math" w:cs="Cambria Math"/>
            <w:highlight w:val="yellow"/>
          </w:rPr>
          <m:t>f∘g∘f</m:t>
        </m:r>
        <m:d>
          <m:dPr>
            <m:ctrlPr>
              <w:rPr>
                <w:rFonts w:ascii="Cambria Math" w:eastAsia="Cambria Math" w:hAnsi="Cambria Math" w:cs="Cambria Math"/>
                <w:highlight w:val="yellow"/>
              </w:rPr>
            </m:ctrlPr>
          </m:dPr>
          <m:e>
            <m:r>
              <w:rPr>
                <w:rFonts w:ascii="Cambria Math" w:eastAsia="Cambria Math" w:hAnsi="Cambria Math" w:cs="Cambria Math"/>
                <w:highlight w:val="yellow"/>
              </w:rPr>
              <m:t>5</m:t>
            </m:r>
          </m:e>
        </m:d>
      </m:oMath>
      <w:r>
        <w:t xml:space="preserve"> ?</w:t>
      </w:r>
    </w:p>
    <w:p w14:paraId="000005F2" w14:textId="77777777" w:rsidR="00E203CD" w:rsidRDefault="00000000" w:rsidP="00574271">
      <w:pPr>
        <w:pStyle w:val="QuestionOption"/>
        <w:rPr>
          <w:color w:val="000000"/>
          <w:sz w:val="22"/>
          <w:szCs w:val="22"/>
        </w:rPr>
      </w:pPr>
      <w:r>
        <w:t xml:space="preserve">[Correct Answer] A. </w:t>
      </w:r>
      <m:oMath>
        <m:r>
          <w:rPr>
            <w:rFonts w:ascii="Cambria Math" w:eastAsia="Cambria Math" w:hAnsi="Cambria Math" w:cs="Cambria Math"/>
            <w:color w:val="000000"/>
            <w:sz w:val="22"/>
            <w:szCs w:val="22"/>
            <w:highlight w:val="yellow"/>
          </w:rPr>
          <m:t>200</m:t>
        </m:r>
      </m:oMath>
      <w:r>
        <w:rPr>
          <w:color w:val="000000"/>
          <w:sz w:val="22"/>
          <w:szCs w:val="22"/>
        </w:rPr>
        <w:t xml:space="preserve"> </w:t>
      </w:r>
    </w:p>
    <w:p w14:paraId="000005F3" w14:textId="77777777" w:rsidR="00E203CD" w:rsidRDefault="00000000" w:rsidP="00574271">
      <w:pPr>
        <w:pStyle w:val="QuestionOption"/>
      </w:pPr>
      <w:r>
        <w:t xml:space="preserve">B. </w:t>
      </w:r>
      <m:oMath>
        <m:r>
          <w:rPr>
            <w:rFonts w:ascii="Cambria Math" w:eastAsia="Cambria Math" w:hAnsi="Cambria Math" w:cs="Cambria Math"/>
            <w:highlight w:val="yellow"/>
          </w:rPr>
          <m:t>100</m:t>
        </m:r>
      </m:oMath>
    </w:p>
    <w:p w14:paraId="000005F4" w14:textId="77777777" w:rsidR="00E203CD" w:rsidRPr="00707ED7" w:rsidRDefault="00000000" w:rsidP="00574271">
      <w:pPr>
        <w:pStyle w:val="QuestionOption"/>
        <w:rPr>
          <w:rStyle w:val="CodeBlock"/>
        </w:rPr>
      </w:pPr>
      <w:r>
        <w:t xml:space="preserve">C. </w:t>
      </w:r>
      <m:oMath>
        <m:r>
          <w:rPr>
            <w:rFonts w:ascii="Cambria Math" w:eastAsia="Cambria Math" w:hAnsi="Cambria Math" w:cs="Cambria Math"/>
            <w:color w:val="000000"/>
            <w:highlight w:val="yellow"/>
          </w:rPr>
          <m:t>50</m:t>
        </m:r>
      </m:oMath>
    </w:p>
    <w:p w14:paraId="000005F5" w14:textId="77777777" w:rsidR="00E203CD" w:rsidRDefault="00000000" w:rsidP="00574271">
      <w:pPr>
        <w:pStyle w:val="QuestionOption"/>
      </w:pPr>
      <w:r>
        <w:t>D. None of the other choices are correct.</w:t>
      </w:r>
    </w:p>
    <w:p w14:paraId="000005F8" w14:textId="77777777" w:rsidR="00E203CD" w:rsidRPr="00D7603D" w:rsidRDefault="00000000" w:rsidP="00574271">
      <w:pPr>
        <w:pStyle w:val="QuestionRationale"/>
        <w:rPr>
          <w:highlight w:val="yellow"/>
        </w:rPr>
      </w:pPr>
      <m:oMathPara>
        <m:oMath>
          <m:r>
            <w:rPr>
              <w:rFonts w:ascii="Cambria Math" w:hAnsi="Cambria Math"/>
              <w:highlight w:val="yellow"/>
            </w:rPr>
            <m:t>f</m:t>
          </m:r>
          <m:r>
            <m:rPr>
              <m:sty m:val="p"/>
            </m:rPr>
            <w:rPr>
              <w:rFonts w:ascii="Cambria Math" w:hAnsi="Cambria Math"/>
              <w:highlight w:val="yellow"/>
            </w:rPr>
            <m:t>∘</m:t>
          </m:r>
          <m:r>
            <w:rPr>
              <w:rFonts w:ascii="Cambria Math" w:hAnsi="Cambria Math"/>
              <w:highlight w:val="yellow"/>
            </w:rPr>
            <m:t>g</m:t>
          </m:r>
          <m:r>
            <m:rPr>
              <m:sty m:val="p"/>
            </m:rPr>
            <w:rPr>
              <w:rFonts w:ascii="Cambria Math" w:hAnsi="Cambria Math"/>
              <w:highlight w:val="yellow"/>
            </w:rPr>
            <m:t>∘</m:t>
          </m:r>
          <m:r>
            <w:rPr>
              <w:rFonts w:ascii="Cambria Math" w:hAnsi="Cambria Math"/>
              <w:highlight w:val="yellow"/>
            </w:rPr>
            <m:t>f</m:t>
          </m:r>
          <m:d>
            <m:dPr>
              <m:ctrlPr>
                <w:rPr>
                  <w:rFonts w:ascii="Cambria Math" w:hAnsi="Cambria Math"/>
                  <w:highlight w:val="yellow"/>
                </w:rPr>
              </m:ctrlPr>
            </m:dPr>
            <m:e>
              <m:r>
                <m:rPr>
                  <m:sty m:val="p"/>
                </m:rPr>
                <w:rPr>
                  <w:rFonts w:ascii="Cambria Math" w:hAnsi="Cambria Math"/>
                  <w:highlight w:val="yellow"/>
                </w:rPr>
                <m:t>5</m:t>
              </m:r>
            </m:e>
          </m:d>
          <m:r>
            <m:rPr>
              <m:sty m:val="p"/>
            </m:rPr>
            <w:rPr>
              <w:rFonts w:ascii="Cambria Math" w:hAnsi="Cambria Math"/>
              <w:highlight w:val="yellow"/>
            </w:rPr>
            <m:t>=</m:t>
          </m:r>
          <m:r>
            <w:rPr>
              <w:rFonts w:ascii="Cambria Math" w:hAnsi="Cambria Math"/>
              <w:highlight w:val="yellow"/>
            </w:rPr>
            <m:t>f</m:t>
          </m:r>
          <m:r>
            <m:rPr>
              <m:sty m:val="p"/>
            </m:rPr>
            <w:rPr>
              <w:rFonts w:ascii="Cambria Math" w:hAnsi="Cambria Math"/>
              <w:highlight w:val="yellow"/>
            </w:rPr>
            <m:t>∘</m:t>
          </m:r>
          <m:r>
            <w:rPr>
              <w:rFonts w:ascii="Cambria Math" w:hAnsi="Cambria Math"/>
              <w:highlight w:val="yellow"/>
            </w:rPr>
            <m:t>g</m:t>
          </m:r>
          <m:d>
            <m:dPr>
              <m:ctrlPr>
                <w:rPr>
                  <w:rFonts w:ascii="Cambria Math" w:hAnsi="Cambria Math"/>
                  <w:highlight w:val="yellow"/>
                </w:rPr>
              </m:ctrlPr>
            </m:dPr>
            <m:e>
              <m:r>
                <m:rPr>
                  <m:sty m:val="p"/>
                </m:rPr>
                <w:rPr>
                  <w:rFonts w:ascii="Cambria Math" w:hAnsi="Cambria Math"/>
                  <w:highlight w:val="yellow"/>
                </w:rPr>
                <m:t>10</m:t>
              </m:r>
            </m:e>
          </m:d>
          <m:r>
            <m:rPr>
              <m:sty m:val="p"/>
            </m:rPr>
            <w:rPr>
              <w:rFonts w:ascii="Cambria Math" w:hAnsi="Cambria Math"/>
              <w:highlight w:val="yellow"/>
            </w:rPr>
            <m:t>=</m:t>
          </m:r>
          <m:r>
            <w:rPr>
              <w:rFonts w:ascii="Cambria Math" w:hAnsi="Cambria Math"/>
              <w:highlight w:val="yellow"/>
            </w:rPr>
            <m:t>f</m:t>
          </m:r>
          <m:d>
            <m:dPr>
              <m:ctrlPr>
                <w:rPr>
                  <w:rFonts w:ascii="Cambria Math" w:hAnsi="Cambria Math"/>
                  <w:highlight w:val="yellow"/>
                </w:rPr>
              </m:ctrlPr>
            </m:dPr>
            <m:e>
              <m:r>
                <m:rPr>
                  <m:sty m:val="p"/>
                </m:rPr>
                <w:rPr>
                  <w:rFonts w:ascii="Cambria Math" w:hAnsi="Cambria Math"/>
                  <w:highlight w:val="yellow"/>
                </w:rPr>
                <m:t>100</m:t>
              </m:r>
            </m:e>
          </m:d>
          <m:r>
            <m:rPr>
              <m:sty m:val="p"/>
            </m:rPr>
            <w:rPr>
              <w:rFonts w:ascii="Cambria Math" w:hAnsi="Cambria Math"/>
              <w:highlight w:val="yellow"/>
            </w:rPr>
            <m:t>=200</m:t>
          </m:r>
        </m:oMath>
      </m:oMathPara>
    </w:p>
    <w:p w14:paraId="000005FA" w14:textId="77777777" w:rsidR="00E203CD" w:rsidRDefault="00000000" w:rsidP="00574271">
      <w:pPr>
        <w:pStyle w:val="QuestionRationaleContinued"/>
      </w:pPr>
      <w:r>
        <w:t>Learning Objective: Declare and evaluate functions whose parameters or result values (or both) are functions. Review “Part 3: Higher-Order Functions.”</w:t>
      </w:r>
    </w:p>
    <w:p w14:paraId="000005FC" w14:textId="77777777" w:rsidR="00E203CD" w:rsidRDefault="00000000" w:rsidP="00574271">
      <w:pPr>
        <w:pStyle w:val="QuestionRationale"/>
      </w:pPr>
      <m:oMath>
        <m:r>
          <w:rPr>
            <w:rFonts w:ascii="Cambria Math" w:hAnsi="Cambria Math"/>
            <w:highlight w:val="yellow"/>
          </w:rPr>
          <m:t>g</m:t>
        </m:r>
        <m:r>
          <m:rPr>
            <m:sty m:val="p"/>
          </m:rPr>
          <w:rPr>
            <w:rFonts w:ascii="Cambria Math" w:hAnsi="Cambria Math"/>
            <w:highlight w:val="yellow"/>
          </w:rPr>
          <m:t>∘</m:t>
        </m:r>
        <m:r>
          <w:rPr>
            <w:rFonts w:ascii="Cambria Math" w:hAnsi="Cambria Math"/>
            <w:highlight w:val="yellow"/>
          </w:rPr>
          <m:t>f</m:t>
        </m:r>
        <m:d>
          <m:dPr>
            <m:ctrlPr>
              <w:rPr>
                <w:rFonts w:ascii="Cambria Math" w:hAnsi="Cambria Math"/>
                <w:highlight w:val="yellow"/>
              </w:rPr>
            </m:ctrlPr>
          </m:dPr>
          <m:e>
            <m:r>
              <m:rPr>
                <m:sty m:val="p"/>
              </m:rPr>
              <w:rPr>
                <w:rFonts w:ascii="Cambria Math" w:hAnsi="Cambria Math"/>
                <w:highlight w:val="yellow"/>
              </w:rPr>
              <m:t>5</m:t>
            </m:r>
          </m:e>
        </m:d>
        <m:r>
          <m:rPr>
            <m:sty m:val="p"/>
          </m:rPr>
          <w:rPr>
            <w:rFonts w:ascii="Cambria Math" w:hAnsi="Cambria Math"/>
            <w:highlight w:val="yellow"/>
          </w:rPr>
          <m:t>=</m:t>
        </m:r>
        <m:r>
          <w:rPr>
            <w:rFonts w:ascii="Cambria Math" w:hAnsi="Cambria Math"/>
            <w:highlight w:val="yellow"/>
          </w:rPr>
          <m:t>g</m:t>
        </m:r>
        <m:d>
          <m:dPr>
            <m:ctrlPr>
              <w:rPr>
                <w:rFonts w:ascii="Cambria Math" w:hAnsi="Cambria Math"/>
                <w:highlight w:val="yellow"/>
              </w:rPr>
            </m:ctrlPr>
          </m:dPr>
          <m:e>
            <m:r>
              <m:rPr>
                <m:sty m:val="p"/>
              </m:rPr>
              <w:rPr>
                <w:rFonts w:ascii="Cambria Math" w:hAnsi="Cambria Math"/>
                <w:highlight w:val="yellow"/>
              </w:rPr>
              <m:t>10</m:t>
            </m:r>
          </m:e>
        </m:d>
        <m:r>
          <m:rPr>
            <m:sty m:val="p"/>
          </m:rPr>
          <w:rPr>
            <w:rFonts w:ascii="Cambria Math" w:hAnsi="Cambria Math"/>
            <w:highlight w:val="yellow"/>
          </w:rPr>
          <m:t>=100</m:t>
        </m:r>
      </m:oMath>
      <w:r>
        <w:t>.</w:t>
      </w:r>
      <m:oMath>
        <m:r>
          <m:rPr>
            <m:sty m:val="p"/>
          </m:rPr>
          <w:rPr>
            <w:rFonts w:ascii="Cambria Math" w:hAnsi="Cambria Math"/>
            <w:highlight w:val="yellow"/>
          </w:rPr>
          <m:t xml:space="preserve"> </m:t>
        </m:r>
      </m:oMath>
      <w:r>
        <w:t xml:space="preserve"> But </w:t>
      </w:r>
      <m:oMath>
        <m:r>
          <w:rPr>
            <w:rFonts w:ascii="Cambria Math" w:hAnsi="Cambria Math"/>
            <w:highlight w:val="yellow"/>
          </w:rPr>
          <m:t>g</m:t>
        </m:r>
        <m:r>
          <m:rPr>
            <m:sty m:val="p"/>
          </m:rPr>
          <w:rPr>
            <w:rFonts w:ascii="Cambria Math" w:hAnsi="Cambria Math"/>
            <w:highlight w:val="yellow"/>
          </w:rPr>
          <m:t xml:space="preserve"> ∘ </m:t>
        </m:r>
        <m:r>
          <w:rPr>
            <w:rFonts w:ascii="Cambria Math" w:hAnsi="Cambria Math"/>
            <w:highlight w:val="yellow"/>
          </w:rPr>
          <m:t>f</m:t>
        </m:r>
      </m:oMath>
      <w:r>
        <w:t xml:space="preserve"> isn't the same as </w:t>
      </w:r>
      <m:oMath>
        <m:r>
          <w:rPr>
            <w:rFonts w:ascii="Cambria Math" w:hAnsi="Cambria Math"/>
            <w:highlight w:val="yellow"/>
          </w:rPr>
          <m:t>f</m:t>
        </m:r>
        <m:r>
          <m:rPr>
            <m:sty m:val="p"/>
          </m:rPr>
          <w:rPr>
            <w:rFonts w:ascii="Cambria Math" w:hAnsi="Cambria Math"/>
            <w:highlight w:val="yellow"/>
          </w:rPr>
          <m:t xml:space="preserve"> ∘</m:t>
        </m:r>
        <m:r>
          <w:rPr>
            <w:rFonts w:ascii="Cambria Math" w:hAnsi="Cambria Math"/>
            <w:highlight w:val="yellow"/>
          </w:rPr>
          <m:t>g</m:t>
        </m:r>
        <m:r>
          <m:rPr>
            <m:sty m:val="p"/>
          </m:rPr>
          <w:rPr>
            <w:rFonts w:ascii="Cambria Math" w:hAnsi="Cambria Math"/>
            <w:highlight w:val="yellow"/>
          </w:rPr>
          <m:t xml:space="preserve"> ∘ </m:t>
        </m:r>
        <m:r>
          <w:rPr>
            <w:rFonts w:ascii="Cambria Math" w:hAnsi="Cambria Math"/>
            <w:highlight w:val="yellow"/>
          </w:rPr>
          <m:t>f</m:t>
        </m:r>
      </m:oMath>
      <w:r>
        <w:t xml:space="preserve">. </w:t>
      </w:r>
    </w:p>
    <w:p w14:paraId="000005FE" w14:textId="77777777" w:rsidR="00E203CD" w:rsidRDefault="00000000" w:rsidP="00574271">
      <w:pPr>
        <w:pStyle w:val="QuestionRationaleContinued"/>
      </w:pPr>
      <w:r>
        <w:t>Learning Objective: Declare and evaluate functions whose parameters or result values (or both) are functions. Review “Part 3: Higher-Order Functions.”</w:t>
      </w:r>
    </w:p>
    <w:p w14:paraId="00000600" w14:textId="77777777" w:rsidR="00E203CD" w:rsidRDefault="00000000" w:rsidP="00574271">
      <w:pPr>
        <w:pStyle w:val="QuestionRationale"/>
      </w:pPr>
      <m:oMath>
        <m:r>
          <w:rPr>
            <w:rFonts w:ascii="Cambria Math" w:hAnsi="Cambria Math"/>
            <w:highlight w:val="yellow"/>
          </w:rPr>
          <m:t>f∘g</m:t>
        </m:r>
        <m:d>
          <m:dPr>
            <m:ctrlPr>
              <w:rPr>
                <w:rFonts w:ascii="Cambria Math" w:hAnsi="Cambria Math"/>
                <w:highlight w:val="yellow"/>
              </w:rPr>
            </m:ctrlPr>
          </m:dPr>
          <m:e>
            <m:r>
              <w:rPr>
                <w:rFonts w:ascii="Cambria Math" w:hAnsi="Cambria Math"/>
                <w:highlight w:val="yellow"/>
              </w:rPr>
              <m:t>5</m:t>
            </m:r>
          </m:e>
        </m:d>
        <m:r>
          <w:rPr>
            <w:rFonts w:ascii="Cambria Math" w:hAnsi="Cambria Math"/>
            <w:highlight w:val="yellow"/>
          </w:rPr>
          <m:t>=f</m:t>
        </m:r>
        <m:d>
          <m:dPr>
            <m:ctrlPr>
              <w:rPr>
                <w:rFonts w:ascii="Cambria Math" w:hAnsi="Cambria Math"/>
                <w:highlight w:val="yellow"/>
              </w:rPr>
            </m:ctrlPr>
          </m:dPr>
          <m:e>
            <m:r>
              <w:rPr>
                <w:rFonts w:ascii="Cambria Math" w:hAnsi="Cambria Math"/>
                <w:highlight w:val="yellow"/>
              </w:rPr>
              <m:t>25</m:t>
            </m:r>
          </m:e>
        </m:d>
        <m:r>
          <w:rPr>
            <w:rFonts w:ascii="Cambria Math" w:hAnsi="Cambria Math"/>
            <w:highlight w:val="yellow"/>
          </w:rPr>
          <m:t>=50</m:t>
        </m:r>
      </m:oMath>
      <w:r>
        <w:t>.</w:t>
      </w:r>
      <m:oMath>
        <m:r>
          <w:rPr>
            <w:rFonts w:ascii="Cambria Math" w:hAnsi="Cambria Math"/>
            <w:highlight w:val="yellow"/>
          </w:rPr>
          <m:t xml:space="preserve"> </m:t>
        </m:r>
      </m:oMath>
      <w:r>
        <w:t xml:space="preserve"> But </w:t>
      </w:r>
      <m:oMath>
        <m:r>
          <w:rPr>
            <w:rFonts w:ascii="Cambria Math" w:hAnsi="Cambria Math"/>
            <w:highlight w:val="yellow"/>
          </w:rPr>
          <m:t>f∘g</m:t>
        </m:r>
      </m:oMath>
      <w:r>
        <w:t xml:space="preserve"> isn't the same as </w:t>
      </w:r>
      <m:oMath>
        <m:r>
          <w:rPr>
            <w:rFonts w:ascii="Cambria Math" w:hAnsi="Cambria Math"/>
            <w:highlight w:val="yellow"/>
          </w:rPr>
          <m:t>f ∘g ∘ f</m:t>
        </m:r>
      </m:oMath>
      <w:r>
        <w:t xml:space="preserve">. </w:t>
      </w:r>
    </w:p>
    <w:p w14:paraId="00000602" w14:textId="77777777" w:rsidR="00E203CD" w:rsidRDefault="00000000" w:rsidP="00574271">
      <w:pPr>
        <w:pStyle w:val="QuestionRationaleContinued"/>
      </w:pPr>
      <w:r>
        <w:t>Learning Objective: Declare and evaluate functions whose parameters or result values (or both) are functions. Review “Part 3: Higher-Order Functions.”</w:t>
      </w:r>
    </w:p>
    <w:p w14:paraId="00000604" w14:textId="77777777" w:rsidR="00E203CD" w:rsidRDefault="00000000" w:rsidP="00574271">
      <w:pPr>
        <w:pStyle w:val="QuestionRationale"/>
      </w:pPr>
      <w:r>
        <w:t xml:space="preserve">One of the other choices is correct. Find the value of </w:t>
      </w:r>
      <m:oMath>
        <m:r>
          <w:rPr>
            <w:rFonts w:ascii="Cambria Math" w:eastAsia="Cambria Math" w:hAnsi="Cambria Math" w:cs="Cambria Math"/>
            <w:highlight w:val="yellow"/>
          </w:rPr>
          <m:t>f</m:t>
        </m:r>
        <m:d>
          <m:dPr>
            <m:ctrlPr>
              <w:rPr>
                <w:rFonts w:ascii="Cambria Math" w:eastAsia="Cambria Math" w:hAnsi="Cambria Math" w:cs="Cambria Math"/>
                <w:highlight w:val="yellow"/>
              </w:rPr>
            </m:ctrlPr>
          </m:dPr>
          <m:e>
            <m:r>
              <w:rPr>
                <w:rFonts w:ascii="Cambria Math" w:eastAsia="Cambria Math" w:hAnsi="Cambria Math" w:cs="Cambria Math"/>
                <w:highlight w:val="yellow"/>
              </w:rPr>
              <m:t>g</m:t>
            </m:r>
            <m:d>
              <m:dPr>
                <m:ctrlPr>
                  <w:rPr>
                    <w:rFonts w:ascii="Cambria Math" w:eastAsia="Cambria Math" w:hAnsi="Cambria Math" w:cs="Cambria Math"/>
                    <w:highlight w:val="yellow"/>
                  </w:rPr>
                </m:ctrlPr>
              </m:dPr>
              <m:e>
                <m:r>
                  <w:rPr>
                    <w:rFonts w:ascii="Cambria Math" w:eastAsia="Cambria Math" w:hAnsi="Cambria Math" w:cs="Cambria Math"/>
                    <w:highlight w:val="yellow"/>
                  </w:rPr>
                  <m:t>f</m:t>
                </m:r>
                <m:d>
                  <m:dPr>
                    <m:ctrlPr>
                      <w:rPr>
                        <w:rFonts w:ascii="Cambria Math" w:eastAsia="Cambria Math" w:hAnsi="Cambria Math" w:cs="Cambria Math"/>
                        <w:highlight w:val="yellow"/>
                      </w:rPr>
                    </m:ctrlPr>
                  </m:dPr>
                  <m:e>
                    <m:r>
                      <w:rPr>
                        <w:rFonts w:ascii="Cambria Math" w:eastAsia="Cambria Math" w:hAnsi="Cambria Math" w:cs="Cambria Math"/>
                        <w:highlight w:val="yellow"/>
                      </w:rPr>
                      <m:t>5</m:t>
                    </m:r>
                  </m:e>
                </m:d>
              </m:e>
            </m:d>
          </m:e>
        </m:d>
      </m:oMath>
      <w:r>
        <w:t xml:space="preserve">. </w:t>
      </w:r>
    </w:p>
    <w:p w14:paraId="00000608" w14:textId="527B99DB" w:rsidR="00E203CD" w:rsidRPr="00C03576" w:rsidRDefault="00000000" w:rsidP="00C03576">
      <w:pPr>
        <w:pStyle w:val="QuestionRationaleContinued"/>
        <w:rPr>
          <w:rStyle w:val="CodeBlock"/>
          <w:rFonts w:asciiTheme="minorHAnsi" w:hAnsiTheme="minorHAnsi"/>
          <w:color w:val="000000"/>
        </w:rPr>
      </w:pPr>
      <w:r>
        <w:t>Learning Objective: Declare and evaluate functions whose parameters or result values (or both) are functions. Review “Part 3: Higher-Order Functions.”</w:t>
      </w:r>
    </w:p>
    <w:sectPr w:rsidR="00E203CD" w:rsidRPr="00C03576">
      <w:pgSz w:w="12240" w:h="15840"/>
      <w:pgMar w:top="1440" w:right="1440" w:bottom="1440" w:left="144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152">
      <wne:macro wne:macroName="TEMPLATEPROJECT.APPLYSTYLES.APPLYLASTSTYLEUSED"/>
    </wne:keymap>
    <wne:keymap wne:kcmPrimary="0352">
      <wne:macro wne:macroName="TEMPLATEPROJECT.APPLYSTYLES.SELECTANDAPPLYFROMLASTSTYLES"/>
    </wne:keymap>
    <wne:keymap wne:kcmPrimary="0353">
      <wne:macro wne:macroName="TEMPLATEPROJECT.APPLYSTYLES.APPLYCUSTOMSTYLE"/>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DD02254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2B2CC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A990"/>
    <w:multiLevelType w:val="multilevel"/>
    <w:tmpl w:val="3E6280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2511BDE"/>
    <w:multiLevelType w:val="multilevel"/>
    <w:tmpl w:val="7A70AC3A"/>
    <w:lvl w:ilvl="0">
      <w:start w:val="1"/>
      <w:numFmt w:val="upperLetter"/>
      <w:lvlText w:val="%1."/>
      <w:lvlJc w:val="left"/>
      <w:pPr>
        <w:ind w:left="81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2D710D3"/>
    <w:multiLevelType w:val="multilevel"/>
    <w:tmpl w:val="7CF2D2D0"/>
    <w:styleLink w:val="CurrentList3"/>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33B128A"/>
    <w:multiLevelType w:val="multilevel"/>
    <w:tmpl w:val="D8CC9FD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4DC16C5"/>
    <w:multiLevelType w:val="multilevel"/>
    <w:tmpl w:val="7370F34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6371AF5"/>
    <w:multiLevelType w:val="multilevel"/>
    <w:tmpl w:val="C6BED8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6C1598E"/>
    <w:multiLevelType w:val="multilevel"/>
    <w:tmpl w:val="759A05DC"/>
    <w:styleLink w:val="CurrentList9"/>
    <w:lvl w:ilvl="0">
      <w:start w:val="1"/>
      <w:numFmt w:val="upperLetter"/>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7127A34"/>
    <w:multiLevelType w:val="multilevel"/>
    <w:tmpl w:val="DEB6998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74E6DDD"/>
    <w:multiLevelType w:val="multilevel"/>
    <w:tmpl w:val="803601C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7B43F89"/>
    <w:multiLevelType w:val="multilevel"/>
    <w:tmpl w:val="3E6ADD5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E963AB"/>
    <w:multiLevelType w:val="multilevel"/>
    <w:tmpl w:val="BACEE9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05F4C7B"/>
    <w:multiLevelType w:val="multilevel"/>
    <w:tmpl w:val="9D3231B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0776611"/>
    <w:multiLevelType w:val="multilevel"/>
    <w:tmpl w:val="E90CF148"/>
    <w:lvl w:ilvl="0">
      <w:start w:val="1"/>
      <w:numFmt w:val="upperLetter"/>
      <w:lvlText w:val="%1."/>
      <w:lvlJc w:val="left"/>
      <w:pPr>
        <w:ind w:left="81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45F3868"/>
    <w:multiLevelType w:val="multilevel"/>
    <w:tmpl w:val="7FC40FDA"/>
    <w:styleLink w:val="CurrentList10"/>
    <w:lvl w:ilvl="0">
      <w:start w:val="1"/>
      <w:numFmt w:val="upperLetter"/>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4617F80"/>
    <w:multiLevelType w:val="multilevel"/>
    <w:tmpl w:val="711EEE6A"/>
    <w:lvl w:ilvl="0">
      <w:start w:val="1"/>
      <w:numFmt w:val="upperLetter"/>
      <w:lvlText w:val="%1."/>
      <w:lvlJc w:val="left"/>
      <w:pPr>
        <w:ind w:left="810" w:hanging="360"/>
      </w:pPr>
      <w:rPr>
        <w:rFonts w:ascii="Calibri" w:eastAsia="Calibri" w:hAnsi="Calibri" w:cs="Calibri"/>
        <w:b w:val="0"/>
        <w:color w:val="00000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4DF63F0"/>
    <w:multiLevelType w:val="multilevel"/>
    <w:tmpl w:val="7CF2D2D0"/>
    <w:styleLink w:val="CurrentList1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5034B12"/>
    <w:multiLevelType w:val="hybridMultilevel"/>
    <w:tmpl w:val="7CF2D2D0"/>
    <w:lvl w:ilvl="0" w:tplc="B2D640C8">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C31A19"/>
    <w:multiLevelType w:val="multilevel"/>
    <w:tmpl w:val="B6102A14"/>
    <w:lvl w:ilvl="0">
      <w:start w:val="1"/>
      <w:numFmt w:val="upperLetter"/>
      <w:lvlText w:val="%1."/>
      <w:lvlJc w:val="left"/>
      <w:pPr>
        <w:ind w:left="81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5FD3F48"/>
    <w:multiLevelType w:val="multilevel"/>
    <w:tmpl w:val="BA9C633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61B3F52"/>
    <w:multiLevelType w:val="multilevel"/>
    <w:tmpl w:val="B9BAC938"/>
    <w:lvl w:ilvl="0">
      <w:start w:val="1"/>
      <w:numFmt w:val="upperLetter"/>
      <w:lvlText w:val="%1."/>
      <w:lvlJc w:val="left"/>
      <w:pPr>
        <w:ind w:left="720" w:hanging="360"/>
      </w:pPr>
      <w:rPr>
        <w:rFonts w:ascii="Calibri" w:eastAsia="Calibri" w:hAnsi="Calibri" w:cs="Calibri"/>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6557E23"/>
    <w:multiLevelType w:val="multilevel"/>
    <w:tmpl w:val="ACB297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66438FE"/>
    <w:multiLevelType w:val="multilevel"/>
    <w:tmpl w:val="66F2BB96"/>
    <w:lvl w:ilvl="0">
      <w:start w:val="2"/>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7C226C1"/>
    <w:multiLevelType w:val="hybridMultilevel"/>
    <w:tmpl w:val="7FC40FDA"/>
    <w:lvl w:ilvl="0" w:tplc="92461128">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D2617B"/>
    <w:multiLevelType w:val="multilevel"/>
    <w:tmpl w:val="F8709E3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9602769"/>
    <w:multiLevelType w:val="multilevel"/>
    <w:tmpl w:val="2506D11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AF44BE9"/>
    <w:multiLevelType w:val="multilevel"/>
    <w:tmpl w:val="C21E7A9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D9D54F0"/>
    <w:multiLevelType w:val="multilevel"/>
    <w:tmpl w:val="70FA97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DC379E2"/>
    <w:multiLevelType w:val="multilevel"/>
    <w:tmpl w:val="6DFE48BA"/>
    <w:lvl w:ilvl="0">
      <w:start w:val="1"/>
      <w:numFmt w:val="decimal"/>
      <w:lvlText w:val="%1."/>
      <w:lvlJc w:val="left"/>
      <w:pPr>
        <w:ind w:left="720" w:hanging="360"/>
      </w:pPr>
    </w:lvl>
    <w:lvl w:ilvl="1">
      <w:start w:val="1"/>
      <w:numFmt w:val="lowerLetter"/>
      <w:lvlText w:val="%2."/>
      <w:lvlJc w:val="left"/>
      <w:pPr>
        <w:ind w:left="630" w:hanging="360"/>
      </w:pPr>
      <w:rPr>
        <w:rFonts w:ascii="Calibri" w:eastAsia="Calibri" w:hAnsi="Calibri" w:cs="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07D07AA"/>
    <w:multiLevelType w:val="hybridMultilevel"/>
    <w:tmpl w:val="5BF2BB5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0DE10F6"/>
    <w:multiLevelType w:val="multilevel"/>
    <w:tmpl w:val="B704CD6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1266CFC"/>
    <w:multiLevelType w:val="multilevel"/>
    <w:tmpl w:val="BE64A3E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29A1BAC"/>
    <w:multiLevelType w:val="multilevel"/>
    <w:tmpl w:val="9A844370"/>
    <w:lvl w:ilvl="0">
      <w:start w:val="1"/>
      <w:numFmt w:val="upperLetter"/>
      <w:lvlText w:val="%1."/>
      <w:lvlJc w:val="left"/>
      <w:pPr>
        <w:ind w:left="81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22F37924"/>
    <w:multiLevelType w:val="multilevel"/>
    <w:tmpl w:val="7A92BEA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3897010"/>
    <w:multiLevelType w:val="multilevel"/>
    <w:tmpl w:val="AE1A9A9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23965EC9"/>
    <w:multiLevelType w:val="multilevel"/>
    <w:tmpl w:val="3072DD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51667F1"/>
    <w:multiLevelType w:val="multilevel"/>
    <w:tmpl w:val="B41E64B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2732579E"/>
    <w:multiLevelType w:val="multilevel"/>
    <w:tmpl w:val="3CF26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2A4A0B7B"/>
    <w:multiLevelType w:val="multilevel"/>
    <w:tmpl w:val="489257F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B4D71BA"/>
    <w:multiLevelType w:val="multilevel"/>
    <w:tmpl w:val="831434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DE97BC6"/>
    <w:multiLevelType w:val="multilevel"/>
    <w:tmpl w:val="365A67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3128015D"/>
    <w:multiLevelType w:val="multilevel"/>
    <w:tmpl w:val="7CF2D2D0"/>
    <w:styleLink w:val="CurrentList11"/>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31391CE1"/>
    <w:multiLevelType w:val="multilevel"/>
    <w:tmpl w:val="1F76705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32E66723"/>
    <w:multiLevelType w:val="multilevel"/>
    <w:tmpl w:val="DFCE675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349E3F2D"/>
    <w:multiLevelType w:val="multilevel"/>
    <w:tmpl w:val="5BF2BB54"/>
    <w:styleLink w:val="CurrentList7"/>
    <w:lvl w:ilvl="0">
      <w:start w:val="1"/>
      <w:numFmt w:val="upp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34E15EF2"/>
    <w:multiLevelType w:val="multilevel"/>
    <w:tmpl w:val="F39EB772"/>
    <w:styleLink w:val="CurrentList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355A776E"/>
    <w:multiLevelType w:val="multilevel"/>
    <w:tmpl w:val="F84033F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36966938"/>
    <w:multiLevelType w:val="multilevel"/>
    <w:tmpl w:val="CCC4109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387100CC"/>
    <w:multiLevelType w:val="multilevel"/>
    <w:tmpl w:val="6680AE74"/>
    <w:lvl w:ilvl="0">
      <w:start w:val="1"/>
      <w:numFmt w:val="upperLetter"/>
      <w:lvlText w:val="%1."/>
      <w:lvlJc w:val="left"/>
      <w:pPr>
        <w:ind w:left="1080" w:hanging="360"/>
      </w:pPr>
      <w:rPr>
        <w:rFonts w:ascii="Calibri" w:eastAsia="Calibri" w:hAnsi="Calibri" w:cs="Calibri"/>
        <w:b w:val="0"/>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0" w15:restartNumberingAfterBreak="0">
    <w:nsid w:val="38E85E74"/>
    <w:multiLevelType w:val="multilevel"/>
    <w:tmpl w:val="AD74E08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3AEF1D24"/>
    <w:multiLevelType w:val="multilevel"/>
    <w:tmpl w:val="6624D7E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DCA1D92"/>
    <w:multiLevelType w:val="multilevel"/>
    <w:tmpl w:val="2D06B46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3ECA0F08"/>
    <w:multiLevelType w:val="multilevel"/>
    <w:tmpl w:val="5BF2BB54"/>
    <w:styleLink w:val="CurrentList8"/>
    <w:lvl w:ilvl="0">
      <w:start w:val="1"/>
      <w:numFmt w:val="upp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3EFC0E7B"/>
    <w:multiLevelType w:val="multilevel"/>
    <w:tmpl w:val="899C9AE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FF25826"/>
    <w:multiLevelType w:val="multilevel"/>
    <w:tmpl w:val="C56091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49A462EC"/>
    <w:multiLevelType w:val="multilevel"/>
    <w:tmpl w:val="71D67CE0"/>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4AD22BEA"/>
    <w:multiLevelType w:val="multilevel"/>
    <w:tmpl w:val="C108C0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4B6C3EA0"/>
    <w:multiLevelType w:val="multilevel"/>
    <w:tmpl w:val="90AA4B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24F6F90"/>
    <w:multiLevelType w:val="multilevel"/>
    <w:tmpl w:val="833058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4004EF6"/>
    <w:multiLevelType w:val="multilevel"/>
    <w:tmpl w:val="0EFE6C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540E60F6"/>
    <w:multiLevelType w:val="multilevel"/>
    <w:tmpl w:val="12CC8E3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51E2D72"/>
    <w:multiLevelType w:val="multilevel"/>
    <w:tmpl w:val="05B67126"/>
    <w:styleLink w:val="CurrentList2"/>
    <w:lvl w:ilvl="0">
      <w:start w:val="1"/>
      <w:numFmt w:val="decimal"/>
      <w:lvlText w:val="%1."/>
      <w:lvlJc w:val="left"/>
      <w:pPr>
        <w:ind w:left="0" w:firstLine="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68B638F"/>
    <w:multiLevelType w:val="multilevel"/>
    <w:tmpl w:val="79D0AFA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7104548"/>
    <w:multiLevelType w:val="multilevel"/>
    <w:tmpl w:val="36DCEF4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57483A02"/>
    <w:multiLevelType w:val="multilevel"/>
    <w:tmpl w:val="34AE77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57AC1E66"/>
    <w:multiLevelType w:val="multilevel"/>
    <w:tmpl w:val="AB56A6C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5F1D28C6"/>
    <w:multiLevelType w:val="multilevel"/>
    <w:tmpl w:val="E964507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5F3711A4"/>
    <w:multiLevelType w:val="multilevel"/>
    <w:tmpl w:val="C2FCB9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610E3489"/>
    <w:multiLevelType w:val="multilevel"/>
    <w:tmpl w:val="6464D05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617C1AF9"/>
    <w:multiLevelType w:val="multilevel"/>
    <w:tmpl w:val="16A4EB2C"/>
    <w:lvl w:ilvl="0">
      <w:start w:val="1"/>
      <w:numFmt w:val="upperLetter"/>
      <w:lvlText w:val="%1."/>
      <w:lvlJc w:val="left"/>
      <w:pPr>
        <w:ind w:left="720" w:hanging="360"/>
      </w:pPr>
      <w:rPr>
        <w:rFonts w:ascii="Calibri" w:eastAsia="Calibri" w:hAnsi="Calibri" w:cs="Calibri"/>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623258BF"/>
    <w:multiLevelType w:val="multilevel"/>
    <w:tmpl w:val="D46CBEE8"/>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68846926"/>
    <w:multiLevelType w:val="multilevel"/>
    <w:tmpl w:val="32184E5C"/>
    <w:lvl w:ilvl="0">
      <w:start w:val="1"/>
      <w:numFmt w:val="upperLetter"/>
      <w:lvlText w:val="%1."/>
      <w:lvlJc w:val="left"/>
      <w:pPr>
        <w:ind w:left="990" w:hanging="360"/>
      </w:pPr>
      <w:rPr>
        <w:rFonts w:ascii="Calibri" w:eastAsia="Calibri" w:hAnsi="Calibri" w:cs="Calibri"/>
        <w:b w:val="0"/>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73" w15:restartNumberingAfterBreak="0">
    <w:nsid w:val="68943ABF"/>
    <w:multiLevelType w:val="multilevel"/>
    <w:tmpl w:val="D8CA5A62"/>
    <w:lvl w:ilvl="0">
      <w:start w:val="1"/>
      <w:numFmt w:val="upperLetter"/>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694A1838"/>
    <w:multiLevelType w:val="multilevel"/>
    <w:tmpl w:val="878208D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6AF91DED"/>
    <w:multiLevelType w:val="multilevel"/>
    <w:tmpl w:val="62C2249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6BE57A64"/>
    <w:multiLevelType w:val="multilevel"/>
    <w:tmpl w:val="566E176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6DF649A3"/>
    <w:multiLevelType w:val="multilevel"/>
    <w:tmpl w:val="773215E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6DF767E4"/>
    <w:multiLevelType w:val="multilevel"/>
    <w:tmpl w:val="CF3CD8C4"/>
    <w:styleLink w:val="CurrentList4"/>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6F9D216E"/>
    <w:multiLevelType w:val="multilevel"/>
    <w:tmpl w:val="7BDC28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709561AC"/>
    <w:multiLevelType w:val="hybridMultilevel"/>
    <w:tmpl w:val="2A8A37B0"/>
    <w:lvl w:ilvl="0" w:tplc="97BA4798">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09E2739"/>
    <w:multiLevelType w:val="multilevel"/>
    <w:tmpl w:val="C520F2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725F790E"/>
    <w:multiLevelType w:val="multilevel"/>
    <w:tmpl w:val="A3E29A78"/>
    <w:styleLink w:val="CurrentList5"/>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731C49C7"/>
    <w:multiLevelType w:val="multilevel"/>
    <w:tmpl w:val="5A2CD282"/>
    <w:lvl w:ilvl="0">
      <w:start w:val="1"/>
      <w:numFmt w:val="upperLetter"/>
      <w:lvlText w:val="%1."/>
      <w:lvlJc w:val="left"/>
      <w:pPr>
        <w:ind w:left="720" w:hanging="360"/>
      </w:pPr>
      <w:rPr>
        <w:rFonts w:ascii="Calibri" w:eastAsia="Calibri" w:hAnsi="Calibri" w:cs="Calibri"/>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73DD419F"/>
    <w:multiLevelType w:val="multilevel"/>
    <w:tmpl w:val="44C2429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76B12FED"/>
    <w:multiLevelType w:val="multilevel"/>
    <w:tmpl w:val="C4FEF21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7879086D"/>
    <w:multiLevelType w:val="multilevel"/>
    <w:tmpl w:val="BFE4247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795D406E"/>
    <w:multiLevelType w:val="multilevel"/>
    <w:tmpl w:val="DF44EBF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79B579E0"/>
    <w:multiLevelType w:val="multilevel"/>
    <w:tmpl w:val="AC08224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7C8965BB"/>
    <w:multiLevelType w:val="multilevel"/>
    <w:tmpl w:val="1706ADA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7DEF0357"/>
    <w:multiLevelType w:val="multilevel"/>
    <w:tmpl w:val="798A2D8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7FE67AE0"/>
    <w:multiLevelType w:val="multilevel"/>
    <w:tmpl w:val="6D20CBA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3308240">
    <w:abstractNumId w:val="52"/>
  </w:num>
  <w:num w:numId="2" w16cid:durableId="107042072">
    <w:abstractNumId w:val="33"/>
  </w:num>
  <w:num w:numId="3" w16cid:durableId="1943604540">
    <w:abstractNumId w:val="28"/>
  </w:num>
  <w:num w:numId="4" w16cid:durableId="199363735">
    <w:abstractNumId w:val="64"/>
  </w:num>
  <w:num w:numId="5" w16cid:durableId="844586440">
    <w:abstractNumId w:val="87"/>
  </w:num>
  <w:num w:numId="6" w16cid:durableId="533923509">
    <w:abstractNumId w:val="51"/>
  </w:num>
  <w:num w:numId="7" w16cid:durableId="1163547750">
    <w:abstractNumId w:val="70"/>
  </w:num>
  <w:num w:numId="8" w16cid:durableId="1091660644">
    <w:abstractNumId w:val="73"/>
  </w:num>
  <w:num w:numId="9" w16cid:durableId="1006901394">
    <w:abstractNumId w:val="19"/>
  </w:num>
  <w:num w:numId="10" w16cid:durableId="741217883">
    <w:abstractNumId w:val="58"/>
  </w:num>
  <w:num w:numId="11" w16cid:durableId="1223637996">
    <w:abstractNumId w:val="34"/>
  </w:num>
  <w:num w:numId="12" w16cid:durableId="167213983">
    <w:abstractNumId w:val="56"/>
  </w:num>
  <w:num w:numId="13" w16cid:durableId="1228491367">
    <w:abstractNumId w:val="77"/>
  </w:num>
  <w:num w:numId="14" w16cid:durableId="2112820468">
    <w:abstractNumId w:val="6"/>
  </w:num>
  <w:num w:numId="15" w16cid:durableId="859274715">
    <w:abstractNumId w:val="39"/>
  </w:num>
  <w:num w:numId="16" w16cid:durableId="1518499009">
    <w:abstractNumId w:val="25"/>
  </w:num>
  <w:num w:numId="17" w16cid:durableId="1155799103">
    <w:abstractNumId w:val="31"/>
  </w:num>
  <w:num w:numId="18" w16cid:durableId="647326432">
    <w:abstractNumId w:val="29"/>
  </w:num>
  <w:num w:numId="19" w16cid:durableId="1589923850">
    <w:abstractNumId w:val="40"/>
  </w:num>
  <w:num w:numId="20" w16cid:durableId="1784837092">
    <w:abstractNumId w:val="81"/>
  </w:num>
  <w:num w:numId="21" w16cid:durableId="1434205437">
    <w:abstractNumId w:val="44"/>
  </w:num>
  <w:num w:numId="22" w16cid:durableId="168064853">
    <w:abstractNumId w:val="9"/>
  </w:num>
  <w:num w:numId="23" w16cid:durableId="694117421">
    <w:abstractNumId w:val="72"/>
  </w:num>
  <w:num w:numId="24" w16cid:durableId="275992857">
    <w:abstractNumId w:val="71"/>
  </w:num>
  <w:num w:numId="25" w16cid:durableId="79446746">
    <w:abstractNumId w:val="41"/>
  </w:num>
  <w:num w:numId="26" w16cid:durableId="910892798">
    <w:abstractNumId w:val="67"/>
  </w:num>
  <w:num w:numId="27" w16cid:durableId="883325842">
    <w:abstractNumId w:val="35"/>
  </w:num>
  <w:num w:numId="28" w16cid:durableId="708795084">
    <w:abstractNumId w:val="20"/>
  </w:num>
  <w:num w:numId="29" w16cid:durableId="632445268">
    <w:abstractNumId w:val="22"/>
  </w:num>
  <w:num w:numId="30" w16cid:durableId="1251549009">
    <w:abstractNumId w:val="84"/>
  </w:num>
  <w:num w:numId="31" w16cid:durableId="275451952">
    <w:abstractNumId w:val="26"/>
  </w:num>
  <w:num w:numId="32" w16cid:durableId="1083726607">
    <w:abstractNumId w:val="68"/>
  </w:num>
  <w:num w:numId="33" w16cid:durableId="1930505927">
    <w:abstractNumId w:val="23"/>
  </w:num>
  <w:num w:numId="34" w16cid:durableId="299503999">
    <w:abstractNumId w:val="11"/>
  </w:num>
  <w:num w:numId="35" w16cid:durableId="1842701032">
    <w:abstractNumId w:val="5"/>
  </w:num>
  <w:num w:numId="36" w16cid:durableId="851064571">
    <w:abstractNumId w:val="7"/>
  </w:num>
  <w:num w:numId="37" w16cid:durableId="165559461">
    <w:abstractNumId w:val="50"/>
  </w:num>
  <w:num w:numId="38" w16cid:durableId="312411660">
    <w:abstractNumId w:val="16"/>
  </w:num>
  <w:num w:numId="39" w16cid:durableId="405692923">
    <w:abstractNumId w:val="37"/>
  </w:num>
  <w:num w:numId="40" w16cid:durableId="2089224524">
    <w:abstractNumId w:val="88"/>
  </w:num>
  <w:num w:numId="41" w16cid:durableId="1270315025">
    <w:abstractNumId w:val="54"/>
  </w:num>
  <w:num w:numId="42" w16cid:durableId="428621049">
    <w:abstractNumId w:val="60"/>
  </w:num>
  <w:num w:numId="43" w16cid:durableId="1501581859">
    <w:abstractNumId w:val="66"/>
  </w:num>
  <w:num w:numId="44" w16cid:durableId="712146910">
    <w:abstractNumId w:val="86"/>
  </w:num>
  <w:num w:numId="45" w16cid:durableId="1139418639">
    <w:abstractNumId w:val="14"/>
  </w:num>
  <w:num w:numId="46" w16cid:durableId="469132317">
    <w:abstractNumId w:val="76"/>
  </w:num>
  <w:num w:numId="47" w16cid:durableId="210658041">
    <w:abstractNumId w:val="38"/>
  </w:num>
  <w:num w:numId="48" w16cid:durableId="175076395">
    <w:abstractNumId w:val="43"/>
  </w:num>
  <w:num w:numId="49" w16cid:durableId="1840846386">
    <w:abstractNumId w:val="61"/>
  </w:num>
  <w:num w:numId="50" w16cid:durableId="236943434">
    <w:abstractNumId w:val="49"/>
  </w:num>
  <w:num w:numId="51" w16cid:durableId="1797985821">
    <w:abstractNumId w:val="75"/>
  </w:num>
  <w:num w:numId="52" w16cid:durableId="2033720533">
    <w:abstractNumId w:val="63"/>
  </w:num>
  <w:num w:numId="53" w16cid:durableId="638994339">
    <w:abstractNumId w:val="32"/>
  </w:num>
  <w:num w:numId="54" w16cid:durableId="309214426">
    <w:abstractNumId w:val="59"/>
  </w:num>
  <w:num w:numId="55" w16cid:durableId="564342118">
    <w:abstractNumId w:val="55"/>
  </w:num>
  <w:num w:numId="56" w16cid:durableId="62993490">
    <w:abstractNumId w:val="91"/>
  </w:num>
  <w:num w:numId="57" w16cid:durableId="291711104">
    <w:abstractNumId w:val="48"/>
  </w:num>
  <w:num w:numId="58" w16cid:durableId="1464468052">
    <w:abstractNumId w:val="83"/>
  </w:num>
  <w:num w:numId="59" w16cid:durableId="854614073">
    <w:abstractNumId w:val="89"/>
  </w:num>
  <w:num w:numId="60" w16cid:durableId="191192281">
    <w:abstractNumId w:val="27"/>
  </w:num>
  <w:num w:numId="61" w16cid:durableId="1918905197">
    <w:abstractNumId w:val="21"/>
  </w:num>
  <w:num w:numId="62" w16cid:durableId="1076242107">
    <w:abstractNumId w:val="47"/>
  </w:num>
  <w:num w:numId="63" w16cid:durableId="1279995487">
    <w:abstractNumId w:val="65"/>
  </w:num>
  <w:num w:numId="64" w16cid:durableId="770588135">
    <w:abstractNumId w:val="74"/>
  </w:num>
  <w:num w:numId="65" w16cid:durableId="146871154">
    <w:abstractNumId w:val="12"/>
  </w:num>
  <w:num w:numId="66" w16cid:durableId="1212300605">
    <w:abstractNumId w:val="79"/>
  </w:num>
  <w:num w:numId="67" w16cid:durableId="1461799384">
    <w:abstractNumId w:val="13"/>
  </w:num>
  <w:num w:numId="68" w16cid:durableId="292904006">
    <w:abstractNumId w:val="90"/>
  </w:num>
  <w:num w:numId="69" w16cid:durableId="1828593654">
    <w:abstractNumId w:val="36"/>
  </w:num>
  <w:num w:numId="70" w16cid:durableId="875890605">
    <w:abstractNumId w:val="3"/>
  </w:num>
  <w:num w:numId="71" w16cid:durableId="862551795">
    <w:abstractNumId w:val="69"/>
  </w:num>
  <w:num w:numId="72" w16cid:durableId="333919355">
    <w:abstractNumId w:val="85"/>
  </w:num>
  <w:num w:numId="73" w16cid:durableId="1929773401">
    <w:abstractNumId w:val="57"/>
  </w:num>
  <w:num w:numId="74" w16cid:durableId="921182225">
    <w:abstractNumId w:val="2"/>
  </w:num>
  <w:num w:numId="75" w16cid:durableId="110176982">
    <w:abstractNumId w:val="18"/>
  </w:num>
  <w:num w:numId="76" w16cid:durableId="177743070">
    <w:abstractNumId w:val="10"/>
  </w:num>
  <w:num w:numId="77" w16cid:durableId="1002701441">
    <w:abstractNumId w:val="62"/>
  </w:num>
  <w:num w:numId="78" w16cid:durableId="710956375">
    <w:abstractNumId w:val="4"/>
  </w:num>
  <w:num w:numId="79" w16cid:durableId="1904750137">
    <w:abstractNumId w:val="80"/>
  </w:num>
  <w:num w:numId="80" w16cid:durableId="516358367">
    <w:abstractNumId w:val="30"/>
  </w:num>
  <w:num w:numId="81" w16cid:durableId="1016420557">
    <w:abstractNumId w:val="30"/>
    <w:lvlOverride w:ilvl="0">
      <w:startOverride w:val="1"/>
    </w:lvlOverride>
  </w:num>
  <w:num w:numId="82" w16cid:durableId="1980185357">
    <w:abstractNumId w:val="78"/>
  </w:num>
  <w:num w:numId="83" w16cid:durableId="1679885882">
    <w:abstractNumId w:val="82"/>
  </w:num>
  <w:num w:numId="84" w16cid:durableId="323363335">
    <w:abstractNumId w:val="24"/>
  </w:num>
  <w:num w:numId="85" w16cid:durableId="1058866970">
    <w:abstractNumId w:val="46"/>
  </w:num>
  <w:num w:numId="86" w16cid:durableId="1588690173">
    <w:abstractNumId w:val="45"/>
  </w:num>
  <w:num w:numId="87" w16cid:durableId="1783765737">
    <w:abstractNumId w:val="53"/>
  </w:num>
  <w:num w:numId="88" w16cid:durableId="1484736205">
    <w:abstractNumId w:val="8"/>
  </w:num>
  <w:num w:numId="89" w16cid:durableId="1288660934">
    <w:abstractNumId w:val="24"/>
    <w:lvlOverride w:ilvl="0">
      <w:startOverride w:val="1"/>
    </w:lvlOverride>
  </w:num>
  <w:num w:numId="90" w16cid:durableId="518466861">
    <w:abstractNumId w:val="15"/>
  </w:num>
  <w:num w:numId="91" w16cid:durableId="758450028">
    <w:abstractNumId w:val="24"/>
    <w:lvlOverride w:ilvl="0">
      <w:startOverride w:val="1"/>
    </w:lvlOverride>
  </w:num>
  <w:num w:numId="92" w16cid:durableId="1137070278">
    <w:abstractNumId w:val="24"/>
    <w:lvlOverride w:ilvl="0">
      <w:startOverride w:val="1"/>
    </w:lvlOverride>
  </w:num>
  <w:num w:numId="93" w16cid:durableId="199977960">
    <w:abstractNumId w:val="42"/>
  </w:num>
  <w:num w:numId="94" w16cid:durableId="721631892">
    <w:abstractNumId w:val="17"/>
  </w:num>
  <w:num w:numId="95" w16cid:durableId="1677879594">
    <w:abstractNumId w:val="1"/>
  </w:num>
  <w:num w:numId="96" w16cid:durableId="107855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CD"/>
    <w:rsid w:val="00002F1E"/>
    <w:rsid w:val="0002790B"/>
    <w:rsid w:val="000837EA"/>
    <w:rsid w:val="00090521"/>
    <w:rsid w:val="00156849"/>
    <w:rsid w:val="001A3851"/>
    <w:rsid w:val="00204ED2"/>
    <w:rsid w:val="00220BF1"/>
    <w:rsid w:val="00223CDF"/>
    <w:rsid w:val="00243711"/>
    <w:rsid w:val="002727AE"/>
    <w:rsid w:val="002D2BB2"/>
    <w:rsid w:val="003056B9"/>
    <w:rsid w:val="00362093"/>
    <w:rsid w:val="003743BB"/>
    <w:rsid w:val="00397702"/>
    <w:rsid w:val="003A31EF"/>
    <w:rsid w:val="003B65C2"/>
    <w:rsid w:val="00407327"/>
    <w:rsid w:val="0042655B"/>
    <w:rsid w:val="004566CD"/>
    <w:rsid w:val="004C4ABC"/>
    <w:rsid w:val="004F6FD8"/>
    <w:rsid w:val="0053648C"/>
    <w:rsid w:val="00574271"/>
    <w:rsid w:val="005B15DF"/>
    <w:rsid w:val="005F7A89"/>
    <w:rsid w:val="006456AA"/>
    <w:rsid w:val="006504A1"/>
    <w:rsid w:val="006519D0"/>
    <w:rsid w:val="006574D9"/>
    <w:rsid w:val="006A2169"/>
    <w:rsid w:val="006F0BE5"/>
    <w:rsid w:val="00707ED7"/>
    <w:rsid w:val="00741566"/>
    <w:rsid w:val="00742BAD"/>
    <w:rsid w:val="00764785"/>
    <w:rsid w:val="007841AC"/>
    <w:rsid w:val="007C06A6"/>
    <w:rsid w:val="007D14A8"/>
    <w:rsid w:val="00802AC7"/>
    <w:rsid w:val="00827A8C"/>
    <w:rsid w:val="00920BC5"/>
    <w:rsid w:val="00987672"/>
    <w:rsid w:val="009C5C20"/>
    <w:rsid w:val="009C7994"/>
    <w:rsid w:val="00A209D2"/>
    <w:rsid w:val="00A67602"/>
    <w:rsid w:val="00A80B03"/>
    <w:rsid w:val="00AC0352"/>
    <w:rsid w:val="00AF6B14"/>
    <w:rsid w:val="00B54BB5"/>
    <w:rsid w:val="00B94EB9"/>
    <w:rsid w:val="00BB0585"/>
    <w:rsid w:val="00BC2655"/>
    <w:rsid w:val="00BE77CE"/>
    <w:rsid w:val="00C03576"/>
    <w:rsid w:val="00C26A15"/>
    <w:rsid w:val="00C74180"/>
    <w:rsid w:val="00C9029E"/>
    <w:rsid w:val="00CA2503"/>
    <w:rsid w:val="00D21AE4"/>
    <w:rsid w:val="00D261A8"/>
    <w:rsid w:val="00D7603D"/>
    <w:rsid w:val="00D779E6"/>
    <w:rsid w:val="00D90547"/>
    <w:rsid w:val="00DF0612"/>
    <w:rsid w:val="00E0106E"/>
    <w:rsid w:val="00E203CD"/>
    <w:rsid w:val="00E55085"/>
    <w:rsid w:val="00E82EC8"/>
    <w:rsid w:val="00ED2B43"/>
    <w:rsid w:val="00ED3D18"/>
    <w:rsid w:val="00EF030E"/>
    <w:rsid w:val="00F62EBD"/>
    <w:rsid w:val="00FF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8DE88"/>
  <w15:docId w15:val="{509EEBC9-4375-B740-A09C-6D3A5309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576"/>
    <w:pPr>
      <w:spacing w:after="200"/>
    </w:pPr>
    <w:rPr>
      <w:rFonts w:asciiTheme="minorHAnsi" w:eastAsiaTheme="minorHAnsi" w:hAnsiTheme="minorHAnsi" w:cstheme="minorBidi"/>
    </w:rPr>
  </w:style>
  <w:style w:type="paragraph" w:styleId="Heading1">
    <w:name w:val="heading 1"/>
    <w:basedOn w:val="Normal"/>
    <w:next w:val="Normal"/>
    <w:uiPriority w:val="9"/>
    <w:qFormat/>
    <w:rsid w:val="00C03576"/>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uiPriority w:val="9"/>
    <w:unhideWhenUsed/>
    <w:qFormat/>
    <w:rsid w:val="00C03576"/>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uiPriority w:val="9"/>
    <w:unhideWhenUsed/>
    <w:qFormat/>
    <w:rsid w:val="00C035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unhideWhenUsed/>
    <w:qFormat/>
    <w:rsid w:val="00C03576"/>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Normal"/>
    <w:uiPriority w:val="9"/>
    <w:unhideWhenUsed/>
    <w:qFormat/>
    <w:rsid w:val="00C03576"/>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Normal"/>
    <w:uiPriority w:val="9"/>
    <w:unhideWhenUsed/>
    <w:qFormat/>
    <w:rsid w:val="00C03576"/>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uiPriority w:val="9"/>
    <w:unhideWhenUsed/>
    <w:qFormat/>
    <w:rsid w:val="00C03576"/>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Normal"/>
    <w:link w:val="Heading8Char"/>
    <w:uiPriority w:val="9"/>
    <w:unhideWhenUsed/>
    <w:qFormat/>
    <w:rsid w:val="00C03576"/>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9"/>
    <w:unhideWhenUsed/>
    <w:qFormat/>
    <w:rsid w:val="00C03576"/>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rsid w:val="00C035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3576"/>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7Char">
    <w:name w:val="Heading 7 Char"/>
    <w:basedOn w:val="DefaultParagraphFont"/>
    <w:link w:val="Heading7"/>
    <w:uiPriority w:val="9"/>
    <w:rsid w:val="00CA2503"/>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CA2503"/>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CA2503"/>
    <w:rPr>
      <w:rFonts w:asciiTheme="majorHAnsi" w:eastAsiaTheme="majorEastAsia" w:hAnsiTheme="majorHAnsi" w:cstheme="majorBidi"/>
      <w:color w:val="4F81BD" w:themeColor="accent1"/>
    </w:rPr>
  </w:style>
  <w:style w:type="table" w:customStyle="1" w:styleId="Table">
    <w:name w:val="Table"/>
    <w:semiHidden/>
    <w:unhideWhenUsed/>
    <w:qFormat/>
    <w:rsid w:val="00C03576"/>
    <w:pPr>
      <w:spacing w:after="200"/>
    </w:pPr>
    <w:rPr>
      <w:rFonts w:asciiTheme="minorHAnsi" w:eastAsiaTheme="minorHAnsi" w:hAnsiTheme="minorHAnsi" w:cstheme="minorBidi"/>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InlineCode">
    <w:name w:val="Inline Code"/>
    <w:basedOn w:val="DefaultParagraphFont"/>
    <w:uiPriority w:val="1"/>
    <w:qFormat/>
    <w:rsid w:val="00C03576"/>
    <w:rPr>
      <w:rFonts w:ascii="Consolas" w:hAnsi="Consolas"/>
      <w:color w:val="FF0000"/>
    </w:rPr>
  </w:style>
  <w:style w:type="character" w:customStyle="1" w:styleId="CodeBlock">
    <w:name w:val="Code Block"/>
    <w:basedOn w:val="DefaultParagraphFont"/>
    <w:uiPriority w:val="1"/>
    <w:qFormat/>
    <w:rsid w:val="00C03576"/>
    <w:rPr>
      <w:rFonts w:ascii="Consolas" w:hAnsi="Consolas"/>
      <w:color w:val="00B050"/>
    </w:rPr>
  </w:style>
  <w:style w:type="paragraph" w:customStyle="1" w:styleId="QuestionStem">
    <w:name w:val="QuestionStem"/>
    <w:basedOn w:val="Normal"/>
    <w:qFormat/>
    <w:rsid w:val="00C03576"/>
    <w:pPr>
      <w:pBdr>
        <w:top w:val="single" w:sz="4" w:space="1" w:color="auto"/>
        <w:left w:val="single" w:sz="24" w:space="4" w:color="D9D9D9" w:themeColor="background1" w:themeShade="D9"/>
      </w:pBdr>
      <w:spacing w:before="180" w:after="180"/>
    </w:pPr>
    <w:rPr>
      <w:sz w:val="28"/>
    </w:rPr>
  </w:style>
  <w:style w:type="paragraph" w:customStyle="1" w:styleId="QuestionOption">
    <w:name w:val="QuestionOption"/>
    <w:basedOn w:val="Normal"/>
    <w:qFormat/>
    <w:rsid w:val="00C03576"/>
    <w:pPr>
      <w:pBdr>
        <w:left w:val="single" w:sz="24" w:space="4" w:color="B8CCE4" w:themeColor="accent1" w:themeTint="66"/>
      </w:pBdr>
      <w:spacing w:before="180" w:after="180"/>
    </w:pPr>
  </w:style>
  <w:style w:type="paragraph" w:customStyle="1" w:styleId="QuestionRationale">
    <w:name w:val="QuestionRationale"/>
    <w:basedOn w:val="Normal"/>
    <w:qFormat/>
    <w:rsid w:val="00C03576"/>
    <w:pPr>
      <w:pBdr>
        <w:left w:val="single" w:sz="24" w:space="4" w:color="FBD4B4" w:themeColor="accent6" w:themeTint="66"/>
      </w:pBdr>
      <w:spacing w:before="180" w:after="180"/>
    </w:pPr>
  </w:style>
  <w:style w:type="paragraph" w:customStyle="1" w:styleId="QuestionStemContinued">
    <w:name w:val="QuestionStemContinued"/>
    <w:basedOn w:val="QuestionStem"/>
    <w:qFormat/>
    <w:rsid w:val="00C03576"/>
  </w:style>
  <w:style w:type="numbering" w:customStyle="1" w:styleId="CurrentList1">
    <w:name w:val="Current List1"/>
    <w:uiPriority w:val="99"/>
    <w:rsid w:val="00C03576"/>
    <w:pPr>
      <w:numPr>
        <w:numId w:val="76"/>
      </w:numPr>
    </w:pPr>
  </w:style>
  <w:style w:type="numbering" w:customStyle="1" w:styleId="CurrentList2">
    <w:name w:val="Current List2"/>
    <w:uiPriority w:val="99"/>
    <w:rsid w:val="00C03576"/>
    <w:pPr>
      <w:numPr>
        <w:numId w:val="77"/>
      </w:numPr>
    </w:pPr>
  </w:style>
  <w:style w:type="numbering" w:customStyle="1" w:styleId="CurrentList3">
    <w:name w:val="Current List3"/>
    <w:uiPriority w:val="99"/>
    <w:rsid w:val="00C03576"/>
    <w:pPr>
      <w:numPr>
        <w:numId w:val="78"/>
      </w:numPr>
    </w:pPr>
  </w:style>
  <w:style w:type="numbering" w:customStyle="1" w:styleId="CurrentList4">
    <w:name w:val="Current List4"/>
    <w:uiPriority w:val="99"/>
    <w:rsid w:val="00C03576"/>
    <w:pPr>
      <w:numPr>
        <w:numId w:val="82"/>
      </w:numPr>
    </w:pPr>
  </w:style>
  <w:style w:type="numbering" w:customStyle="1" w:styleId="CurrentList5">
    <w:name w:val="Current List5"/>
    <w:uiPriority w:val="99"/>
    <w:rsid w:val="00C03576"/>
    <w:pPr>
      <w:numPr>
        <w:numId w:val="83"/>
      </w:numPr>
    </w:pPr>
  </w:style>
  <w:style w:type="numbering" w:customStyle="1" w:styleId="CurrentList6">
    <w:name w:val="Current List6"/>
    <w:uiPriority w:val="99"/>
    <w:rsid w:val="00C03576"/>
    <w:pPr>
      <w:numPr>
        <w:numId w:val="85"/>
      </w:numPr>
    </w:pPr>
  </w:style>
  <w:style w:type="numbering" w:customStyle="1" w:styleId="CurrentList7">
    <w:name w:val="Current List7"/>
    <w:uiPriority w:val="99"/>
    <w:rsid w:val="00C03576"/>
    <w:pPr>
      <w:numPr>
        <w:numId w:val="86"/>
      </w:numPr>
    </w:pPr>
  </w:style>
  <w:style w:type="numbering" w:customStyle="1" w:styleId="CurrentList8">
    <w:name w:val="Current List8"/>
    <w:uiPriority w:val="99"/>
    <w:rsid w:val="00C03576"/>
    <w:pPr>
      <w:numPr>
        <w:numId w:val="87"/>
      </w:numPr>
    </w:pPr>
  </w:style>
  <w:style w:type="numbering" w:customStyle="1" w:styleId="CurrentList9">
    <w:name w:val="Current List9"/>
    <w:uiPriority w:val="99"/>
    <w:rsid w:val="00C03576"/>
    <w:pPr>
      <w:numPr>
        <w:numId w:val="88"/>
      </w:numPr>
    </w:pPr>
  </w:style>
  <w:style w:type="numbering" w:customStyle="1" w:styleId="CurrentList10">
    <w:name w:val="Current List10"/>
    <w:uiPriority w:val="99"/>
    <w:rsid w:val="00C03576"/>
    <w:pPr>
      <w:numPr>
        <w:numId w:val="90"/>
      </w:numPr>
    </w:pPr>
  </w:style>
  <w:style w:type="numbering" w:customStyle="1" w:styleId="CurrentList11">
    <w:name w:val="Current List11"/>
    <w:uiPriority w:val="99"/>
    <w:rsid w:val="00C03576"/>
    <w:pPr>
      <w:numPr>
        <w:numId w:val="93"/>
      </w:numPr>
    </w:pPr>
  </w:style>
  <w:style w:type="numbering" w:customStyle="1" w:styleId="CurrentList12">
    <w:name w:val="Current List12"/>
    <w:uiPriority w:val="99"/>
    <w:rsid w:val="00C03576"/>
    <w:pPr>
      <w:numPr>
        <w:numId w:val="94"/>
      </w:numPr>
    </w:pPr>
  </w:style>
  <w:style w:type="paragraph" w:customStyle="1" w:styleId="QuestionRationaleContinued">
    <w:name w:val="QuestionRationaleContinued"/>
    <w:basedOn w:val="QuestionRationale"/>
    <w:qFormat/>
    <w:rsid w:val="00C03576"/>
  </w:style>
  <w:style w:type="paragraph" w:customStyle="1" w:styleId="QuestionOptionContinued">
    <w:name w:val="QuestionOptionContinued"/>
    <w:basedOn w:val="QuestionOption"/>
    <w:qFormat/>
    <w:rsid w:val="00C03576"/>
  </w:style>
  <w:style w:type="paragraph" w:customStyle="1" w:styleId="QuizType">
    <w:name w:val="QuizType"/>
    <w:basedOn w:val="Normal"/>
    <w:next w:val="QuestionStem"/>
    <w:qFormat/>
    <w:rsid w:val="00C03576"/>
    <w:rPr>
      <w:i/>
      <w:iCs/>
      <w:color w:val="FF0000"/>
    </w:rPr>
  </w:style>
  <w:style w:type="paragraph" w:customStyle="1" w:styleId="QuizTitle">
    <w:name w:val="QuizTitle"/>
    <w:basedOn w:val="Heading1"/>
    <w:next w:val="QuizType"/>
    <w:qFormat/>
    <w:rsid w:val="00C03576"/>
    <w:rPr>
      <w:color w:val="000000" w:themeColor="text1"/>
    </w:rPr>
  </w:style>
  <w:style w:type="character" w:customStyle="1" w:styleId="SourceCode">
    <w:name w:val="SourceCode"/>
    <w:basedOn w:val="DefaultParagraphFont"/>
    <w:uiPriority w:val="1"/>
    <w:qFormat/>
    <w:rsid w:val="00AC0352"/>
    <w:rPr>
      <w:rFonts w:ascii="Courier New" w:hAnsi="Courier New" w:cs="Courier New"/>
      <w:color w:val="FF0000"/>
    </w:rPr>
  </w:style>
  <w:style w:type="paragraph" w:styleId="Revision">
    <w:name w:val="Revision"/>
    <w:hidden/>
    <w:uiPriority w:val="99"/>
    <w:semiHidden/>
    <w:rsid w:val="004566CD"/>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987672"/>
    <w:rPr>
      <w:b/>
      <w:bCs/>
    </w:rPr>
  </w:style>
  <w:style w:type="character" w:customStyle="1" w:styleId="CommentSubjectChar">
    <w:name w:val="Comment Subject Char"/>
    <w:basedOn w:val="CommentTextChar"/>
    <w:link w:val="CommentSubject"/>
    <w:uiPriority w:val="99"/>
    <w:semiHidden/>
    <w:rsid w:val="00987672"/>
    <w:rPr>
      <w:rFonts w:asciiTheme="minorHAnsi" w:eastAsiaTheme="minorHAnsi" w:hAnsiTheme="minorHAnsi" w:cstheme="minorBidi"/>
      <w:b/>
      <w:bCs/>
      <w:sz w:val="20"/>
      <w:szCs w:val="20"/>
    </w:rPr>
  </w:style>
  <w:style w:type="paragraph" w:customStyle="1" w:styleId="QuizSectionBeginner">
    <w:name w:val="QuizSectionBeginner"/>
    <w:basedOn w:val="Heading2"/>
    <w:next w:val="QuestionStem"/>
    <w:qFormat/>
    <w:rsid w:val="00C03576"/>
    <w:rPr>
      <w:i/>
      <w:iCs/>
      <w:color w:val="365F91" w:themeColor="accent1" w:themeShade="BF"/>
    </w:rPr>
  </w:style>
  <w:style w:type="paragraph" w:customStyle="1" w:styleId="QuizSectionIntermediate">
    <w:name w:val="QuizSectionIntermediate"/>
    <w:basedOn w:val="Heading2"/>
    <w:next w:val="QuestionStem"/>
    <w:qFormat/>
    <w:rsid w:val="00C03576"/>
    <w:rPr>
      <w:i/>
      <w:iCs/>
      <w:color w:val="365F91" w:themeColor="accent1" w:themeShade="BF"/>
    </w:rPr>
  </w:style>
  <w:style w:type="paragraph" w:customStyle="1" w:styleId="QuizSectionAdvanced">
    <w:name w:val="QuizSectionAdvanced"/>
    <w:basedOn w:val="Heading2"/>
    <w:next w:val="QuestionStem"/>
    <w:qFormat/>
    <w:rsid w:val="00C03576"/>
    <w:rPr>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hyman/Library/Group%20Containers/UBF8T346G9.Office/User%20Content.localized/Templates.localized/quizz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quizzes.dotm</Template>
  <TotalTime>139</TotalTime>
  <Pages>13</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ghyman.oreilly@outlook.com</cp:lastModifiedBy>
  <cp:revision>70</cp:revision>
  <dcterms:created xsi:type="dcterms:W3CDTF">2024-03-19T14:27:00Z</dcterms:created>
  <dcterms:modified xsi:type="dcterms:W3CDTF">2025-03-13T18:47:00Z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3fbd6b64e41aaa272f890dc8c3585c4cd881289de56e72ee68c79c3d99056267</vt:lpwstr>
  </property>
  <property fmtid="{D5CDD505-2E9C-101B-9397-08002B2CF9AE}" pid="3" name="QuizType">
    <vt:lpwstr>Standard</vt:lpwstr>
  </property>
</Properties>
</file>