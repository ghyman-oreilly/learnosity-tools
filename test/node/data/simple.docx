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6" w14:textId="3FB84458" w:rsidR="00BD1440" w:rsidRDefault="00FC5EE2" w:rsidP="00317941">
      <w:pPr>
        <w:pStyle w:val="QuizTitle"/>
      </w:pPr>
      <w:bookmarkStart w:id="0" w:name="_heading=h.30j0zll" w:colFirst="0" w:colLast="0"/>
      <w:bookmarkEnd w:id="0"/>
      <w:r>
        <w:t>Breaking into Cloud Engineering: Module 1</w:t>
      </w:r>
    </w:p>
    <w:p w14:paraId="2B82742D" w14:textId="37A6C150" w:rsidR="00317941" w:rsidRPr="00317941" w:rsidRDefault="00317941" w:rsidP="00317941">
      <w:pPr>
        <w:pStyle w:val="QuizType"/>
      </w:pPr>
      <w:bookmarkStart w:id="1" w:name="_Hlk181777226"/>
      <w:r>
        <w:t>Formative</w:t>
      </w:r>
      <w:bookmarkEnd w:id="1"/>
    </w:p>
    <w:p w14:paraId="00000007" w14:textId="77777777" w:rsidR="00BD1440" w:rsidRDefault="00BD1440"/>
    <w:p w14:paraId="00000008" w14:textId="77777777" w:rsidR="00BD1440" w:rsidRDefault="00000000" w:rsidP="00317941">
      <w:pPr>
        <w:pStyle w:val="QuestionStem"/>
      </w:pPr>
      <w:r>
        <w:t xml:space="preserve">1. What is cloud computing? </w:t>
      </w:r>
    </w:p>
    <w:p w14:paraId="00000009" w14:textId="77777777" w:rsidR="00BD1440" w:rsidRDefault="00000000" w:rsidP="00317941">
      <w:pPr>
        <w:pStyle w:val="QuestionOption"/>
      </w:pPr>
      <w:r>
        <w:t>[Correct Answer] A</w:t>
      </w:r>
      <w:r>
        <w:rPr>
          <w:b/>
        </w:rPr>
        <w:t>.</w:t>
      </w:r>
      <w:r>
        <w:t xml:space="preserve"> The delivery of various computing services over the internet</w:t>
      </w:r>
    </w:p>
    <w:p w14:paraId="0000000A" w14:textId="77777777" w:rsidR="00BD1440" w:rsidRDefault="00000000" w:rsidP="00317941">
      <w:pPr>
        <w:pStyle w:val="QuestionOption"/>
      </w:pPr>
      <w:r>
        <w:t>B. The use of physical servers and hardware for computing</w:t>
      </w:r>
    </w:p>
    <w:p w14:paraId="0000000B" w14:textId="77777777" w:rsidR="00BD1440" w:rsidRDefault="00000000" w:rsidP="00317941">
      <w:pPr>
        <w:pStyle w:val="QuestionOption"/>
      </w:pPr>
      <w:r>
        <w:t>C. A type of software development methodology and processes for cloud engineers</w:t>
      </w:r>
    </w:p>
    <w:p w14:paraId="0000000C" w14:textId="77777777" w:rsidR="00BD1440" w:rsidRDefault="00000000" w:rsidP="00317941">
      <w:pPr>
        <w:pStyle w:val="QuestionOption"/>
      </w:pPr>
      <w:r>
        <w:t>D. A form of local area networking that uses the internet</w:t>
      </w:r>
    </w:p>
    <w:p w14:paraId="0000000D" w14:textId="77777777" w:rsidR="00BD1440" w:rsidRDefault="00BD1440"/>
    <w:p w14:paraId="0000000E" w14:textId="77777777" w:rsidR="00BD1440" w:rsidRDefault="00000000">
      <w:r>
        <w:t>[Rationales]</w:t>
      </w:r>
    </w:p>
    <w:p w14:paraId="0000000F" w14:textId="77777777" w:rsidR="00BD1440" w:rsidRDefault="00000000" w:rsidP="00317941">
      <w:pPr>
        <w:pStyle w:val="QuestionRationale"/>
      </w:pPr>
      <w:r>
        <w:t>A. Cloud computing is the delivery of various computing services such as databases, servers, apps, networking, analytics, and AI services over the internet or “the cloud.” See “</w:t>
      </w:r>
      <w:r>
        <w:rPr>
          <w:sz w:val="23"/>
          <w:szCs w:val="23"/>
          <w:highlight w:val="white"/>
        </w:rPr>
        <w:t>A Brief History of the Cloud.</w:t>
      </w:r>
      <w:r>
        <w:t>”</w:t>
      </w:r>
    </w:p>
    <w:p w14:paraId="00000010" w14:textId="77777777" w:rsidR="00BD1440" w:rsidRDefault="00000000" w:rsidP="00317941">
      <w:pPr>
        <w:pStyle w:val="QuestionRationale"/>
      </w:pPr>
      <w:r>
        <w:t>B. Cloud computing eliminates the need for physical hardware by providing services over the internet. See “</w:t>
      </w:r>
      <w:r>
        <w:rPr>
          <w:sz w:val="23"/>
          <w:szCs w:val="23"/>
          <w:highlight w:val="white"/>
        </w:rPr>
        <w:t>A Brief History of the Cloud.</w:t>
      </w:r>
      <w:r>
        <w:t xml:space="preserve">” </w:t>
      </w:r>
    </w:p>
    <w:p w14:paraId="00000011" w14:textId="77777777" w:rsidR="00BD1440" w:rsidRDefault="00000000" w:rsidP="00317941">
      <w:pPr>
        <w:pStyle w:val="QuestionRationale"/>
      </w:pPr>
      <w:r>
        <w:t>C. Cloud computing is not a software development methodology or process but a service model. See “</w:t>
      </w:r>
      <w:r>
        <w:rPr>
          <w:sz w:val="23"/>
          <w:szCs w:val="23"/>
          <w:highlight w:val="white"/>
        </w:rPr>
        <w:t>A Brief History of the Cloud.</w:t>
      </w:r>
      <w:r>
        <w:t>”</w:t>
      </w:r>
    </w:p>
    <w:p w14:paraId="00000012" w14:textId="77777777" w:rsidR="00BD1440" w:rsidRDefault="00000000" w:rsidP="00317941">
      <w:pPr>
        <w:pStyle w:val="QuestionRationale"/>
      </w:pPr>
      <w:r>
        <w:t>D. Cloud computing is not limited to local area networking; it operates over the internet globally. See “</w:t>
      </w:r>
      <w:r>
        <w:rPr>
          <w:sz w:val="23"/>
          <w:szCs w:val="23"/>
          <w:highlight w:val="white"/>
        </w:rPr>
        <w:t>A Brief History of the Cloud.</w:t>
      </w:r>
      <w:r>
        <w:t>”</w:t>
      </w:r>
    </w:p>
    <w:p w14:paraId="00000013" w14:textId="77777777" w:rsidR="00BD1440" w:rsidRDefault="00BD1440"/>
    <w:p w14:paraId="00000014" w14:textId="77777777" w:rsidR="00BD1440" w:rsidRDefault="00BD1440"/>
    <w:p w14:paraId="00000015" w14:textId="77777777" w:rsidR="00BD1440" w:rsidRDefault="00000000" w:rsidP="00317941">
      <w:pPr>
        <w:pStyle w:val="QuestionStem"/>
      </w:pPr>
      <w:r>
        <w:t>2. How did cloud computing evolve from distributed computing?</w:t>
      </w:r>
    </w:p>
    <w:p w14:paraId="00000016" w14:textId="77777777" w:rsidR="00BD1440" w:rsidRDefault="00000000" w:rsidP="00317941">
      <w:pPr>
        <w:pStyle w:val="QuestionOption"/>
      </w:pPr>
      <w:r>
        <w:t>A. By focusing solely on mainframe computing</w:t>
      </w:r>
    </w:p>
    <w:p w14:paraId="00000017" w14:textId="77777777" w:rsidR="00BD1440" w:rsidRDefault="00000000" w:rsidP="00317941">
      <w:pPr>
        <w:pStyle w:val="QuestionOption"/>
      </w:pPr>
      <w:r>
        <w:t>[Correct Answer] B. Through different types of computing stages such as mainframe, cluster, and grid computing</w:t>
      </w:r>
    </w:p>
    <w:p w14:paraId="00000018" w14:textId="77777777" w:rsidR="00BD1440" w:rsidRDefault="00000000" w:rsidP="00317941">
      <w:pPr>
        <w:pStyle w:val="QuestionOption"/>
      </w:pPr>
      <w:r>
        <w:t>C. By eliminating the need for any form of distributed systems</w:t>
      </w:r>
    </w:p>
    <w:p w14:paraId="00000019" w14:textId="77777777" w:rsidR="00BD1440" w:rsidRDefault="00000000" w:rsidP="00317941">
      <w:pPr>
        <w:pStyle w:val="QuestionOption"/>
      </w:pPr>
      <w:r>
        <w:t>D. By using only personal computers</w:t>
      </w:r>
    </w:p>
    <w:p w14:paraId="0000001A" w14:textId="77777777" w:rsidR="00BD1440" w:rsidRDefault="00BD1440"/>
    <w:p w14:paraId="0000001B" w14:textId="77777777" w:rsidR="00BD1440" w:rsidRDefault="00000000">
      <w:r>
        <w:t>[Rationales]</w:t>
      </w:r>
    </w:p>
    <w:p w14:paraId="0000001C" w14:textId="77777777" w:rsidR="00BD1440" w:rsidRDefault="00000000" w:rsidP="00317941">
      <w:pPr>
        <w:pStyle w:val="QuestionRationale"/>
      </w:pPr>
      <w:r>
        <w:lastRenderedPageBreak/>
        <w:t>A. Cloud computing did not focus solely on mainframe computing. See “</w:t>
      </w:r>
      <w:r>
        <w:rPr>
          <w:sz w:val="23"/>
          <w:szCs w:val="23"/>
          <w:highlight w:val="white"/>
        </w:rPr>
        <w:t>A Brief History of the Cloud.</w:t>
      </w:r>
      <w:r>
        <w:t>”</w:t>
      </w:r>
    </w:p>
    <w:p w14:paraId="0000001D" w14:textId="77777777" w:rsidR="00BD1440" w:rsidRDefault="00000000" w:rsidP="00317941">
      <w:pPr>
        <w:pStyle w:val="QuestionRationale"/>
      </w:pPr>
      <w:r>
        <w:t>B. Cloud computing evolved from distributed computing through stages like mainframe, cluster, and grid computing. See “</w:t>
      </w:r>
      <w:r>
        <w:rPr>
          <w:sz w:val="23"/>
          <w:szCs w:val="23"/>
          <w:highlight w:val="white"/>
        </w:rPr>
        <w:t>A Brief History of the Cloud.</w:t>
      </w:r>
      <w:r>
        <w:t>”</w:t>
      </w:r>
    </w:p>
    <w:p w14:paraId="0000001E" w14:textId="77777777" w:rsidR="00BD1440" w:rsidRDefault="00000000" w:rsidP="00317941">
      <w:pPr>
        <w:pStyle w:val="QuestionRationale"/>
      </w:pPr>
      <w:r>
        <w:t>C. Cloud computing builds on the concept of distributed systems rather than eliminating them. See “</w:t>
      </w:r>
      <w:r>
        <w:rPr>
          <w:sz w:val="23"/>
          <w:szCs w:val="23"/>
          <w:highlight w:val="white"/>
        </w:rPr>
        <w:t>A Brief History of the Cloud.</w:t>
      </w:r>
      <w:r>
        <w:t>”</w:t>
      </w:r>
    </w:p>
    <w:p w14:paraId="0000001F" w14:textId="77777777" w:rsidR="00BD1440" w:rsidRDefault="00000000" w:rsidP="00317941">
      <w:pPr>
        <w:pStyle w:val="QuestionRationale"/>
      </w:pPr>
      <w:r>
        <w:t>D. Cloud computing involves more than just personal computers; it includes a wide range of devices, infrastructure, resources, and services. See “</w:t>
      </w:r>
      <w:r>
        <w:rPr>
          <w:sz w:val="23"/>
          <w:szCs w:val="23"/>
          <w:highlight w:val="white"/>
        </w:rPr>
        <w:t>A Brief History of the Cloud.</w:t>
      </w:r>
      <w:r>
        <w:t>”</w:t>
      </w:r>
    </w:p>
    <w:p w14:paraId="00000020" w14:textId="77777777" w:rsidR="00BD1440" w:rsidRDefault="00BD1440"/>
    <w:p w14:paraId="00000021" w14:textId="77777777" w:rsidR="00BD1440" w:rsidRDefault="00BD1440"/>
    <w:p w14:paraId="00000022" w14:textId="77777777" w:rsidR="00BD1440" w:rsidRDefault="00000000" w:rsidP="00317941">
      <w:pPr>
        <w:pStyle w:val="QuestionStem"/>
      </w:pPr>
      <w:r>
        <w:t>3. What are the common deployment models of cloud computing services?</w:t>
      </w:r>
    </w:p>
    <w:p w14:paraId="00000023" w14:textId="77777777" w:rsidR="00BD1440" w:rsidRDefault="00000000" w:rsidP="00317941">
      <w:pPr>
        <w:pStyle w:val="QuestionOption"/>
      </w:pPr>
      <w:r>
        <w:t>A. HTTP, FTP, SMTP</w:t>
      </w:r>
    </w:p>
    <w:p w14:paraId="00000024" w14:textId="77777777" w:rsidR="00BD1440" w:rsidRDefault="00000000" w:rsidP="00317941">
      <w:pPr>
        <w:pStyle w:val="QuestionOption"/>
      </w:pPr>
      <w:r>
        <w:t>B. LAN, WAN, WLAN</w:t>
      </w:r>
    </w:p>
    <w:p w14:paraId="00000025" w14:textId="77777777" w:rsidR="00BD1440" w:rsidRDefault="00000000" w:rsidP="00317941">
      <w:pPr>
        <w:pStyle w:val="QuestionOption"/>
      </w:pPr>
      <w:r>
        <w:t>C. BIOS, OS, applications, software</w:t>
      </w:r>
    </w:p>
    <w:p w14:paraId="00000026" w14:textId="77777777" w:rsidR="00BD1440" w:rsidRDefault="00000000" w:rsidP="00317941">
      <w:pPr>
        <w:pStyle w:val="QuestionOption"/>
      </w:pPr>
      <w:r>
        <w:t>[Correct Answer] D. IaaS, PaaS, SaaS</w:t>
      </w:r>
    </w:p>
    <w:p w14:paraId="00000027" w14:textId="77777777" w:rsidR="00BD1440" w:rsidRDefault="00BD1440"/>
    <w:p w14:paraId="00000028" w14:textId="77777777" w:rsidR="00BD1440" w:rsidRDefault="00000000">
      <w:r>
        <w:t>[Rationales]</w:t>
      </w:r>
    </w:p>
    <w:p w14:paraId="00000029" w14:textId="77777777" w:rsidR="00BD1440" w:rsidRDefault="00000000" w:rsidP="00317941">
      <w:pPr>
        <w:pStyle w:val="QuestionRationale"/>
      </w:pPr>
      <w:r>
        <w:t>A. HTTP, FTP, and SMTP are internet protocols, not cloud deployment service models. See “</w:t>
      </w:r>
      <w:r>
        <w:rPr>
          <w:sz w:val="23"/>
          <w:szCs w:val="23"/>
          <w:highlight w:val="white"/>
        </w:rPr>
        <w:t>How Cloud Computing Differs from On-Premises IT.</w:t>
      </w:r>
      <w:r>
        <w:t>”</w:t>
      </w:r>
    </w:p>
    <w:p w14:paraId="0000002A" w14:textId="77777777" w:rsidR="00BD1440" w:rsidRDefault="00000000" w:rsidP="00317941">
      <w:pPr>
        <w:pStyle w:val="QuestionRationale"/>
      </w:pPr>
      <w:r>
        <w:t>B. LAN, WAN, and WLAN are types of networks, not cloud service models. See “</w:t>
      </w:r>
      <w:r>
        <w:rPr>
          <w:sz w:val="23"/>
          <w:szCs w:val="23"/>
          <w:highlight w:val="white"/>
        </w:rPr>
        <w:t>How Cloud Computing Differs from On-Premises IT.</w:t>
      </w:r>
      <w:r>
        <w:t>”</w:t>
      </w:r>
    </w:p>
    <w:p w14:paraId="0000002B" w14:textId="77777777" w:rsidR="00BD1440" w:rsidRDefault="00000000" w:rsidP="00317941">
      <w:pPr>
        <w:pStyle w:val="QuestionRationale"/>
      </w:pPr>
      <w:r>
        <w:t>C. BIOS, OS, applications, and software are components of a computer system, not cloud service models. See “</w:t>
      </w:r>
      <w:r>
        <w:rPr>
          <w:sz w:val="23"/>
          <w:szCs w:val="23"/>
          <w:highlight w:val="white"/>
        </w:rPr>
        <w:t>How Cloud Computing Differs from On-Premises IT.</w:t>
      </w:r>
      <w:r>
        <w:t>”</w:t>
      </w:r>
    </w:p>
    <w:p w14:paraId="0000002C" w14:textId="77777777" w:rsidR="00BD1440" w:rsidRDefault="00000000" w:rsidP="00317941">
      <w:pPr>
        <w:pStyle w:val="QuestionRationale"/>
      </w:pPr>
      <w:r>
        <w:t>D. Common deployment models for cloud computing include IaaS (infrastructure as a service), PaaS (platform as a service), and SaaS (software as a service). See “</w:t>
      </w:r>
      <w:r>
        <w:rPr>
          <w:sz w:val="23"/>
          <w:szCs w:val="23"/>
          <w:highlight w:val="white"/>
        </w:rPr>
        <w:t>How Cloud Computing Differs from On-Premises IT.</w:t>
      </w:r>
      <w:r>
        <w:t>”</w:t>
      </w:r>
    </w:p>
    <w:p w14:paraId="0000002D" w14:textId="77777777" w:rsidR="00BD1440" w:rsidRDefault="00BD1440"/>
    <w:p w14:paraId="0000002E" w14:textId="77777777" w:rsidR="00BD1440" w:rsidRDefault="00BD1440"/>
    <w:p w14:paraId="0000002F" w14:textId="77777777" w:rsidR="00BD1440" w:rsidRDefault="00000000" w:rsidP="00317941">
      <w:pPr>
        <w:pStyle w:val="QuestionStem"/>
      </w:pPr>
      <w:r>
        <w:t>5. What is a major security concern in cloud computing?</w:t>
      </w:r>
    </w:p>
    <w:p w14:paraId="00000030" w14:textId="77777777" w:rsidR="00BD1440" w:rsidRDefault="00000000" w:rsidP="00317941">
      <w:pPr>
        <w:pStyle w:val="QuestionOption"/>
      </w:pPr>
      <w:r>
        <w:t>A. Data encryption</w:t>
      </w:r>
    </w:p>
    <w:p w14:paraId="00000031" w14:textId="77777777" w:rsidR="00BD1440" w:rsidRDefault="00000000" w:rsidP="00317941">
      <w:pPr>
        <w:pStyle w:val="QuestionOption"/>
      </w:pPr>
      <w:r>
        <w:t>[Correct Answer] B. Data breaches</w:t>
      </w:r>
    </w:p>
    <w:p w14:paraId="00000032" w14:textId="77777777" w:rsidR="00BD1440" w:rsidRDefault="00000000" w:rsidP="00317941">
      <w:pPr>
        <w:pStyle w:val="QuestionOption"/>
      </w:pPr>
      <w:r>
        <w:lastRenderedPageBreak/>
        <w:t>C. High availability</w:t>
      </w:r>
    </w:p>
    <w:p w14:paraId="00000033" w14:textId="77777777" w:rsidR="00BD1440" w:rsidRDefault="00000000" w:rsidP="00317941">
      <w:pPr>
        <w:pStyle w:val="QuestionOption"/>
      </w:pPr>
      <w:r>
        <w:t>D. Scalability</w:t>
      </w:r>
    </w:p>
    <w:p w14:paraId="00000034" w14:textId="77777777" w:rsidR="00BD1440" w:rsidRDefault="00BD1440"/>
    <w:p w14:paraId="00000035" w14:textId="77777777" w:rsidR="00BD1440" w:rsidRDefault="00000000">
      <w:r>
        <w:t>[Rationales]</w:t>
      </w:r>
    </w:p>
    <w:p w14:paraId="00000036" w14:textId="77777777" w:rsidR="00BD1440" w:rsidRDefault="00000000" w:rsidP="00317941">
      <w:pPr>
        <w:pStyle w:val="QuestionRationale"/>
      </w:pPr>
      <w:r>
        <w:t>A. Data encryption is a security measure, not a concern. See “Cloud Challenges and Filling Cloud Skills Gaps.”</w:t>
      </w:r>
    </w:p>
    <w:p w14:paraId="00000037" w14:textId="77777777" w:rsidR="00BD1440" w:rsidRDefault="00000000" w:rsidP="00317941">
      <w:pPr>
        <w:pStyle w:val="QuestionRationale"/>
      </w:pPr>
      <w:r>
        <w:t>B. Data breaches are a significant security concern in cloud computing, as sensitive data can be exposed to unauthorized access. See “Cloud Challenges and Filling Cloud Skills Gaps.”</w:t>
      </w:r>
    </w:p>
    <w:p w14:paraId="00000038" w14:textId="77777777" w:rsidR="00BD1440" w:rsidRDefault="00000000" w:rsidP="00317941">
      <w:pPr>
        <w:pStyle w:val="QuestionRationale"/>
      </w:pPr>
      <w:r>
        <w:t>C. High availability is a benefit, not a security concern. See “Cloud Challenges and Filling Cloud Skills Gaps.”</w:t>
      </w:r>
    </w:p>
    <w:p w14:paraId="00000039" w14:textId="77777777" w:rsidR="00BD1440" w:rsidRDefault="00000000" w:rsidP="00317941">
      <w:pPr>
        <w:pStyle w:val="QuestionRationale"/>
      </w:pPr>
      <w:r>
        <w:t>D. Scalability is a feature of cloud computing, not a security concern. See “Cloud Challenges and Filling Cloud Skills Gaps.”</w:t>
      </w:r>
    </w:p>
    <w:p w14:paraId="0000003A" w14:textId="77777777" w:rsidR="00BD1440" w:rsidRDefault="00BD1440"/>
    <w:p w14:paraId="0000003B" w14:textId="77777777" w:rsidR="00BD1440" w:rsidRDefault="00BD1440"/>
    <w:p w14:paraId="0000003C" w14:textId="40751B8D" w:rsidR="00BD1440" w:rsidRDefault="00FC5EE2" w:rsidP="00317941">
      <w:pPr>
        <w:pStyle w:val="QuizTitle"/>
      </w:pPr>
      <w:r>
        <w:t>Breaking into Cloud Engineering: Module 2</w:t>
      </w:r>
    </w:p>
    <w:p w14:paraId="0EB4BD4C" w14:textId="46CEC8DA" w:rsidR="00317941" w:rsidRPr="00317941" w:rsidRDefault="00317941" w:rsidP="00317941">
      <w:pPr>
        <w:pStyle w:val="QuizType"/>
      </w:pPr>
      <w:r>
        <w:t>Formative</w:t>
      </w:r>
    </w:p>
    <w:p w14:paraId="0000003D" w14:textId="77777777" w:rsidR="00BD1440" w:rsidRDefault="00BD1440"/>
    <w:p w14:paraId="0000003E" w14:textId="77777777" w:rsidR="00BD1440" w:rsidRDefault="00000000" w:rsidP="00317941">
      <w:pPr>
        <w:pStyle w:val="QuestionStem"/>
      </w:pPr>
      <w:r>
        <w:t>1. What is a familiar challenge cloud engineers face when migrating applications to the cloud?</w:t>
      </w:r>
    </w:p>
    <w:p w14:paraId="0000003F" w14:textId="77777777" w:rsidR="00BD1440" w:rsidRDefault="00000000" w:rsidP="00317941">
      <w:pPr>
        <w:pStyle w:val="QuestionOption"/>
      </w:pPr>
      <w:r>
        <w:t>A. Increased physical storage requirements</w:t>
      </w:r>
    </w:p>
    <w:p w14:paraId="00000040" w14:textId="77777777" w:rsidR="00BD1440" w:rsidRDefault="00000000" w:rsidP="00317941">
      <w:pPr>
        <w:pStyle w:val="QuestionOption"/>
      </w:pPr>
      <w:r>
        <w:t>[Correct Answer] B. Compatibility issues with existing applications and lack of cloud computing knowledge</w:t>
      </w:r>
    </w:p>
    <w:p w14:paraId="00000041" w14:textId="77777777" w:rsidR="00BD1440" w:rsidRDefault="00000000" w:rsidP="00317941">
      <w:pPr>
        <w:pStyle w:val="QuestionOption"/>
      </w:pPr>
      <w:r>
        <w:t>C. Reduced network latency</w:t>
      </w:r>
    </w:p>
    <w:p w14:paraId="00000042" w14:textId="77777777" w:rsidR="00BD1440" w:rsidRDefault="00000000" w:rsidP="00317941">
      <w:pPr>
        <w:pStyle w:val="QuestionOption"/>
      </w:pPr>
      <w:r>
        <w:t>D. Simplified security protocols</w:t>
      </w:r>
    </w:p>
    <w:p w14:paraId="00000043" w14:textId="77777777" w:rsidR="00BD1440" w:rsidRDefault="00BD1440"/>
    <w:p w14:paraId="00000044" w14:textId="77777777" w:rsidR="00BD1440" w:rsidRDefault="00000000">
      <w:r>
        <w:t>[Rationales]</w:t>
      </w:r>
    </w:p>
    <w:p w14:paraId="00000045" w14:textId="77777777" w:rsidR="00BD1440" w:rsidRDefault="00000000" w:rsidP="00317941">
      <w:pPr>
        <w:pStyle w:val="QuestionRationale"/>
      </w:pPr>
      <w:r>
        <w:t>A. Cloud migration typically reduces the need for physical storage. See “</w:t>
      </w:r>
      <w:r>
        <w:rPr>
          <w:sz w:val="23"/>
          <w:szCs w:val="23"/>
          <w:highlight w:val="white"/>
        </w:rPr>
        <w:t>Cloud Engineering.</w:t>
      </w:r>
      <w:r>
        <w:t>”</w:t>
      </w:r>
    </w:p>
    <w:p w14:paraId="00000046" w14:textId="77777777" w:rsidR="00BD1440" w:rsidRDefault="00000000" w:rsidP="00317941">
      <w:pPr>
        <w:pStyle w:val="QuestionRationale"/>
      </w:pPr>
      <w:r>
        <w:t>B. Cloud engineers often face compatibility issues when migrating legacy applications to the cloud, requiring modifications or rearchitecting. Lack of experience and knowledge of cloud computing fundamentals is also another challenge if missing. See “</w:t>
      </w:r>
      <w:r>
        <w:rPr>
          <w:sz w:val="23"/>
          <w:szCs w:val="23"/>
          <w:highlight w:val="white"/>
        </w:rPr>
        <w:t>Cloud Engineering.</w:t>
      </w:r>
      <w:r>
        <w:t>”</w:t>
      </w:r>
    </w:p>
    <w:p w14:paraId="00000047" w14:textId="77777777" w:rsidR="00BD1440" w:rsidRDefault="00000000" w:rsidP="00317941">
      <w:pPr>
        <w:pStyle w:val="QuestionRationale"/>
      </w:pPr>
      <w:r>
        <w:lastRenderedPageBreak/>
        <w:t>C. Network latency can sometimes increase during migration. See “</w:t>
      </w:r>
      <w:r>
        <w:rPr>
          <w:sz w:val="23"/>
          <w:szCs w:val="23"/>
          <w:highlight w:val="white"/>
        </w:rPr>
        <w:t>Cloud Engineering.</w:t>
      </w:r>
      <w:r>
        <w:t>”</w:t>
      </w:r>
    </w:p>
    <w:p w14:paraId="00000048" w14:textId="77777777" w:rsidR="00BD1440" w:rsidRDefault="00000000" w:rsidP="00317941">
      <w:pPr>
        <w:pStyle w:val="QuestionRationale"/>
      </w:pPr>
      <w:r>
        <w:t>D. Security protocols often become more complex during migration. See “</w:t>
      </w:r>
      <w:r>
        <w:rPr>
          <w:sz w:val="23"/>
          <w:szCs w:val="23"/>
          <w:highlight w:val="white"/>
        </w:rPr>
        <w:t>Cloud Engineering.</w:t>
      </w:r>
      <w:r>
        <w:t>”</w:t>
      </w:r>
    </w:p>
    <w:p w14:paraId="00000049" w14:textId="77777777" w:rsidR="00BD1440" w:rsidRDefault="00BD1440"/>
    <w:p w14:paraId="0000004A" w14:textId="77777777" w:rsidR="00BD1440" w:rsidRDefault="00000000" w:rsidP="00317941">
      <w:pPr>
        <w:pStyle w:val="QuestionStem"/>
      </w:pPr>
      <w:r>
        <w:t>2. Why is hands-on experience with cloud platforms important for aspiring cloud engineers?</w:t>
      </w:r>
    </w:p>
    <w:p w14:paraId="0000004B" w14:textId="77777777" w:rsidR="00BD1440" w:rsidRDefault="00000000" w:rsidP="00317941">
      <w:pPr>
        <w:pStyle w:val="QuestionOption"/>
      </w:pPr>
      <w:r>
        <w:t>A. It helps in understanding theoretical concepts.</w:t>
      </w:r>
    </w:p>
    <w:p w14:paraId="0000004C" w14:textId="77777777" w:rsidR="00BD1440" w:rsidRDefault="00000000" w:rsidP="00317941">
      <w:pPr>
        <w:pStyle w:val="QuestionOption"/>
      </w:pPr>
      <w:r>
        <w:t>[Correct Answer] B. It provides practical knowledge and problem-solving skills.</w:t>
      </w:r>
    </w:p>
    <w:p w14:paraId="0000004D" w14:textId="77777777" w:rsidR="00BD1440" w:rsidRDefault="00000000" w:rsidP="00317941">
      <w:pPr>
        <w:pStyle w:val="QuestionOption"/>
      </w:pPr>
      <w:r>
        <w:t>C. It reduces the need for certifications.</w:t>
      </w:r>
    </w:p>
    <w:p w14:paraId="0000004E" w14:textId="77777777" w:rsidR="00BD1440" w:rsidRDefault="00000000" w:rsidP="00317941">
      <w:pPr>
        <w:pStyle w:val="QuestionOption"/>
      </w:pPr>
      <w:r>
        <w:t>D. It simplifies the learning process.</w:t>
      </w:r>
    </w:p>
    <w:p w14:paraId="0000004F" w14:textId="77777777" w:rsidR="00BD1440" w:rsidRDefault="00BD1440"/>
    <w:p w14:paraId="00000050" w14:textId="77777777" w:rsidR="00BD1440" w:rsidRDefault="00000000">
      <w:r>
        <w:t>[Rationales]</w:t>
      </w:r>
    </w:p>
    <w:p w14:paraId="00000051" w14:textId="77777777" w:rsidR="00BD1440" w:rsidRDefault="00000000" w:rsidP="00317941">
      <w:pPr>
        <w:pStyle w:val="QuestionRationale"/>
      </w:pPr>
      <w:r>
        <w:t>A. Hands-on experience goes beyond understanding theoretical concepts. See “Career Opportunities for Cloud Engineers.”</w:t>
      </w:r>
    </w:p>
    <w:p w14:paraId="00000052" w14:textId="77777777" w:rsidR="00BD1440" w:rsidRDefault="00000000" w:rsidP="00317941">
      <w:pPr>
        <w:pStyle w:val="QuestionRationale"/>
      </w:pPr>
      <w:r>
        <w:t>B. Practical experience with cloud platforms like Amazon Web Services, Azure, and Google Cloud Platform helps cloud engineers develop problem-solving skills and apply their knowledge in real-world scenarios. See “Career Opportunities for Cloud Engineers.”</w:t>
      </w:r>
    </w:p>
    <w:p w14:paraId="00000053" w14:textId="77777777" w:rsidR="00BD1440" w:rsidRDefault="00000000" w:rsidP="00317941">
      <w:pPr>
        <w:pStyle w:val="QuestionRationale"/>
      </w:pPr>
      <w:r>
        <w:t>C. Hands-on experience complements certifications; it does not replace them. See “Career Opportunities for Cloud Engineers.”</w:t>
      </w:r>
    </w:p>
    <w:p w14:paraId="00000054" w14:textId="77777777" w:rsidR="00BD1440" w:rsidRDefault="00000000" w:rsidP="00317941">
      <w:pPr>
        <w:pStyle w:val="QuestionRationale"/>
      </w:pPr>
      <w:r>
        <w:t>D. Hands-on experience can be challenging but is crucial for skill development. See “Career Opportunities for Cloud Engineers.”</w:t>
      </w:r>
    </w:p>
    <w:p w14:paraId="00000055" w14:textId="77777777" w:rsidR="00BD1440" w:rsidRDefault="00BD1440"/>
    <w:p w14:paraId="00000056" w14:textId="77777777" w:rsidR="00BD1440" w:rsidRDefault="00BD1440"/>
    <w:p w14:paraId="00000057" w14:textId="661B8823" w:rsidR="00BD1440" w:rsidRDefault="00FC5EE2" w:rsidP="00317941">
      <w:pPr>
        <w:pStyle w:val="QuizTitle"/>
      </w:pPr>
      <w:r>
        <w:t>Breaking into Cloud Engineering: Module 3</w:t>
      </w:r>
    </w:p>
    <w:p w14:paraId="631F18EE" w14:textId="3B0C5540" w:rsidR="00317941" w:rsidRPr="00317941" w:rsidRDefault="00317941" w:rsidP="00317941">
      <w:pPr>
        <w:pStyle w:val="QuizType"/>
      </w:pPr>
      <w:r>
        <w:t>Formative</w:t>
      </w:r>
    </w:p>
    <w:p w14:paraId="00000058" w14:textId="77777777" w:rsidR="00BD1440" w:rsidRDefault="00BD1440"/>
    <w:p w14:paraId="00000059" w14:textId="77777777" w:rsidR="00BD1440" w:rsidRDefault="00000000" w:rsidP="00317941">
      <w:pPr>
        <w:pStyle w:val="QuestionStem"/>
      </w:pPr>
      <w:r>
        <w:t xml:space="preserve">1. How do cloud engineers ensure compliance with regulatory requirements? </w:t>
      </w:r>
    </w:p>
    <w:p w14:paraId="0000005A" w14:textId="77777777" w:rsidR="00BD1440" w:rsidRDefault="00000000" w:rsidP="00317941">
      <w:pPr>
        <w:pStyle w:val="QuestionOption"/>
      </w:pPr>
      <w:r>
        <w:t>A. By ignoring regulations</w:t>
      </w:r>
    </w:p>
    <w:p w14:paraId="0000005B" w14:textId="77777777" w:rsidR="00BD1440" w:rsidRDefault="00000000" w:rsidP="00317941">
      <w:pPr>
        <w:pStyle w:val="QuestionOption"/>
      </w:pPr>
      <w:r>
        <w:t>[Correct Answer] B. By implementing security controls and conducting regular audits</w:t>
      </w:r>
    </w:p>
    <w:p w14:paraId="0000005C" w14:textId="77777777" w:rsidR="00BD1440" w:rsidRDefault="00000000" w:rsidP="00317941">
      <w:pPr>
        <w:pStyle w:val="QuestionOption"/>
      </w:pPr>
      <w:r>
        <w:lastRenderedPageBreak/>
        <w:t>C. By reducing the use of cloud services</w:t>
      </w:r>
    </w:p>
    <w:p w14:paraId="0000005D" w14:textId="77777777" w:rsidR="00BD1440" w:rsidRDefault="00000000" w:rsidP="00317941">
      <w:pPr>
        <w:pStyle w:val="QuestionOption"/>
      </w:pPr>
      <w:r>
        <w:t>D. By focusing solely on performance optimization</w:t>
      </w:r>
    </w:p>
    <w:p w14:paraId="0000005E" w14:textId="77777777" w:rsidR="00BD1440" w:rsidRDefault="00BD1440"/>
    <w:p w14:paraId="0000005F" w14:textId="77777777" w:rsidR="00BD1440" w:rsidRDefault="00000000">
      <w:r>
        <w:t>[Rationales]</w:t>
      </w:r>
    </w:p>
    <w:p w14:paraId="00000060" w14:textId="77777777" w:rsidR="00BD1440" w:rsidRDefault="00000000" w:rsidP="00317941">
      <w:pPr>
        <w:pStyle w:val="QuestionRationale"/>
      </w:pPr>
      <w:r>
        <w:t>A. Ignoring regulations can lead to legal issues. See “</w:t>
      </w:r>
      <w:r>
        <w:rPr>
          <w:sz w:val="23"/>
          <w:szCs w:val="23"/>
          <w:highlight w:val="white"/>
        </w:rPr>
        <w:t>Technical Skills for Cloud Engineers.</w:t>
      </w:r>
      <w:r>
        <w:t>”</w:t>
      </w:r>
    </w:p>
    <w:p w14:paraId="00000061" w14:textId="77777777" w:rsidR="00BD1440" w:rsidRDefault="00000000" w:rsidP="00317941">
      <w:pPr>
        <w:pStyle w:val="QuestionRationale"/>
      </w:pPr>
      <w:r>
        <w:t>B. Cloud engineers ensure compliance by implementing appropriate security controls, conducting regular audits, and staying updated with regulatory changes. See “</w:t>
      </w:r>
      <w:r>
        <w:rPr>
          <w:sz w:val="23"/>
          <w:szCs w:val="23"/>
          <w:highlight w:val="white"/>
        </w:rPr>
        <w:t>Technical Skills for Cloud Engineers.</w:t>
      </w:r>
      <w:r>
        <w:t>”</w:t>
      </w:r>
    </w:p>
    <w:p w14:paraId="00000062" w14:textId="77777777" w:rsidR="00BD1440" w:rsidRDefault="00000000" w:rsidP="00317941">
      <w:pPr>
        <w:pStyle w:val="QuestionRationale"/>
      </w:pPr>
      <w:r>
        <w:t>C. Reducing the use of cloud services does not ensure compliance. See “</w:t>
      </w:r>
      <w:r>
        <w:rPr>
          <w:sz w:val="23"/>
          <w:szCs w:val="23"/>
          <w:highlight w:val="white"/>
        </w:rPr>
        <w:t>Technical Skills for Cloud Engineers.</w:t>
      </w:r>
      <w:r>
        <w:t>”</w:t>
      </w:r>
    </w:p>
    <w:p w14:paraId="00000063" w14:textId="77777777" w:rsidR="00BD1440" w:rsidRDefault="00000000" w:rsidP="00317941">
      <w:pPr>
        <w:pStyle w:val="QuestionRationale"/>
      </w:pPr>
      <w:r>
        <w:t>D. Focusing solely on performance optimization does not address compliance. See “</w:t>
      </w:r>
      <w:r>
        <w:rPr>
          <w:sz w:val="23"/>
          <w:szCs w:val="23"/>
          <w:highlight w:val="white"/>
        </w:rPr>
        <w:t>Technical Skills for Cloud Engineers.</w:t>
      </w:r>
      <w:r>
        <w:t>”</w:t>
      </w:r>
    </w:p>
    <w:p w14:paraId="00000064" w14:textId="77777777" w:rsidR="00BD1440" w:rsidRDefault="00BD1440"/>
    <w:p w14:paraId="00000065" w14:textId="77777777" w:rsidR="00BD1440" w:rsidRDefault="00BD1440"/>
    <w:p w14:paraId="00000066" w14:textId="77777777" w:rsidR="00BD1440" w:rsidRDefault="00000000" w:rsidP="00317941">
      <w:pPr>
        <w:pStyle w:val="QuestionStem"/>
      </w:pPr>
      <w:r>
        <w:t>2. What is the role of a cloud engineer in disaster recovery planning?</w:t>
      </w:r>
    </w:p>
    <w:p w14:paraId="00000067" w14:textId="77777777" w:rsidR="00BD1440" w:rsidRDefault="00000000" w:rsidP="00317941">
      <w:pPr>
        <w:pStyle w:val="QuestionOption"/>
      </w:pPr>
      <w:r>
        <w:t>A. Designing the architecture of the applications hosted on the cloud</w:t>
      </w:r>
    </w:p>
    <w:p w14:paraId="00000068" w14:textId="77777777" w:rsidR="00BD1440" w:rsidRDefault="00000000" w:rsidP="00317941">
      <w:pPr>
        <w:pStyle w:val="QuestionOption"/>
      </w:pPr>
      <w:r>
        <w:t>[Correct Answer] B. Ensuring data backup and recovery processes for cloud-hosted production applications are in place and are resilient</w:t>
      </w:r>
    </w:p>
    <w:p w14:paraId="00000069" w14:textId="77777777" w:rsidR="00BD1440" w:rsidRDefault="00000000" w:rsidP="00317941">
      <w:pPr>
        <w:pStyle w:val="QuestionOption"/>
      </w:pPr>
      <w:r>
        <w:t>C. Managing all the users who need to get notified when a cloud application is down</w:t>
      </w:r>
    </w:p>
    <w:p w14:paraId="0000006A" w14:textId="77777777" w:rsidR="00BD1440" w:rsidRDefault="00000000" w:rsidP="00317941">
      <w:pPr>
        <w:pStyle w:val="QuestionOption"/>
      </w:pPr>
      <w:r>
        <w:t>D. Conducting financial audits of how much the organization had lost during a disaster or outage problem</w:t>
      </w:r>
    </w:p>
    <w:p w14:paraId="0000006B" w14:textId="77777777" w:rsidR="00BD1440" w:rsidRDefault="00BD1440"/>
    <w:p w14:paraId="0000006C" w14:textId="77777777" w:rsidR="00BD1440" w:rsidRDefault="00000000">
      <w:r>
        <w:t>[Rationales]</w:t>
      </w:r>
    </w:p>
    <w:p w14:paraId="0000006D" w14:textId="77777777" w:rsidR="00BD1440" w:rsidRDefault="00000000" w:rsidP="00317941">
      <w:pPr>
        <w:pStyle w:val="QuestionRationale"/>
      </w:pPr>
      <w:r>
        <w:t>A. Designing the cloud architecture of applications is essential but different from disaster recovery's cloud engineering tasks. See “</w:t>
      </w:r>
      <w:r>
        <w:rPr>
          <w:sz w:val="23"/>
          <w:szCs w:val="23"/>
          <w:highlight w:val="white"/>
        </w:rPr>
        <w:t>DevOps and SRE (Site Reliability Engineering).</w:t>
      </w:r>
      <w:r>
        <w:t>”</w:t>
      </w:r>
    </w:p>
    <w:p w14:paraId="0000006E" w14:textId="77777777" w:rsidR="00BD1440" w:rsidRDefault="00000000" w:rsidP="00317941">
      <w:pPr>
        <w:pStyle w:val="QuestionRationale"/>
      </w:pPr>
      <w:r>
        <w:t>B. Cloud engineers are responsible for implementing and managing data backup and recovery processes to ensure business continuity in case of a disaster for cloud-hosted applications. See “</w:t>
      </w:r>
      <w:r>
        <w:rPr>
          <w:sz w:val="23"/>
          <w:szCs w:val="23"/>
          <w:highlight w:val="white"/>
        </w:rPr>
        <w:t>DevOps and SRE (Site Reliability Engineering).</w:t>
      </w:r>
      <w:r>
        <w:t>”</w:t>
      </w:r>
    </w:p>
    <w:p w14:paraId="0000006F" w14:textId="77777777" w:rsidR="00BD1440" w:rsidRDefault="00000000" w:rsidP="00317941">
      <w:pPr>
        <w:pStyle w:val="QuestionRationale"/>
      </w:pPr>
      <w:r>
        <w:t>C. Managing all the users who need to be notified during an outage is not ideal and should only be done by a special group of people who need to handle outages or disaster problems in the production workloads. See “</w:t>
      </w:r>
      <w:r>
        <w:rPr>
          <w:sz w:val="23"/>
          <w:szCs w:val="23"/>
          <w:highlight w:val="white"/>
        </w:rPr>
        <w:t>DevOps and SRE (Site Reliability Engineering).</w:t>
      </w:r>
      <w:r>
        <w:t>”</w:t>
      </w:r>
    </w:p>
    <w:p w14:paraId="00000070" w14:textId="77777777" w:rsidR="00BD1440" w:rsidRDefault="00000000" w:rsidP="00317941">
      <w:pPr>
        <w:pStyle w:val="QuestionRationale"/>
      </w:pPr>
      <w:r>
        <w:lastRenderedPageBreak/>
        <w:t>D. Conducting financial audits is important but typically is beyond and is not part of disaster recovery planning. See “</w:t>
      </w:r>
      <w:r>
        <w:rPr>
          <w:sz w:val="23"/>
          <w:szCs w:val="23"/>
          <w:highlight w:val="white"/>
        </w:rPr>
        <w:t>DevOps and SRE (Site Reliability Engineering).</w:t>
      </w:r>
      <w:r>
        <w:t>”</w:t>
      </w:r>
    </w:p>
    <w:p w14:paraId="00000071" w14:textId="77777777" w:rsidR="00BD1440" w:rsidRDefault="00BD1440"/>
    <w:p w14:paraId="00000072" w14:textId="77777777" w:rsidR="00BD1440" w:rsidRDefault="00BD1440"/>
    <w:p w14:paraId="00000073" w14:textId="77777777" w:rsidR="00BD1440" w:rsidRDefault="00000000" w:rsidP="00317941">
      <w:pPr>
        <w:pStyle w:val="QuestionStem"/>
      </w:pPr>
      <w:r>
        <w:t>3. What group of programming languages are commonly used by cloud engineers?</w:t>
      </w:r>
    </w:p>
    <w:p w14:paraId="00000074" w14:textId="77777777" w:rsidR="00BD1440" w:rsidRDefault="00000000" w:rsidP="00317941">
      <w:pPr>
        <w:pStyle w:val="QuestionOption"/>
      </w:pPr>
      <w:r>
        <w:t>[Correct Answer] A. Python, C#, Java, JavaScript, Ruby</w:t>
      </w:r>
    </w:p>
    <w:p w14:paraId="00000075" w14:textId="77777777" w:rsidR="00BD1440" w:rsidRDefault="00000000" w:rsidP="00317941">
      <w:pPr>
        <w:pStyle w:val="QuestionOption"/>
      </w:pPr>
      <w:r>
        <w:t>B. HTML, CSS</w:t>
      </w:r>
    </w:p>
    <w:p w14:paraId="00000076" w14:textId="77777777" w:rsidR="00BD1440" w:rsidRDefault="00000000" w:rsidP="00317941">
      <w:pPr>
        <w:pStyle w:val="QuestionOption"/>
      </w:pPr>
      <w:r>
        <w:t>C. COBOL, Fortran, and Pascal</w:t>
      </w:r>
    </w:p>
    <w:p w14:paraId="00000077" w14:textId="77777777" w:rsidR="00BD1440" w:rsidRDefault="00000000" w:rsidP="00317941">
      <w:pPr>
        <w:pStyle w:val="QuestionOption"/>
      </w:pPr>
      <w:r>
        <w:t>D. Swift, Kotlin, and Objective-C</w:t>
      </w:r>
    </w:p>
    <w:p w14:paraId="00000078" w14:textId="77777777" w:rsidR="00BD1440" w:rsidRDefault="00BD1440"/>
    <w:p w14:paraId="00000079" w14:textId="77777777" w:rsidR="00BD1440" w:rsidRDefault="00000000">
      <w:r>
        <w:t>[Rationales]</w:t>
      </w:r>
    </w:p>
    <w:p w14:paraId="0000007A" w14:textId="77777777" w:rsidR="00BD1440" w:rsidRDefault="00000000" w:rsidP="00317941">
      <w:pPr>
        <w:pStyle w:val="QuestionRationale"/>
      </w:pPr>
      <w:r>
        <w:t>A. C#, Python, Java, JavaScript, and Ruby, among many other major languages, are widely used in cloud computing for their versatility and support for various cloud services. See “Programming for Cloud Engineering.”</w:t>
      </w:r>
    </w:p>
    <w:p w14:paraId="0000007B" w14:textId="77777777" w:rsidR="00BD1440" w:rsidRDefault="00000000" w:rsidP="00317941">
      <w:pPr>
        <w:pStyle w:val="QuestionRationale"/>
      </w:pPr>
      <w:r>
        <w:t>B. While HTML and CSS are primarily used for web development, you need a backend programming language to work with the cloud. See “Programming for Cloud Engineering.”</w:t>
      </w:r>
    </w:p>
    <w:p w14:paraId="0000007C" w14:textId="77777777" w:rsidR="00BD1440" w:rsidRDefault="00000000" w:rsidP="00317941">
      <w:pPr>
        <w:pStyle w:val="QuestionRationale"/>
      </w:pPr>
      <w:r>
        <w:t>C. COBOL, Fortran, and Pascal are older languages that are not commonly used in modern cloud environments. See “Programming for Cloud Engineering.”</w:t>
      </w:r>
    </w:p>
    <w:p w14:paraId="0000007D" w14:textId="77777777" w:rsidR="00BD1440" w:rsidRDefault="00000000" w:rsidP="00317941">
      <w:pPr>
        <w:pStyle w:val="QuestionRationale"/>
      </w:pPr>
      <w:r>
        <w:t>D. Swift, Kotlin, and Objective-C are mainly used for mobile app development. See “Programming for Cloud Engineering.”</w:t>
      </w:r>
    </w:p>
    <w:p w14:paraId="0000007E" w14:textId="77777777" w:rsidR="00BD1440" w:rsidRDefault="00BD1440"/>
    <w:p w14:paraId="0000007F" w14:textId="77777777" w:rsidR="00BD1440" w:rsidRDefault="00BD1440"/>
    <w:p w14:paraId="00000080" w14:textId="77777777" w:rsidR="00BD1440" w:rsidRDefault="00000000" w:rsidP="00317941">
      <w:pPr>
        <w:pStyle w:val="QuestionStem"/>
      </w:pPr>
      <w:r>
        <w:t>4. Why is networking knowledge essential for cloud engineers?</w:t>
      </w:r>
    </w:p>
    <w:p w14:paraId="00000081" w14:textId="77777777" w:rsidR="00BD1440" w:rsidRDefault="00000000" w:rsidP="00317941">
      <w:pPr>
        <w:pStyle w:val="QuestionOption"/>
      </w:pPr>
      <w:r>
        <w:t>[Correct Answer] A. To design and manage cloud infrastructure that is secured on public internet</w:t>
      </w:r>
    </w:p>
    <w:p w14:paraId="00000082" w14:textId="77777777" w:rsidR="00BD1440" w:rsidRDefault="00000000" w:rsidP="00317941">
      <w:pPr>
        <w:pStyle w:val="QuestionOption"/>
      </w:pPr>
      <w:r>
        <w:t>B. To develop and build applications so that they are open to the public or to everybody who wants to access and use the systems</w:t>
      </w:r>
    </w:p>
    <w:p w14:paraId="00000083" w14:textId="77777777" w:rsidR="00BD1440" w:rsidRDefault="00000000" w:rsidP="00317941">
      <w:pPr>
        <w:pStyle w:val="QuestionOption"/>
      </w:pPr>
      <w:r>
        <w:t>C. To write content for websites that is easily accessible globally</w:t>
      </w:r>
    </w:p>
    <w:p w14:paraId="00000084" w14:textId="77777777" w:rsidR="00BD1440" w:rsidRDefault="00000000" w:rsidP="00317941">
      <w:pPr>
        <w:pStyle w:val="QuestionOption"/>
      </w:pPr>
      <w:r>
        <w:t xml:space="preserve">D. To manage which IP addresses and countries access the applications on the cloud </w:t>
      </w:r>
    </w:p>
    <w:p w14:paraId="00000085" w14:textId="77777777" w:rsidR="00BD1440" w:rsidRDefault="00BD1440"/>
    <w:p w14:paraId="00000086" w14:textId="77777777" w:rsidR="00BD1440" w:rsidRDefault="00000000">
      <w:r>
        <w:lastRenderedPageBreak/>
        <w:t>[Rationales]</w:t>
      </w:r>
    </w:p>
    <w:p w14:paraId="00000087" w14:textId="77777777" w:rsidR="00BD1440" w:rsidRDefault="00000000" w:rsidP="00317941">
      <w:pPr>
        <w:pStyle w:val="QuestionRationale"/>
      </w:pPr>
      <w:r>
        <w:t>A. Understanding networking is crucial for designing and managing cloud infrastructure, including virtual networks, load balancing, and security. See “</w:t>
      </w:r>
      <w:r>
        <w:rPr>
          <w:sz w:val="23"/>
          <w:szCs w:val="23"/>
          <w:highlight w:val="white"/>
        </w:rPr>
        <w:t>Networking Basics for the Cloud.</w:t>
      </w:r>
      <w:r>
        <w:t>”</w:t>
      </w:r>
    </w:p>
    <w:p w14:paraId="00000088" w14:textId="77777777" w:rsidR="00BD1440" w:rsidRDefault="00000000" w:rsidP="00317941">
      <w:pPr>
        <w:pStyle w:val="QuestionRationale"/>
      </w:pPr>
      <w:r>
        <w:t xml:space="preserve">B. Networking for the cloud requires careful attention and configuration so that cloud resources are </w:t>
      </w:r>
      <w:r>
        <w:rPr>
          <w:i/>
        </w:rPr>
        <w:t>not</w:t>
      </w:r>
      <w:r>
        <w:t xml:space="preserve"> exposed to the public. See “</w:t>
      </w:r>
      <w:r>
        <w:rPr>
          <w:sz w:val="23"/>
          <w:szCs w:val="23"/>
          <w:highlight w:val="white"/>
        </w:rPr>
        <w:t>Networking Basics for the Cloud.</w:t>
      </w:r>
      <w:r>
        <w:t>”</w:t>
      </w:r>
    </w:p>
    <w:p w14:paraId="00000089" w14:textId="77777777" w:rsidR="00BD1440" w:rsidRDefault="00000000" w:rsidP="00317941">
      <w:pPr>
        <w:pStyle w:val="QuestionRationale"/>
      </w:pPr>
      <w:r>
        <w:t>C. Writing content for websites can be done without networking knowledge. See “</w:t>
      </w:r>
      <w:r>
        <w:rPr>
          <w:sz w:val="23"/>
          <w:szCs w:val="23"/>
          <w:highlight w:val="white"/>
        </w:rPr>
        <w:t>Networking Basics for the Cloud.</w:t>
      </w:r>
      <w:r>
        <w:t>”</w:t>
      </w:r>
    </w:p>
    <w:p w14:paraId="0000008A" w14:textId="77777777" w:rsidR="00BD1440" w:rsidRDefault="00000000" w:rsidP="00317941">
      <w:pPr>
        <w:pStyle w:val="QuestionRationale"/>
      </w:pPr>
      <w:r>
        <w:t>D. Monitoring inbound and outbound connections to your cloud applications is essential but is not the only reason why a cloud engineer should learn networking. See “</w:t>
      </w:r>
      <w:r>
        <w:rPr>
          <w:sz w:val="23"/>
          <w:szCs w:val="23"/>
          <w:highlight w:val="white"/>
        </w:rPr>
        <w:t>Networking Basics for the Cloud.</w:t>
      </w:r>
      <w:r>
        <w:t>”</w:t>
      </w:r>
    </w:p>
    <w:p w14:paraId="0000008B" w14:textId="77777777" w:rsidR="00BD1440" w:rsidRDefault="00BD1440"/>
    <w:p w14:paraId="0000008C" w14:textId="77777777" w:rsidR="00BD1440" w:rsidRDefault="00BD1440"/>
    <w:p w14:paraId="0000008D" w14:textId="77777777" w:rsidR="00BD1440" w:rsidRDefault="00000000" w:rsidP="00317941">
      <w:pPr>
        <w:pStyle w:val="QuestionStem"/>
      </w:pPr>
      <w:r>
        <w:t>5. What is a crucial security skill for cloud engineers?</w:t>
      </w:r>
    </w:p>
    <w:p w14:paraId="0000008E" w14:textId="77777777" w:rsidR="00BD1440" w:rsidRDefault="00000000" w:rsidP="00317941">
      <w:pPr>
        <w:pStyle w:val="QuestionOption"/>
      </w:pPr>
      <w:r>
        <w:t>[Correct Answer] A. Data encryption</w:t>
      </w:r>
    </w:p>
    <w:p w14:paraId="0000008F" w14:textId="77777777" w:rsidR="00BD1440" w:rsidRDefault="00000000" w:rsidP="00317941">
      <w:pPr>
        <w:pStyle w:val="QuestionOption"/>
      </w:pPr>
      <w:r>
        <w:t>B. Building a web application that is unprotected and not secured</w:t>
      </w:r>
    </w:p>
    <w:p w14:paraId="00000090" w14:textId="77777777" w:rsidR="00BD1440" w:rsidRDefault="00000000" w:rsidP="00317941">
      <w:pPr>
        <w:pStyle w:val="QuestionOption"/>
      </w:pPr>
      <w:r>
        <w:t>C. Writing security scripts to combat attackers trying to hack the applications on the cloud</w:t>
      </w:r>
    </w:p>
    <w:p w14:paraId="00000091" w14:textId="77777777" w:rsidR="00BD1440" w:rsidRDefault="00000000" w:rsidP="00317941">
      <w:pPr>
        <w:pStyle w:val="QuestionOption"/>
      </w:pPr>
      <w:r>
        <w:t xml:space="preserve">D. Logging every event and monitoring logs of an application hosted on the cloud </w:t>
      </w:r>
    </w:p>
    <w:p w14:paraId="00000092" w14:textId="77777777" w:rsidR="00BD1440" w:rsidRDefault="00BD1440"/>
    <w:p w14:paraId="00000093" w14:textId="77777777" w:rsidR="00BD1440" w:rsidRDefault="00000000">
      <w:r>
        <w:t>[Rationales]</w:t>
      </w:r>
    </w:p>
    <w:p w14:paraId="00000094" w14:textId="77777777" w:rsidR="00BD1440" w:rsidRDefault="00000000" w:rsidP="00317941">
      <w:pPr>
        <w:pStyle w:val="QuestionRationale"/>
      </w:pPr>
      <w:r>
        <w:t>A. Data encryption is essential for protecting sensitive information in the cloud. See “</w:t>
      </w:r>
      <w:r>
        <w:rPr>
          <w:sz w:val="23"/>
          <w:szCs w:val="23"/>
          <w:highlight w:val="white"/>
        </w:rPr>
        <w:t>Cloud Security.”</w:t>
      </w:r>
    </w:p>
    <w:p w14:paraId="00000095" w14:textId="77777777" w:rsidR="00BD1440" w:rsidRDefault="00000000" w:rsidP="00317941">
      <w:pPr>
        <w:pStyle w:val="QuestionRationale"/>
      </w:pPr>
      <w:r>
        <w:t>B. Building an application without security and protection is the opposite of the essential cloud security skill. See “</w:t>
      </w:r>
      <w:r>
        <w:rPr>
          <w:sz w:val="23"/>
          <w:szCs w:val="23"/>
          <w:highlight w:val="white"/>
        </w:rPr>
        <w:t>Cloud Security.”</w:t>
      </w:r>
    </w:p>
    <w:p w14:paraId="00000096" w14:textId="77777777" w:rsidR="00BD1440" w:rsidRDefault="00000000" w:rsidP="00317941">
      <w:pPr>
        <w:pStyle w:val="QuestionRationale"/>
      </w:pPr>
      <w:r>
        <w:t>C. Writing security scripts to combat hackers requires advanced security skills and may not be easy without a proper cloud security strategy. See “</w:t>
      </w:r>
      <w:r>
        <w:rPr>
          <w:sz w:val="23"/>
          <w:szCs w:val="23"/>
          <w:highlight w:val="white"/>
        </w:rPr>
        <w:t>Cloud Security.”</w:t>
      </w:r>
    </w:p>
    <w:p w14:paraId="00000097" w14:textId="77777777" w:rsidR="00BD1440" w:rsidRDefault="00000000" w:rsidP="00317941">
      <w:pPr>
        <w:pStyle w:val="QuestionRationale"/>
      </w:pPr>
      <w:r>
        <w:t>D. Although event logging and monitoring the applications are good, monitoring itself does not keep cloud applications secure unless you perform actions and security precautions. See “</w:t>
      </w:r>
      <w:r>
        <w:rPr>
          <w:sz w:val="23"/>
          <w:szCs w:val="23"/>
          <w:highlight w:val="white"/>
        </w:rPr>
        <w:t>Cloud Security.”</w:t>
      </w:r>
    </w:p>
    <w:p w14:paraId="00000098" w14:textId="77777777" w:rsidR="00BD1440" w:rsidRDefault="00BD1440"/>
    <w:p w14:paraId="00000099" w14:textId="77777777" w:rsidR="00BD1440" w:rsidRDefault="00BD1440"/>
    <w:p w14:paraId="0000009A" w14:textId="77777777" w:rsidR="00BD1440" w:rsidRDefault="00000000" w:rsidP="00317941">
      <w:pPr>
        <w:pStyle w:val="QuestionStem"/>
      </w:pPr>
      <w:r>
        <w:lastRenderedPageBreak/>
        <w:t>6. Why is knowledge of operating systems important for cloud engineers?</w:t>
      </w:r>
    </w:p>
    <w:p w14:paraId="0000009B" w14:textId="77777777" w:rsidR="00BD1440" w:rsidRDefault="00000000" w:rsidP="00317941">
      <w:pPr>
        <w:pStyle w:val="QuestionOption"/>
      </w:pPr>
      <w:r>
        <w:t>[Correct Answer] A. To manage cloud-based applications and infrastructure services</w:t>
      </w:r>
    </w:p>
    <w:p w14:paraId="0000009C" w14:textId="77777777" w:rsidR="00BD1440" w:rsidRDefault="00000000" w:rsidP="00317941">
      <w:pPr>
        <w:pStyle w:val="QuestionOption"/>
      </w:pPr>
      <w:r>
        <w:t xml:space="preserve">B. To be able to deploy virtual machines </w:t>
      </w:r>
    </w:p>
    <w:p w14:paraId="0000009D" w14:textId="77777777" w:rsidR="00BD1440" w:rsidRDefault="00000000" w:rsidP="00317941">
      <w:pPr>
        <w:pStyle w:val="QuestionOption"/>
      </w:pPr>
      <w:r>
        <w:t>C. To perform operational audits on operating systems hosted on the cloud</w:t>
      </w:r>
    </w:p>
    <w:p w14:paraId="0000009E" w14:textId="77777777" w:rsidR="00BD1440" w:rsidRDefault="00000000" w:rsidP="00317941">
      <w:pPr>
        <w:pStyle w:val="QuestionOption"/>
      </w:pPr>
      <w:r>
        <w:t>D. To conduct technical research on the operating systems that are fastest to use for the cloud</w:t>
      </w:r>
    </w:p>
    <w:p w14:paraId="0000009F" w14:textId="77777777" w:rsidR="00BD1440" w:rsidRDefault="00BD1440"/>
    <w:p w14:paraId="000000A0" w14:textId="77777777" w:rsidR="00BD1440" w:rsidRDefault="00000000">
      <w:r>
        <w:t>[Rationales]</w:t>
      </w:r>
    </w:p>
    <w:p w14:paraId="000000A1" w14:textId="77777777" w:rsidR="00BD1440" w:rsidRDefault="00000000" w:rsidP="00317941">
      <w:pPr>
        <w:pStyle w:val="QuestionRationale"/>
      </w:pPr>
      <w:r>
        <w:t>A. Cloud engineers must understand operating systems like Linux and Windows to manage and optimize cloud-based applications and services. See “</w:t>
      </w:r>
      <w:r>
        <w:rPr>
          <w:sz w:val="23"/>
          <w:szCs w:val="23"/>
          <w:highlight w:val="white"/>
        </w:rPr>
        <w:t>Operating Systems for the Cloud.”</w:t>
      </w:r>
    </w:p>
    <w:p w14:paraId="000000A2" w14:textId="77777777" w:rsidR="00BD1440" w:rsidRDefault="00000000" w:rsidP="00317941">
      <w:pPr>
        <w:pStyle w:val="QuestionRationale"/>
      </w:pPr>
      <w:r>
        <w:t>B. Knowledge of operating systems for the cloud and how to manage resources on a specific operating system on a cloud platform is helpful in some cases, but deploying virtual machines is not always the primary job of a cloud engineer. See “</w:t>
      </w:r>
      <w:r>
        <w:rPr>
          <w:sz w:val="23"/>
          <w:szCs w:val="23"/>
          <w:highlight w:val="white"/>
        </w:rPr>
        <w:t>Operating Systems for the Cloud.”</w:t>
      </w:r>
    </w:p>
    <w:p w14:paraId="000000A3" w14:textId="77777777" w:rsidR="00BD1440" w:rsidRDefault="00000000" w:rsidP="00317941">
      <w:pPr>
        <w:pStyle w:val="QuestionRationale"/>
      </w:pPr>
      <w:r>
        <w:t>C. Performing operational audits is unrelated to learning operating systems for cloud engineering. Typically, cloud computing platforms associate their monitoring tools with a cloud resource such as a cloud virtual machine. See “</w:t>
      </w:r>
      <w:r>
        <w:rPr>
          <w:sz w:val="23"/>
          <w:szCs w:val="23"/>
          <w:highlight w:val="white"/>
        </w:rPr>
        <w:t>Operating Systems for the Cloud.”</w:t>
      </w:r>
    </w:p>
    <w:p w14:paraId="000000A4" w14:textId="77777777" w:rsidR="00BD1440" w:rsidRDefault="00000000" w:rsidP="00317941">
      <w:pPr>
        <w:pStyle w:val="QuestionRationale"/>
      </w:pPr>
      <w:r>
        <w:t>D. Conducting technical research for cloud operating systems is not typically a daily task for a cloud engineer. See “</w:t>
      </w:r>
      <w:r>
        <w:rPr>
          <w:sz w:val="23"/>
          <w:szCs w:val="23"/>
          <w:highlight w:val="white"/>
        </w:rPr>
        <w:t>Operating Systems for the Cloud.”</w:t>
      </w:r>
    </w:p>
    <w:p w14:paraId="000000A5" w14:textId="77777777" w:rsidR="00BD1440" w:rsidRDefault="00BD1440"/>
    <w:p w14:paraId="000000A6" w14:textId="77777777" w:rsidR="00BD1440" w:rsidRDefault="00BD1440"/>
    <w:p w14:paraId="000000A7" w14:textId="77777777" w:rsidR="00BD1440" w:rsidRDefault="00000000" w:rsidP="00317941">
      <w:pPr>
        <w:pStyle w:val="QuestionStem"/>
      </w:pPr>
      <w:r>
        <w:t xml:space="preserve">7. Who are the known leading cloud computing providers globally in terms of comprehensive cloud services they support and provide? </w:t>
      </w:r>
    </w:p>
    <w:p w14:paraId="000000A8" w14:textId="77777777" w:rsidR="00BD1440" w:rsidRDefault="00BD1440"/>
    <w:p w14:paraId="000000A9" w14:textId="77777777" w:rsidR="00BD1440" w:rsidRDefault="00000000" w:rsidP="00317941">
      <w:pPr>
        <w:pStyle w:val="QuestionOption"/>
      </w:pPr>
      <w:r>
        <w:t>[Correct Answer] A. Amazon Web Services (AWS), Microsoft Azure, Google Cloud Platform (GCP)</w:t>
      </w:r>
    </w:p>
    <w:p w14:paraId="000000AA" w14:textId="77777777" w:rsidR="00BD1440" w:rsidRDefault="00000000" w:rsidP="00317941">
      <w:pPr>
        <w:pStyle w:val="QuestionOption"/>
      </w:pPr>
      <w:r>
        <w:t>B. IBM, Oracle Cloud, Salesforce</w:t>
      </w:r>
    </w:p>
    <w:p w14:paraId="000000AB" w14:textId="77777777" w:rsidR="00BD1440" w:rsidRDefault="00000000" w:rsidP="00317941">
      <w:pPr>
        <w:pStyle w:val="QuestionOption"/>
      </w:pPr>
      <w:r>
        <w:t>C. Dropbox, iCloud, OneDrive</w:t>
      </w:r>
    </w:p>
    <w:p w14:paraId="000000AC" w14:textId="77777777" w:rsidR="00BD1440" w:rsidRDefault="00000000" w:rsidP="00317941">
      <w:pPr>
        <w:pStyle w:val="QuestionOption"/>
      </w:pPr>
      <w:r>
        <w:t>D. Facebook, Twitter, Instagram</w:t>
      </w:r>
    </w:p>
    <w:p w14:paraId="000000AD" w14:textId="77777777" w:rsidR="00BD1440" w:rsidRDefault="00BD1440"/>
    <w:p w14:paraId="000000AE" w14:textId="77777777" w:rsidR="00BD1440" w:rsidRDefault="00000000">
      <w:r>
        <w:t>[Rationales]</w:t>
      </w:r>
    </w:p>
    <w:p w14:paraId="000000AF" w14:textId="77777777" w:rsidR="00BD1440" w:rsidRDefault="00000000" w:rsidP="00317941">
      <w:pPr>
        <w:pStyle w:val="QuestionRationale"/>
      </w:pPr>
      <w:r>
        <w:lastRenderedPageBreak/>
        <w:t>A. AWS, Microsoft Azure, and GCP are a few of the top and well-known cloud computing providers at the time of publication. See “Cloud Computing Platforms</w:t>
      </w:r>
      <w:r>
        <w:rPr>
          <w:sz w:val="23"/>
          <w:szCs w:val="23"/>
          <w:highlight w:val="white"/>
        </w:rPr>
        <w:t>.</w:t>
      </w:r>
      <w:r>
        <w:t>”</w:t>
      </w:r>
    </w:p>
    <w:p w14:paraId="000000B0" w14:textId="77777777" w:rsidR="00BD1440" w:rsidRDefault="00000000" w:rsidP="00317941">
      <w:pPr>
        <w:pStyle w:val="QuestionRationale"/>
      </w:pPr>
      <w:r>
        <w:t>B. Oracle Cloud and IBM are notable cloud providers, but not the leading ones in terms of market share and comprehensive services open for public cloud use, especially on the pay-as-you-go or consumption type of pricing model. Salesforce is a cloud-based company that offers customer relationship management products, not cloud services at a global scale. See “</w:t>
      </w:r>
      <w:r>
        <w:rPr>
          <w:sz w:val="23"/>
          <w:szCs w:val="23"/>
          <w:highlight w:val="white"/>
        </w:rPr>
        <w:t>Cloud Computing Platforms.</w:t>
      </w:r>
      <w:r>
        <w:t>”</w:t>
      </w:r>
    </w:p>
    <w:p w14:paraId="000000B1" w14:textId="77777777" w:rsidR="00BD1440" w:rsidRDefault="00000000" w:rsidP="00317941">
      <w:pPr>
        <w:pStyle w:val="QuestionRationale"/>
      </w:pPr>
      <w:r>
        <w:t>C. DropBox, iCloud, and OneDrive are cloud storage services, not full-fledged cloud computing providers. See “</w:t>
      </w:r>
      <w:r>
        <w:rPr>
          <w:sz w:val="23"/>
          <w:szCs w:val="23"/>
          <w:highlight w:val="white"/>
        </w:rPr>
        <w:t>Cloud Computing Platforms .</w:t>
      </w:r>
      <w:r>
        <w:t>”</w:t>
      </w:r>
    </w:p>
    <w:p w14:paraId="000000B2" w14:textId="77777777" w:rsidR="00BD1440" w:rsidRDefault="00000000" w:rsidP="00317941">
      <w:pPr>
        <w:pStyle w:val="QuestionRationale"/>
      </w:pPr>
      <w:r>
        <w:t>D. Facebook, Twitter, and Instagram are social media platforms, not cloud computing providers. See “</w:t>
      </w:r>
      <w:r>
        <w:rPr>
          <w:sz w:val="23"/>
          <w:szCs w:val="23"/>
          <w:highlight w:val="white"/>
        </w:rPr>
        <w:t>Cloud Computing Platforms.</w:t>
      </w:r>
      <w:r>
        <w:t>”</w:t>
      </w:r>
    </w:p>
    <w:p w14:paraId="000000B3" w14:textId="77777777" w:rsidR="00BD1440" w:rsidRDefault="00BD1440"/>
    <w:p w14:paraId="000000B4" w14:textId="77777777" w:rsidR="00BD1440" w:rsidRDefault="00000000" w:rsidP="00317941">
      <w:pPr>
        <w:pStyle w:val="QuestionStem"/>
      </w:pPr>
      <w:r>
        <w:t xml:space="preserve">8. What is infrastructure as code (IaC)? </w:t>
      </w:r>
    </w:p>
    <w:p w14:paraId="000000B5" w14:textId="77777777" w:rsidR="00BD1440" w:rsidRDefault="00000000" w:rsidP="00317941">
      <w:pPr>
        <w:pStyle w:val="QuestionOption"/>
      </w:pPr>
      <w:r>
        <w:t>A. A method for creating physical infrastructure</w:t>
      </w:r>
    </w:p>
    <w:p w14:paraId="000000B6" w14:textId="77777777" w:rsidR="00BD1440" w:rsidRDefault="00000000" w:rsidP="00317941">
      <w:pPr>
        <w:pStyle w:val="QuestionOption"/>
      </w:pPr>
      <w:r>
        <w:t>[Correct Answer] B. A practice of creating, managing, and provisioning computing infrastructure through machine-readable scripts</w:t>
      </w:r>
    </w:p>
    <w:p w14:paraId="000000B7" w14:textId="77777777" w:rsidR="00BD1440" w:rsidRDefault="00000000" w:rsidP="00317941">
      <w:pPr>
        <w:pStyle w:val="QuestionOption"/>
      </w:pPr>
      <w:r>
        <w:t>C. A type of cloud storage</w:t>
      </w:r>
    </w:p>
    <w:p w14:paraId="000000B8" w14:textId="77777777" w:rsidR="00BD1440" w:rsidRDefault="00000000" w:rsidP="00317941">
      <w:pPr>
        <w:pStyle w:val="QuestionOption"/>
      </w:pPr>
      <w:r>
        <w:t>D. A programming language for cloud applications</w:t>
      </w:r>
    </w:p>
    <w:p w14:paraId="000000B9" w14:textId="77777777" w:rsidR="00BD1440" w:rsidRDefault="00BD1440"/>
    <w:p w14:paraId="000000BA" w14:textId="77777777" w:rsidR="00BD1440" w:rsidRDefault="00000000">
      <w:r>
        <w:t>[Rationales]</w:t>
      </w:r>
    </w:p>
    <w:p w14:paraId="000000BB" w14:textId="77777777" w:rsidR="00BD1440" w:rsidRDefault="00000000" w:rsidP="00317941">
      <w:pPr>
        <w:pStyle w:val="QuestionRationale"/>
      </w:pPr>
      <w:r>
        <w:t>A. IaC does not involve creating physical infrastructure. See “Technical Skills for Cloud Engineers.”</w:t>
      </w:r>
    </w:p>
    <w:p w14:paraId="000000BC" w14:textId="77777777" w:rsidR="00BD1440" w:rsidRDefault="00000000" w:rsidP="00317941">
      <w:pPr>
        <w:pStyle w:val="QuestionRationale"/>
      </w:pPr>
      <w:r>
        <w:t>B. IaC allows cloud engineers to code and automate the setup and management of infrastructure, ensuring consistency and reducing manual errors. See “Technical Skills for Cloud Engineers.”</w:t>
      </w:r>
    </w:p>
    <w:p w14:paraId="000000BD" w14:textId="77777777" w:rsidR="00BD1440" w:rsidRDefault="00000000" w:rsidP="00317941">
      <w:pPr>
        <w:pStyle w:val="QuestionRationale"/>
      </w:pPr>
      <w:r>
        <w:t>C. IaC is not a type of cloud storage. See “Technical Skills for Cloud Engineers.”</w:t>
      </w:r>
    </w:p>
    <w:p w14:paraId="000000BE" w14:textId="77777777" w:rsidR="00BD1440" w:rsidRDefault="00000000" w:rsidP="00317941">
      <w:pPr>
        <w:pStyle w:val="QuestionRationale"/>
      </w:pPr>
      <w:r>
        <w:t>D. IaC is not a programming language. See “Technical Skills for Cloud Engineers.”</w:t>
      </w:r>
    </w:p>
    <w:p w14:paraId="00000159" w14:textId="77777777" w:rsidR="00BD1440" w:rsidRDefault="00BD1440"/>
    <w:p w14:paraId="0000015A" w14:textId="77777777" w:rsidR="00BD1440" w:rsidRDefault="00BD1440">
      <w:pPr>
        <w:tabs>
          <w:tab w:val="left" w:pos="968"/>
        </w:tabs>
      </w:pPr>
    </w:p>
    <w:p w14:paraId="0000015B" w14:textId="655ACF03" w:rsidR="00BD1440" w:rsidRDefault="00FC5EE2" w:rsidP="00317941">
      <w:pPr>
        <w:pStyle w:val="QuizTitle"/>
      </w:pPr>
      <w:r>
        <w:t>Breaking into Cloud Engineering: Summative Quiz</w:t>
      </w:r>
    </w:p>
    <w:p w14:paraId="7591BF05" w14:textId="42A8AE0B" w:rsidR="00317941" w:rsidRPr="00317941" w:rsidRDefault="00317941" w:rsidP="00317941">
      <w:pPr>
        <w:pStyle w:val="QuizType"/>
      </w:pPr>
      <w:r>
        <w:t>Summative</w:t>
      </w:r>
    </w:p>
    <w:p w14:paraId="0000015E" w14:textId="77777777" w:rsidR="00BD1440" w:rsidRDefault="00BD1440"/>
    <w:p w14:paraId="0000015F" w14:textId="77777777" w:rsidR="00BD1440" w:rsidRDefault="00BD1440">
      <w:pPr>
        <w:rPr>
          <w:color w:val="2E2C39"/>
        </w:rPr>
      </w:pPr>
    </w:p>
    <w:p w14:paraId="00000160" w14:textId="77777777" w:rsidR="00BD1440" w:rsidRDefault="00000000" w:rsidP="00317941">
      <w:pPr>
        <w:pStyle w:val="QuestionStem"/>
      </w:pPr>
      <w:r>
        <w:t>1. How has the impact of cloud computing on businesses and IT operations led to the increased demand for cloud engineers today?</w:t>
      </w:r>
    </w:p>
    <w:p w14:paraId="00000161" w14:textId="77777777" w:rsidR="00BD1440" w:rsidRDefault="00000000" w:rsidP="00317941">
      <w:pPr>
        <w:pStyle w:val="QuestionOption"/>
      </w:pPr>
      <w:r>
        <w:t>A. Increased deployment time raised capital expenditures, limited collaboration, and worsened disaster recovery.</w:t>
      </w:r>
    </w:p>
    <w:p w14:paraId="00000162" w14:textId="77777777" w:rsidR="00BD1440" w:rsidRDefault="00000000" w:rsidP="00317941">
      <w:pPr>
        <w:pStyle w:val="QuestionOption"/>
      </w:pPr>
      <w:r>
        <w:t>B. Cloud computing does not have any significant impact on businesses and IT operations.</w:t>
      </w:r>
    </w:p>
    <w:p w14:paraId="00000163" w14:textId="77777777" w:rsidR="00BD1440" w:rsidRDefault="00000000" w:rsidP="00317941">
      <w:pPr>
        <w:pStyle w:val="QuestionOption"/>
      </w:pPr>
      <w:r>
        <w:t>[Correct Answer] C. Cloud computing helped in creating opportunities for cloud engineering career jobs. It also creates rapid deployment, reduces capital expenditures for IT, enhances collaboration, and helps in improved disaster recovery.</w:t>
      </w:r>
    </w:p>
    <w:p w14:paraId="00000164" w14:textId="77777777" w:rsidR="00BD1440" w:rsidRDefault="00000000" w:rsidP="00317941">
      <w:pPr>
        <w:pStyle w:val="QuestionOption"/>
      </w:pPr>
      <w:r>
        <w:t>D. Cloud computing is primarily AI-assisted agents and copilots, leading to no increased demand of cloud engineers to work with the cloud today.</w:t>
      </w:r>
    </w:p>
    <w:p w14:paraId="00000165" w14:textId="77777777" w:rsidR="00BD1440" w:rsidRDefault="00BD1440"/>
    <w:p w14:paraId="00000166" w14:textId="77777777" w:rsidR="00BD1440" w:rsidRDefault="00000000">
      <w:r>
        <w:t>[Rationales]</w:t>
      </w:r>
    </w:p>
    <w:p w14:paraId="00000167" w14:textId="77777777" w:rsidR="00BD1440" w:rsidRDefault="00000000" w:rsidP="00317941">
      <w:pPr>
        <w:pStyle w:val="QuestionRationale"/>
      </w:pPr>
      <w:r>
        <w:t>A. Cloud computing typically speeds up deployment, lowers capital expenditures, and enhances disaster recovery. See Module 1, “The Evolution of Cloud Computing.”</w:t>
      </w:r>
    </w:p>
    <w:p w14:paraId="00000168" w14:textId="77777777" w:rsidR="00BD1440" w:rsidRDefault="00000000" w:rsidP="00317941">
      <w:pPr>
        <w:pStyle w:val="QuestionRationale"/>
      </w:pPr>
      <w:r>
        <w:t>B. Cloud computing has had a significant positive impact on businesses and IT operations. See Module 1, “The Evolution of Cloud Computing.”</w:t>
      </w:r>
    </w:p>
    <w:p w14:paraId="00000169" w14:textId="77777777" w:rsidR="00BD1440" w:rsidRDefault="00000000" w:rsidP="00317941">
      <w:pPr>
        <w:pStyle w:val="QuestionRationale"/>
      </w:pPr>
      <w:r>
        <w:t>C. Cloud computing helps create various cloud engineering opportunities. It also enables rapid deployment, reduces capital IT expenditures, enhances collaboration, and improves disaster recovery. See Module 1, “The Evolution of Cloud Computing.”</w:t>
      </w:r>
    </w:p>
    <w:p w14:paraId="0000016A" w14:textId="77777777" w:rsidR="00BD1440" w:rsidRDefault="00000000" w:rsidP="00317941">
      <w:pPr>
        <w:pStyle w:val="QuestionRationale"/>
      </w:pPr>
      <w:r>
        <w:t>D. Cloud computing is not solely focused on AI technologies. Furthermore, the increase in cloud services requires more skilled cloud engineers, not less, to manage the complexities and opportunities offered by cloud solutions. See Module 1, “The Evolution of Cloud Computing.”</w:t>
      </w:r>
    </w:p>
    <w:p w14:paraId="0000016B" w14:textId="77777777" w:rsidR="00BD1440" w:rsidRDefault="00BD1440"/>
    <w:p w14:paraId="0000016C" w14:textId="77777777" w:rsidR="00BD1440" w:rsidRDefault="00BD1440"/>
    <w:p w14:paraId="0000016D" w14:textId="77777777" w:rsidR="00BD1440" w:rsidRDefault="00000000" w:rsidP="00317941">
      <w:pPr>
        <w:pStyle w:val="QuestionStem"/>
      </w:pPr>
      <w:r>
        <w:t>2. What is vendor lock-in in the context of cloud computing?</w:t>
      </w:r>
    </w:p>
    <w:p w14:paraId="0000016E" w14:textId="77777777" w:rsidR="00BD1440" w:rsidRDefault="00000000" w:rsidP="00317941">
      <w:pPr>
        <w:pStyle w:val="QuestionOption"/>
      </w:pPr>
      <w:r>
        <w:t>A. The ability to switch between cloud providers easily</w:t>
      </w:r>
    </w:p>
    <w:p w14:paraId="0000016F" w14:textId="77777777" w:rsidR="00BD1440" w:rsidRDefault="00000000" w:rsidP="00317941">
      <w:pPr>
        <w:pStyle w:val="QuestionOption"/>
      </w:pPr>
      <w:r>
        <w:t xml:space="preserve">[Correct Answer] B. The dependency on a single cloud provider’s service </w:t>
      </w:r>
    </w:p>
    <w:p w14:paraId="00000170" w14:textId="77777777" w:rsidR="00BD1440" w:rsidRDefault="00000000" w:rsidP="00317941">
      <w:pPr>
        <w:pStyle w:val="QuestionOption"/>
      </w:pPr>
      <w:r>
        <w:t>C. The use of multiple cloud providers simultaneously</w:t>
      </w:r>
    </w:p>
    <w:p w14:paraId="00000171" w14:textId="77777777" w:rsidR="00BD1440" w:rsidRDefault="00000000" w:rsidP="00317941">
      <w:pPr>
        <w:pStyle w:val="QuestionOption"/>
      </w:pPr>
      <w:r>
        <w:t xml:space="preserve">D. The implementation of open source cloud solutions </w:t>
      </w:r>
    </w:p>
    <w:p w14:paraId="00000172" w14:textId="77777777" w:rsidR="00BD1440" w:rsidRDefault="00BD1440"/>
    <w:p w14:paraId="00000173" w14:textId="77777777" w:rsidR="00BD1440" w:rsidRDefault="00000000">
      <w:r>
        <w:t>[Rationales]</w:t>
      </w:r>
    </w:p>
    <w:p w14:paraId="00000174" w14:textId="77777777" w:rsidR="00BD1440" w:rsidRDefault="00000000" w:rsidP="00317941">
      <w:pPr>
        <w:pStyle w:val="QuestionRationale"/>
      </w:pPr>
      <w:r>
        <w:t>A. Vendor lock-in refers to the difficulty of switching providers, not the ease. See Module 1, “The Evolution of Cloud Computing.”</w:t>
      </w:r>
    </w:p>
    <w:p w14:paraId="00000175" w14:textId="77777777" w:rsidR="00BD1440" w:rsidRDefault="00000000" w:rsidP="00317941">
      <w:pPr>
        <w:pStyle w:val="QuestionRationale"/>
      </w:pPr>
      <w:r>
        <w:t>B. Vendor lock-in occurs when a business becomes dependent on one cloud provider, making it challenging to switch to another provider without significant costs or disruptions. See Module 1, “The Evolution of Cloud Computing.”</w:t>
      </w:r>
    </w:p>
    <w:p w14:paraId="00000176" w14:textId="77777777" w:rsidR="00BD1440" w:rsidRDefault="00000000" w:rsidP="00317941">
      <w:pPr>
        <w:pStyle w:val="QuestionRationale"/>
      </w:pPr>
      <w:r>
        <w:t>C. Using multiple cloud providers is known as a multicloud strategy. See Module 1, “The Evolution of Cloud Computing.”</w:t>
      </w:r>
    </w:p>
    <w:p w14:paraId="00000177" w14:textId="77777777" w:rsidR="00BD1440" w:rsidRDefault="00000000" w:rsidP="00317941">
      <w:pPr>
        <w:pStyle w:val="QuestionRationale"/>
      </w:pPr>
      <w:r>
        <w:t>D. Open source solutions aim to reduce vendor lock-in. See Module 1, “The Evolution of Cloud Computing.”</w:t>
      </w:r>
    </w:p>
    <w:p w14:paraId="00000178" w14:textId="77777777" w:rsidR="00BD1440" w:rsidRDefault="00BD1440"/>
    <w:p w14:paraId="00000179" w14:textId="77777777" w:rsidR="00BD1440" w:rsidRDefault="00BD1440"/>
    <w:p w14:paraId="0000017A" w14:textId="77777777" w:rsidR="00BD1440" w:rsidRDefault="00000000" w:rsidP="00317941">
      <w:pPr>
        <w:pStyle w:val="QuestionStem"/>
      </w:pPr>
      <w:r>
        <w:t>3. How does cloud computing impact cost management?</w:t>
      </w:r>
    </w:p>
    <w:p w14:paraId="0000017B" w14:textId="77777777" w:rsidR="00BD1440" w:rsidRDefault="00000000" w:rsidP="00317941">
      <w:pPr>
        <w:pStyle w:val="QuestionOption"/>
      </w:pPr>
      <w:r>
        <w:t>A. It always reduces costs.</w:t>
      </w:r>
    </w:p>
    <w:p w14:paraId="0000017C" w14:textId="77777777" w:rsidR="00BD1440" w:rsidRDefault="00000000" w:rsidP="00317941">
      <w:pPr>
        <w:pStyle w:val="QuestionOption"/>
      </w:pPr>
      <w:r>
        <w:t>B. It eliminates the need for budgeting.</w:t>
      </w:r>
    </w:p>
    <w:p w14:paraId="0000017D" w14:textId="77777777" w:rsidR="00BD1440" w:rsidRDefault="00000000" w:rsidP="00317941">
      <w:pPr>
        <w:pStyle w:val="QuestionOption"/>
      </w:pPr>
      <w:r>
        <w:t>[Correct Answer] C. It can lead to unpredictable expenses.</w:t>
      </w:r>
    </w:p>
    <w:p w14:paraId="0000017E" w14:textId="77777777" w:rsidR="00BD1440" w:rsidRDefault="00000000" w:rsidP="00317941">
      <w:pPr>
        <w:pStyle w:val="QuestionOption"/>
      </w:pPr>
      <w:r>
        <w:t>D. It guarantees fixed monthly costs.</w:t>
      </w:r>
    </w:p>
    <w:p w14:paraId="0000017F" w14:textId="77777777" w:rsidR="00BD1440" w:rsidRDefault="00BD1440"/>
    <w:p w14:paraId="00000180" w14:textId="77777777" w:rsidR="00BD1440" w:rsidRDefault="00000000">
      <w:r>
        <w:t>[Rationales]</w:t>
      </w:r>
    </w:p>
    <w:p w14:paraId="00000181" w14:textId="77777777" w:rsidR="00BD1440" w:rsidRDefault="00000000" w:rsidP="00317941">
      <w:pPr>
        <w:pStyle w:val="QuestionRationale"/>
      </w:pPr>
      <w:r>
        <w:t>A. While cloud computing can reduce costs, it does not always do so. See Module 1, “The Evolution of Cloud Computing.”</w:t>
      </w:r>
    </w:p>
    <w:p w14:paraId="00000182" w14:textId="77777777" w:rsidR="00BD1440" w:rsidRDefault="00000000" w:rsidP="00317941">
      <w:pPr>
        <w:pStyle w:val="QuestionRationale"/>
      </w:pPr>
      <w:r>
        <w:t>B. Budgeting is still necessary in cloud computing. See Module 1, “The Evolution of Cloud Computing.”</w:t>
      </w:r>
    </w:p>
    <w:p w14:paraId="00000183" w14:textId="77777777" w:rsidR="00BD1440" w:rsidRDefault="00000000" w:rsidP="00317941">
      <w:pPr>
        <w:pStyle w:val="QuestionRationale"/>
      </w:pPr>
      <w:r>
        <w:t>C. Cloud computing costs can vary based on usage, leading to unpredictable expenses. See Module 1, “The Evolution of Cloud Computing.”</w:t>
      </w:r>
    </w:p>
    <w:p w14:paraId="00000184" w14:textId="77777777" w:rsidR="00BD1440" w:rsidRDefault="00000000" w:rsidP="00317941">
      <w:pPr>
        <w:pStyle w:val="QuestionRationale"/>
      </w:pPr>
      <w:r>
        <w:t xml:space="preserve">D. Cloud costs are typically variable, not fixed. See Module 1, “The Evolution of Cloud Computing.” </w:t>
      </w:r>
    </w:p>
    <w:p w14:paraId="00000185" w14:textId="77777777" w:rsidR="00BD1440" w:rsidRDefault="00BD1440"/>
    <w:p w14:paraId="00000186" w14:textId="77777777" w:rsidR="00BD1440" w:rsidRDefault="00BD1440"/>
    <w:p w14:paraId="00000187" w14:textId="77777777" w:rsidR="00BD1440" w:rsidRDefault="00000000" w:rsidP="00317941">
      <w:pPr>
        <w:pStyle w:val="QuestionStem"/>
      </w:pPr>
      <w:r>
        <w:t>4. What is a common challenge related to data privacy in cloud computing?</w:t>
      </w:r>
    </w:p>
    <w:p w14:paraId="00000188" w14:textId="77777777" w:rsidR="00BD1440" w:rsidRDefault="00000000" w:rsidP="00317941">
      <w:pPr>
        <w:pStyle w:val="QuestionOption"/>
      </w:pPr>
      <w:r>
        <w:lastRenderedPageBreak/>
        <w:t>A. Easy data access</w:t>
      </w:r>
    </w:p>
    <w:p w14:paraId="00000189" w14:textId="77777777" w:rsidR="00BD1440" w:rsidRDefault="00000000" w:rsidP="00317941">
      <w:pPr>
        <w:pStyle w:val="QuestionOption"/>
      </w:pPr>
      <w:r>
        <w:t>[Correct Answer] B. Data sovereignty</w:t>
      </w:r>
    </w:p>
    <w:p w14:paraId="0000018A" w14:textId="77777777" w:rsidR="00BD1440" w:rsidRDefault="00000000" w:rsidP="00317941">
      <w:pPr>
        <w:pStyle w:val="QuestionOption"/>
      </w:pPr>
      <w:r>
        <w:t>C. High data redundancy</w:t>
      </w:r>
    </w:p>
    <w:p w14:paraId="0000018B" w14:textId="77777777" w:rsidR="00BD1440" w:rsidRDefault="00000000" w:rsidP="00317941">
      <w:pPr>
        <w:pStyle w:val="QuestionOption"/>
      </w:pPr>
      <w:r>
        <w:t>D. Simplified compliance</w:t>
      </w:r>
    </w:p>
    <w:p w14:paraId="0000018C" w14:textId="77777777" w:rsidR="00BD1440" w:rsidRDefault="00BD1440"/>
    <w:p w14:paraId="0000018D" w14:textId="77777777" w:rsidR="00BD1440" w:rsidRDefault="00000000">
      <w:r>
        <w:t>[Rationales]</w:t>
      </w:r>
    </w:p>
    <w:p w14:paraId="0000018E" w14:textId="77777777" w:rsidR="00BD1440" w:rsidRDefault="00000000" w:rsidP="00317941">
      <w:pPr>
        <w:pStyle w:val="QuestionRationale"/>
      </w:pPr>
      <w:r>
        <w:t>A. Easy data access is generally a benefit, not a challenge. See Module 1, “The Evolution of Cloud Computing.”</w:t>
      </w:r>
    </w:p>
    <w:p w14:paraId="0000018F" w14:textId="77777777" w:rsidR="00BD1440" w:rsidRDefault="00000000" w:rsidP="00317941">
      <w:pPr>
        <w:pStyle w:val="QuestionRationale"/>
      </w:pPr>
      <w:r>
        <w:t>B. Data sovereignty refers to the legal and regulatory requirements that data must be stored within specific geographical boundaries, which can be challenging to manage in a cloud environment. See Module 1, “The Evolution of Cloud Computing.”</w:t>
      </w:r>
    </w:p>
    <w:p w14:paraId="00000190" w14:textId="77777777" w:rsidR="00BD1440" w:rsidRDefault="00000000" w:rsidP="00317941">
      <w:pPr>
        <w:pStyle w:val="QuestionRationale"/>
      </w:pPr>
      <w:r>
        <w:t>C. High data redundancy is a benefit for data protection. See Module 1, “The Evolution of Cloud Computing.”</w:t>
      </w:r>
    </w:p>
    <w:p w14:paraId="00000191" w14:textId="77777777" w:rsidR="00BD1440" w:rsidRDefault="00000000" w:rsidP="00317941">
      <w:pPr>
        <w:pStyle w:val="QuestionRationale"/>
      </w:pPr>
      <w:r>
        <w:t>D. Compliance is often more complex in cloud environments due to varying regulations. See Module 1, “The Evolution of Cloud Computing.”</w:t>
      </w:r>
    </w:p>
    <w:p w14:paraId="00000192" w14:textId="77777777" w:rsidR="00BD1440" w:rsidRDefault="00BD1440"/>
    <w:p w14:paraId="00000193" w14:textId="77777777" w:rsidR="00BD1440" w:rsidRDefault="00BD1440"/>
    <w:p w14:paraId="00000194" w14:textId="77777777" w:rsidR="00BD1440" w:rsidRDefault="00000000" w:rsidP="00317941">
      <w:pPr>
        <w:pStyle w:val="QuestionStem"/>
      </w:pPr>
      <w:r>
        <w:t>5. What is the cloud computing skills gap?</w:t>
      </w:r>
    </w:p>
    <w:p w14:paraId="00000195" w14:textId="77777777" w:rsidR="00BD1440" w:rsidRDefault="00000000" w:rsidP="00317941">
      <w:pPr>
        <w:pStyle w:val="QuestionOption"/>
      </w:pPr>
      <w:r>
        <w:t>A. The lack of interest in cloud computing jobs</w:t>
      </w:r>
    </w:p>
    <w:p w14:paraId="00000196" w14:textId="77777777" w:rsidR="00BD1440" w:rsidRDefault="00000000" w:rsidP="00317941">
      <w:pPr>
        <w:pStyle w:val="QuestionOption"/>
      </w:pPr>
      <w:r>
        <w:t>[Correct Answer] B. The shortage of professionals with the necessary skills to manage and implement cloud technologies</w:t>
      </w:r>
    </w:p>
    <w:p w14:paraId="00000197" w14:textId="77777777" w:rsidR="00BD1440" w:rsidRDefault="00000000" w:rsidP="00317941">
      <w:pPr>
        <w:pStyle w:val="QuestionOption"/>
      </w:pPr>
      <w:r>
        <w:t>C. The oversupply of cloud computing professionals</w:t>
      </w:r>
    </w:p>
    <w:p w14:paraId="00000198" w14:textId="77777777" w:rsidR="00BD1440" w:rsidRDefault="00000000" w:rsidP="00317941">
      <w:pPr>
        <w:pStyle w:val="QuestionOption"/>
      </w:pPr>
      <w:r>
        <w:t>D. The lack of cloud computing job opportunities</w:t>
      </w:r>
    </w:p>
    <w:p w14:paraId="00000199" w14:textId="77777777" w:rsidR="00BD1440" w:rsidRDefault="00BD1440"/>
    <w:p w14:paraId="0000019A" w14:textId="77777777" w:rsidR="00BD1440" w:rsidRDefault="00000000">
      <w:r>
        <w:t>[Rationales]</w:t>
      </w:r>
    </w:p>
    <w:p w14:paraId="0000019B" w14:textId="77777777" w:rsidR="00BD1440" w:rsidRDefault="00000000" w:rsidP="00317941">
      <w:pPr>
        <w:pStyle w:val="QuestionRationale"/>
      </w:pPr>
      <w:r>
        <w:t>A. There is significant interest in cloud computing jobs. See Module 1, “The Evolution of Cloud Computing.”</w:t>
      </w:r>
    </w:p>
    <w:p w14:paraId="0000019C" w14:textId="77777777" w:rsidR="00BD1440" w:rsidRDefault="00000000" w:rsidP="00317941">
      <w:pPr>
        <w:pStyle w:val="QuestionRationale"/>
      </w:pPr>
      <w:r>
        <w:t>B. The cloud computing skills gap refers to the shortage of skilled professionals who can effectively manage and implement cloud technologies. For example, cloud engineers, DevOps, security engineers, and other cloud-related roles are in demand today. See Module 1, “The Evolution of Cloud Computing.”</w:t>
      </w:r>
    </w:p>
    <w:p w14:paraId="0000019D" w14:textId="77777777" w:rsidR="00BD1440" w:rsidRDefault="00000000" w:rsidP="00317941">
      <w:pPr>
        <w:pStyle w:val="QuestionRationale"/>
      </w:pPr>
      <w:r>
        <w:lastRenderedPageBreak/>
        <w:t>C. There is a shortage, not an oversupply, of cloud computing professionals. See Module 1, “The Evolution of Cloud Computing.”</w:t>
      </w:r>
    </w:p>
    <w:p w14:paraId="0000019E" w14:textId="77777777" w:rsidR="00BD1440" w:rsidRDefault="00000000" w:rsidP="00317941">
      <w:pPr>
        <w:pStyle w:val="QuestionRationale"/>
      </w:pPr>
      <w:r>
        <w:t>D. There are many job opportunities in cloud computing. See Module 1, “The Evolution of Cloud Computing.”</w:t>
      </w:r>
    </w:p>
    <w:p w14:paraId="0000019F" w14:textId="77777777" w:rsidR="00BD1440" w:rsidRDefault="00BD1440"/>
    <w:p w14:paraId="000001A0" w14:textId="77777777" w:rsidR="00BD1440" w:rsidRDefault="00BD1440"/>
    <w:p w14:paraId="000001A1" w14:textId="77777777" w:rsidR="00BD1440" w:rsidRDefault="00000000" w:rsidP="00317941">
      <w:pPr>
        <w:pStyle w:val="QuestionStem"/>
      </w:pPr>
      <w:r>
        <w:t>6. What is one effective way to address the cloud computing skills gap within an organization?</w:t>
      </w:r>
    </w:p>
    <w:p w14:paraId="000001A2" w14:textId="77777777" w:rsidR="00BD1440" w:rsidRDefault="00000000" w:rsidP="00317941">
      <w:pPr>
        <w:pStyle w:val="QuestionOption"/>
      </w:pPr>
      <w:r>
        <w:t>A. Hiring only experienced professionals</w:t>
      </w:r>
    </w:p>
    <w:p w14:paraId="000001A3" w14:textId="77777777" w:rsidR="00BD1440" w:rsidRDefault="00000000" w:rsidP="00317941">
      <w:pPr>
        <w:pStyle w:val="QuestionOption"/>
      </w:pPr>
      <w:r>
        <w:t>[Correct Answer] B. Offering continuous training and certification programs</w:t>
      </w:r>
    </w:p>
    <w:p w14:paraId="000001A4" w14:textId="77777777" w:rsidR="00BD1440" w:rsidRDefault="00000000" w:rsidP="00317941">
      <w:pPr>
        <w:pStyle w:val="QuestionOption"/>
      </w:pPr>
      <w:r>
        <w:t>C. Reducing the use of cloud technologies</w:t>
      </w:r>
    </w:p>
    <w:p w14:paraId="000001A5" w14:textId="77777777" w:rsidR="00BD1440" w:rsidRDefault="00000000" w:rsidP="00317941">
      <w:pPr>
        <w:pStyle w:val="QuestionOption"/>
      </w:pPr>
      <w:r>
        <w:t>D. Outsourcing all cloud-related tasks</w:t>
      </w:r>
    </w:p>
    <w:p w14:paraId="000001A6" w14:textId="77777777" w:rsidR="00BD1440" w:rsidRDefault="00BD1440"/>
    <w:p w14:paraId="000001A7" w14:textId="77777777" w:rsidR="00BD1440" w:rsidRDefault="00000000">
      <w:r>
        <w:t>[Rationales]</w:t>
      </w:r>
    </w:p>
    <w:p w14:paraId="000001A8" w14:textId="77777777" w:rsidR="00BD1440" w:rsidRDefault="00000000" w:rsidP="00317941">
      <w:pPr>
        <w:pStyle w:val="QuestionRationale"/>
      </w:pPr>
      <w:r>
        <w:t>A. Relying solely on hiring experienced professionals does not address the need to develop skills within the existing workforce. See Module 1, “The Evolution of Cloud Computing.”</w:t>
      </w:r>
    </w:p>
    <w:p w14:paraId="000001A9" w14:textId="77777777" w:rsidR="00BD1440" w:rsidRDefault="00000000" w:rsidP="00317941">
      <w:pPr>
        <w:pStyle w:val="QuestionRationale"/>
      </w:pPr>
      <w:r>
        <w:t>B. Continuous training and certification programs help employees stay updated with the latest cloud technologies and best practices, thereby addressing the skills gap. See Module 1, “The Evolution of Cloud Computing.”</w:t>
      </w:r>
    </w:p>
    <w:p w14:paraId="000001AA" w14:textId="77777777" w:rsidR="00BD1440" w:rsidRDefault="00000000" w:rsidP="00317941">
      <w:pPr>
        <w:pStyle w:val="QuestionRationale"/>
      </w:pPr>
      <w:r>
        <w:t>C. Reducing the use of cloud technologies is not a viable solution. See Module 1, “The Evolution of Cloud Computing.”</w:t>
      </w:r>
    </w:p>
    <w:p w14:paraId="000001AB" w14:textId="77777777" w:rsidR="00BD1440" w:rsidRDefault="00000000" w:rsidP="00317941">
      <w:pPr>
        <w:pStyle w:val="QuestionRationale"/>
      </w:pPr>
      <w:r>
        <w:t>D. Outsourcing does not build internal capabilities. See Module 1, “The Evolution of Cloud Computing.”</w:t>
      </w:r>
    </w:p>
    <w:p w14:paraId="000001AC" w14:textId="77777777" w:rsidR="00BD1440" w:rsidRDefault="00BD1440"/>
    <w:p w14:paraId="000001AD" w14:textId="77777777" w:rsidR="00BD1440" w:rsidRDefault="00BD1440"/>
    <w:p w14:paraId="000001AE" w14:textId="77777777" w:rsidR="00BD1440" w:rsidRDefault="00000000" w:rsidP="00317941">
      <w:pPr>
        <w:pStyle w:val="QuestionStem"/>
      </w:pPr>
      <w:r>
        <w:t>7. Which of the following is a benefit of using serverless computing in cloud engineering?</w:t>
      </w:r>
    </w:p>
    <w:p w14:paraId="000001AF" w14:textId="77777777" w:rsidR="00BD1440" w:rsidRDefault="00000000" w:rsidP="00317941">
      <w:pPr>
        <w:pStyle w:val="QuestionOption"/>
      </w:pPr>
      <w:r>
        <w:t>A. It requires managing physical servers.</w:t>
      </w:r>
    </w:p>
    <w:p w14:paraId="000001B0" w14:textId="77777777" w:rsidR="00BD1440" w:rsidRDefault="00000000" w:rsidP="00317941">
      <w:pPr>
        <w:pStyle w:val="QuestionOption"/>
      </w:pPr>
      <w:r>
        <w:t xml:space="preserve">[Correct Answer] B. It allows developers to focus on writing code and building event-driven applications without managing infrastructure. </w:t>
      </w:r>
    </w:p>
    <w:p w14:paraId="000001B1" w14:textId="77777777" w:rsidR="00BD1440" w:rsidRDefault="00000000" w:rsidP="00317941">
      <w:pPr>
        <w:pStyle w:val="QuestionOption"/>
      </w:pPr>
      <w:r>
        <w:t>C. It increases the complexity of application deployment.</w:t>
      </w:r>
    </w:p>
    <w:p w14:paraId="000001B2" w14:textId="77777777" w:rsidR="00BD1440" w:rsidRDefault="00000000" w:rsidP="00317941">
      <w:pPr>
        <w:pStyle w:val="QuestionOption"/>
      </w:pPr>
      <w:r>
        <w:lastRenderedPageBreak/>
        <w:t>D. It limits the scalability of applications.</w:t>
      </w:r>
    </w:p>
    <w:p w14:paraId="000001B3" w14:textId="77777777" w:rsidR="00BD1440" w:rsidRDefault="00BD1440"/>
    <w:p w14:paraId="000001B4" w14:textId="77777777" w:rsidR="00BD1440" w:rsidRDefault="00000000">
      <w:r>
        <w:t>[Rationales]</w:t>
      </w:r>
    </w:p>
    <w:p w14:paraId="000001B5" w14:textId="77777777" w:rsidR="00BD1440" w:rsidRDefault="00000000" w:rsidP="00317941">
      <w:pPr>
        <w:pStyle w:val="QuestionRationale"/>
      </w:pPr>
      <w:r>
        <w:t>A. Serverless computing eliminates the need to manage physical servers. See Module 3, “What Technical Skills Does a Cloud Engineer Need to Have?”</w:t>
      </w:r>
    </w:p>
    <w:p w14:paraId="000001B6" w14:textId="77777777" w:rsidR="00BD1440" w:rsidRDefault="00000000" w:rsidP="00317941">
      <w:pPr>
        <w:pStyle w:val="QuestionRationale"/>
      </w:pPr>
      <w:r>
        <w:t>B. Serverless computing enables developers to focus on writing code while the cloud provider manages the infrastructure, improving productivity and reducing operational overhead. See Module 3, “What Technical Skills Does a Cloud Engineer Need to Have?”</w:t>
      </w:r>
    </w:p>
    <w:p w14:paraId="000001B7" w14:textId="77777777" w:rsidR="00BD1440" w:rsidRDefault="00000000" w:rsidP="00317941">
      <w:pPr>
        <w:pStyle w:val="QuestionRationale"/>
      </w:pPr>
      <w:r>
        <w:t>C. Serverless computing simplifies application deployment. See Module 3, “What Technical Skills Does a Cloud Engineer Need to Have?”</w:t>
      </w:r>
    </w:p>
    <w:p w14:paraId="000001B8" w14:textId="77777777" w:rsidR="00BD1440" w:rsidRDefault="00000000" w:rsidP="00317941">
      <w:pPr>
        <w:pStyle w:val="QuestionRationale"/>
      </w:pPr>
      <w:r>
        <w:t>D. Serverless computing enhances scalability. See Module 3, “What Technical Skills Does a Cloud Engineer Need to Have?”</w:t>
      </w:r>
    </w:p>
    <w:p w14:paraId="000001B9" w14:textId="77777777" w:rsidR="00BD1440" w:rsidRDefault="00BD1440"/>
    <w:p w14:paraId="000001BA" w14:textId="77777777" w:rsidR="00BD1440" w:rsidRDefault="00BD1440"/>
    <w:p w14:paraId="000001BB" w14:textId="77777777" w:rsidR="00BD1440" w:rsidRDefault="00000000" w:rsidP="00317941">
      <w:pPr>
        <w:pStyle w:val="QuestionStem"/>
      </w:pPr>
      <w:r>
        <w:t>8. What role does containerization of applications play in cloud engineering?</w:t>
      </w:r>
    </w:p>
    <w:p w14:paraId="000001BC" w14:textId="77777777" w:rsidR="00BD1440" w:rsidRDefault="00000000" w:rsidP="00317941">
      <w:pPr>
        <w:pStyle w:val="QuestionOption"/>
      </w:pPr>
      <w:r>
        <w:t>A. It helps in creating physical servers.</w:t>
      </w:r>
    </w:p>
    <w:p w14:paraId="000001BD" w14:textId="77777777" w:rsidR="00BD1440" w:rsidRDefault="00000000" w:rsidP="00317941">
      <w:pPr>
        <w:pStyle w:val="QuestionOption"/>
      </w:pPr>
      <w:r>
        <w:t>B. It helps cloud engineers build virtual machines into containers.</w:t>
      </w:r>
    </w:p>
    <w:p w14:paraId="000001BE" w14:textId="77777777" w:rsidR="00BD1440" w:rsidRDefault="00000000" w:rsidP="00317941">
      <w:pPr>
        <w:pStyle w:val="QuestionOption"/>
      </w:pPr>
      <w:r>
        <w:t>[Correct Answer] C. It allows applications to run consistently across different environments.</w:t>
      </w:r>
    </w:p>
    <w:p w14:paraId="000001BF" w14:textId="77777777" w:rsidR="00BD1440" w:rsidRDefault="00000000" w:rsidP="00317941">
      <w:pPr>
        <w:pStyle w:val="QuestionOption"/>
      </w:pPr>
      <w:r>
        <w:t xml:space="preserve">D. It allows you to manage and monitor cloud resources. </w:t>
      </w:r>
    </w:p>
    <w:p w14:paraId="000001C0" w14:textId="77777777" w:rsidR="00BD1440" w:rsidRDefault="00BD1440"/>
    <w:p w14:paraId="000001C1" w14:textId="77777777" w:rsidR="00BD1440" w:rsidRDefault="00000000">
      <w:r>
        <w:t>[Rationales]</w:t>
      </w:r>
    </w:p>
    <w:p w14:paraId="000001C2" w14:textId="77777777" w:rsidR="00BD1440" w:rsidRDefault="00000000" w:rsidP="00317941">
      <w:pPr>
        <w:pStyle w:val="QuestionRationale"/>
      </w:pPr>
      <w:r>
        <w:t>A. Containerization does not involve creating physical servers. See Module 3, “What Technical Skills Does a Cloud Engineer Need to Have?”</w:t>
      </w:r>
    </w:p>
    <w:p w14:paraId="000001C3" w14:textId="77777777" w:rsidR="00BD1440" w:rsidRDefault="00000000" w:rsidP="00317941">
      <w:pPr>
        <w:pStyle w:val="QuestionRationale"/>
      </w:pPr>
      <w:r>
        <w:t>B. Containerization may be related to virtualizing compute and data resources, but typically, virtual machines are not built into containers. See Module 3, “What Technical Skills Does a Cloud Engineer Need to Have?”</w:t>
      </w:r>
    </w:p>
    <w:p w14:paraId="000001C4" w14:textId="77777777" w:rsidR="00BD1440" w:rsidRDefault="00000000" w:rsidP="00317941">
      <w:pPr>
        <w:pStyle w:val="QuestionRationale"/>
      </w:pPr>
      <w:r>
        <w:t>C. Containerization packages applications and their dependencies, ensuring they run consistently across different environments. See Module 3, “What Technical Skills Does a Cloud Engineer Need to Have?”</w:t>
      </w:r>
    </w:p>
    <w:p w14:paraId="000001C5" w14:textId="77777777" w:rsidR="00BD1440" w:rsidRDefault="00000000" w:rsidP="00317941">
      <w:pPr>
        <w:pStyle w:val="QuestionRationale"/>
      </w:pPr>
      <w:r>
        <w:lastRenderedPageBreak/>
        <w:t>D. Containerization is a technology that builds applications into containers hosted on a cloud computing platform. It is not used to monitor cloud resources. See Module 3, “What Technical Skills Does a Cloud Engineer Need to Have?”</w:t>
      </w:r>
    </w:p>
    <w:p w14:paraId="000001C6" w14:textId="77777777" w:rsidR="00BD1440" w:rsidRDefault="00BD1440"/>
    <w:p w14:paraId="000001C7" w14:textId="77777777" w:rsidR="00BD1440" w:rsidRDefault="00BD1440"/>
    <w:p w14:paraId="000001C8" w14:textId="77777777" w:rsidR="00BD1440" w:rsidRDefault="00000000" w:rsidP="00317941">
      <w:pPr>
        <w:pStyle w:val="QuestionStem"/>
      </w:pPr>
      <w:r>
        <w:t>9. What is a key factor to consider when choosing a cloud engineering certification?</w:t>
      </w:r>
    </w:p>
    <w:p w14:paraId="000001C9" w14:textId="77777777" w:rsidR="00BD1440" w:rsidRDefault="00000000" w:rsidP="00317941">
      <w:pPr>
        <w:pStyle w:val="QuestionOption"/>
      </w:pPr>
      <w:r>
        <w:t>A. The popularity of the certification among your friends and colleagues</w:t>
      </w:r>
    </w:p>
    <w:p w14:paraId="000001CA" w14:textId="77777777" w:rsidR="00BD1440" w:rsidRDefault="00000000" w:rsidP="00317941">
      <w:pPr>
        <w:pStyle w:val="QuestionOption"/>
      </w:pPr>
      <w:r>
        <w:t>[Correct Answer] B. The relevance of the certification to your career goals or the career role you aspire to</w:t>
      </w:r>
    </w:p>
    <w:p w14:paraId="000001CB" w14:textId="77777777" w:rsidR="00BD1440" w:rsidRDefault="00000000" w:rsidP="00317941">
      <w:pPr>
        <w:pStyle w:val="QuestionOption"/>
      </w:pPr>
      <w:r>
        <w:t>C. The length of the certification exam</w:t>
      </w:r>
    </w:p>
    <w:p w14:paraId="000001CC" w14:textId="77777777" w:rsidR="00BD1440" w:rsidRDefault="00000000" w:rsidP="00317941">
      <w:pPr>
        <w:pStyle w:val="QuestionOption"/>
      </w:pPr>
      <w:r>
        <w:t xml:space="preserve">D. The ability to show it off to your friends and colleagues </w:t>
      </w:r>
    </w:p>
    <w:p w14:paraId="000001CD" w14:textId="77777777" w:rsidR="00BD1440" w:rsidRDefault="00BD1440"/>
    <w:p w14:paraId="000001CE" w14:textId="77777777" w:rsidR="00BD1440" w:rsidRDefault="00000000">
      <w:r>
        <w:t>[Rationales]</w:t>
      </w:r>
    </w:p>
    <w:p w14:paraId="000001CF" w14:textId="77777777" w:rsidR="00BD1440" w:rsidRDefault="00000000" w:rsidP="00317941">
      <w:pPr>
        <w:pStyle w:val="QuestionRationale"/>
      </w:pPr>
      <w:r>
        <w:t>A. While popularity among your colleagues may help you decide between certification options, this should not be your deciding factor. See Module 5, “Cloud Certifications: What You Need to Know.”</w:t>
      </w:r>
    </w:p>
    <w:p w14:paraId="000001D0" w14:textId="77777777" w:rsidR="00BD1440" w:rsidRDefault="00000000" w:rsidP="00317941">
      <w:pPr>
        <w:pStyle w:val="QuestionRationale"/>
      </w:pPr>
      <w:r>
        <w:t>B. Choosing a certification that aligns with your career goals ensures that the skills you gain will be applicable and valuable in your desired job role. See Module 5, “Cloud Certifications: What You Need to Know.”</w:t>
      </w:r>
    </w:p>
    <w:p w14:paraId="000001D1" w14:textId="77777777" w:rsidR="00BD1440" w:rsidRDefault="00000000" w:rsidP="00317941">
      <w:pPr>
        <w:pStyle w:val="QuestionRationale"/>
      </w:pPr>
      <w:r>
        <w:t>C. The length of the exam is less important than the content and relevance of the certification. See Module 5, “Cloud Certifications: What You Need to Know.”</w:t>
      </w:r>
    </w:p>
    <w:p w14:paraId="000001D2" w14:textId="77777777" w:rsidR="00BD1440" w:rsidRDefault="00000000" w:rsidP="00317941">
      <w:pPr>
        <w:pStyle w:val="QuestionRationale"/>
      </w:pPr>
      <w:r>
        <w:t>D. While getting a cloud engineering certification can provide you with a competitive advantage against your colleagues, showing it off is not the reason you should choose your certification. See Module 5, “Cloud Certifications: What You Need to Know.”</w:t>
      </w:r>
    </w:p>
    <w:p w14:paraId="000001D3" w14:textId="77777777" w:rsidR="00BD1440" w:rsidRDefault="00BD1440"/>
    <w:p w14:paraId="000001D4" w14:textId="77777777" w:rsidR="00BD1440" w:rsidRDefault="00BD1440"/>
    <w:p w14:paraId="000001D5" w14:textId="77777777" w:rsidR="00BD1440" w:rsidRDefault="00000000" w:rsidP="00317941">
      <w:pPr>
        <w:pStyle w:val="QuestionStem"/>
      </w:pPr>
      <w:r>
        <w:t>10. Why is it important to understand the exam objectives for a cloud certification?</w:t>
      </w:r>
    </w:p>
    <w:p w14:paraId="000001D6" w14:textId="77777777" w:rsidR="00BD1440" w:rsidRDefault="00000000" w:rsidP="00317941">
      <w:pPr>
        <w:pStyle w:val="QuestionOption"/>
      </w:pPr>
      <w:r>
        <w:t>A. To memorize the answers to all possible questions</w:t>
      </w:r>
    </w:p>
    <w:p w14:paraId="000001D7" w14:textId="77777777" w:rsidR="00BD1440" w:rsidRDefault="00000000" w:rsidP="00317941">
      <w:pPr>
        <w:pStyle w:val="QuestionOption"/>
      </w:pPr>
      <w:r>
        <w:t>B. To avoid studying altogether</w:t>
      </w:r>
    </w:p>
    <w:p w14:paraId="000001D8" w14:textId="77777777" w:rsidR="00BD1440" w:rsidRDefault="00000000" w:rsidP="00317941">
      <w:pPr>
        <w:pStyle w:val="QuestionOption"/>
      </w:pPr>
      <w:r>
        <w:lastRenderedPageBreak/>
        <w:t>[Correct Answer] C. To focus your study efforts and study time management on the most relevant topics required to pass the cloud certification exam</w:t>
      </w:r>
    </w:p>
    <w:p w14:paraId="000001D9" w14:textId="77777777" w:rsidR="00BD1440" w:rsidRDefault="00000000" w:rsidP="00317941">
      <w:pPr>
        <w:pStyle w:val="QuestionOption"/>
      </w:pPr>
      <w:r>
        <w:t>D. To ensure you only study the easiest topics</w:t>
      </w:r>
    </w:p>
    <w:p w14:paraId="000001DA" w14:textId="77777777" w:rsidR="00BD1440" w:rsidRDefault="00BD1440"/>
    <w:p w14:paraId="000001DB" w14:textId="77777777" w:rsidR="00BD1440" w:rsidRDefault="00000000">
      <w:r>
        <w:t>[Rationales]</w:t>
      </w:r>
    </w:p>
    <w:p w14:paraId="000001DC" w14:textId="77777777" w:rsidR="00BD1440" w:rsidRDefault="00000000" w:rsidP="00317941">
      <w:pPr>
        <w:pStyle w:val="QuestionRationale"/>
      </w:pPr>
      <w:r>
        <w:t>A. Understanding the exam objectives is about knowing what topics to study, not memorizing answers. See Module 5, “Cloud Certifications: What You Need to Know.”</w:t>
      </w:r>
    </w:p>
    <w:p w14:paraId="000001DD" w14:textId="77777777" w:rsidR="00BD1440" w:rsidRDefault="00000000" w:rsidP="00317941">
      <w:pPr>
        <w:pStyle w:val="QuestionRationale"/>
      </w:pPr>
      <w:r>
        <w:t>B. Avoiding studying is not a viable strategy for passing a cloud certification exam. See Module 5, “Cloud Certifications: What You Need to Know.”</w:t>
      </w:r>
    </w:p>
    <w:p w14:paraId="000001DE" w14:textId="77777777" w:rsidR="00BD1440" w:rsidRDefault="00000000" w:rsidP="00317941">
      <w:pPr>
        <w:pStyle w:val="QuestionRationale"/>
      </w:pPr>
      <w:r>
        <w:t xml:space="preserve">C. Knowing the exam objectives helps you prioritize your study efforts on the topics that will be covered in the exam you take and pass it. See Module 5, “Cloud Certifications: What You Need to Know.” </w:t>
      </w:r>
    </w:p>
    <w:p w14:paraId="000001DF" w14:textId="77777777" w:rsidR="00BD1440" w:rsidRDefault="00000000" w:rsidP="00317941">
      <w:pPr>
        <w:pStyle w:val="QuestionRationale"/>
      </w:pPr>
      <w:r>
        <w:t>D. You should study all relevant topics, not just the easiest ones. See Module 5, “Cloud Certifications: What You Need to Know.”</w:t>
      </w:r>
    </w:p>
    <w:p w14:paraId="000001E1" w14:textId="77777777" w:rsidR="00BD1440" w:rsidRDefault="00BD1440"/>
    <w:sectPr w:rsidR="00BD1440">
      <w:footerReference w:type="default" r:id="rId9"/>
      <w:pgSz w:w="12240" w:h="15840"/>
      <w:pgMar w:top="1440" w:right="1440" w:bottom="1440" w:left="1440" w:header="720" w:footer="720" w:gutter="0"/>
      <w:pgNumType w:start="1"/>
      <w:cols w:space="720"/>
      <w:titlePg/>
    </w:sectPr>
  </w:body>
</w:document>
</file>

<file path=word/customizations.xml><?xml version="1.0" encoding="utf-8"?>
<wne:tcg xmlns:r="http://schemas.openxmlformats.org/officeDocument/2006/relationships" xmlns:wne="http://schemas.microsoft.com/office/word/2006/wordml">
  <wne:keymaps>
    <wne:keymap wne:kcmPrimary="0152">
      <wne:macro wne:macroName="TEMPLATEPROJECT.APPLYSTYLES.APPLYLASTSTYLEUSED"/>
    </wne:keymap>
    <wne:keymap wne:kcmPrimary="0352">
      <wne:macro wne:macroName="TEMPLATEPROJECT.APPLYSTYLES.SELECTANDAPPLYFROMLASTSTYLES"/>
    </wne:keymap>
    <wne:keymap wne:kcmPrimary="0353">
      <wne:macro wne:macroName="TEMPLATEPROJECT.APPLYSTYLES.APPLYCUSTOMSTYLE"/>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032949" w14:textId="77777777" w:rsidR="007E248B" w:rsidRDefault="007E248B">
      <w:pPr>
        <w:spacing w:after="0"/>
      </w:pPr>
      <w:r>
        <w:separator/>
      </w:r>
    </w:p>
  </w:endnote>
  <w:endnote w:type="continuationSeparator" w:id="0">
    <w:p w14:paraId="283E22C5" w14:textId="77777777" w:rsidR="007E248B" w:rsidRDefault="007E24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268" w14:textId="77777777" w:rsidR="00BD1440" w:rsidRDefault="00BD1440">
    <w:pPr>
      <w:rPr>
        <w:sz w:val="18"/>
        <w:szCs w:val="18"/>
      </w:rPr>
    </w:pPr>
  </w:p>
  <w:p w14:paraId="00000269" w14:textId="77777777" w:rsidR="00BD1440" w:rsidRDefault="00BD1440">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6AAB2C" w14:textId="77777777" w:rsidR="007E248B" w:rsidRDefault="007E248B">
      <w:pPr>
        <w:spacing w:after="0"/>
      </w:pPr>
      <w:r>
        <w:separator/>
      </w:r>
    </w:p>
  </w:footnote>
  <w:footnote w:type="continuationSeparator" w:id="0">
    <w:p w14:paraId="636F7DF0" w14:textId="77777777" w:rsidR="007E248B" w:rsidRDefault="007E248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DD02254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62B2CCD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A990"/>
    <w:multiLevelType w:val="multilevel"/>
    <w:tmpl w:val="3E6280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02D710D3"/>
    <w:multiLevelType w:val="multilevel"/>
    <w:tmpl w:val="7CF2D2D0"/>
    <w:styleLink w:val="CurrentList3"/>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6C1598E"/>
    <w:multiLevelType w:val="multilevel"/>
    <w:tmpl w:val="759A05DC"/>
    <w:styleLink w:val="CurrentList9"/>
    <w:lvl w:ilvl="0">
      <w:start w:val="1"/>
      <w:numFmt w:val="upperLetter"/>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74E6DDD"/>
    <w:multiLevelType w:val="multilevel"/>
    <w:tmpl w:val="803601C6"/>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45F3868"/>
    <w:multiLevelType w:val="multilevel"/>
    <w:tmpl w:val="7FC40FDA"/>
    <w:styleLink w:val="CurrentList10"/>
    <w:lvl w:ilvl="0">
      <w:start w:val="1"/>
      <w:numFmt w:val="upperLetter"/>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4DF63F0"/>
    <w:multiLevelType w:val="multilevel"/>
    <w:tmpl w:val="7CF2D2D0"/>
    <w:styleLink w:val="CurrentList12"/>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5034B12"/>
    <w:multiLevelType w:val="hybridMultilevel"/>
    <w:tmpl w:val="7CF2D2D0"/>
    <w:lvl w:ilvl="0" w:tplc="B2D640C8">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C226C1"/>
    <w:multiLevelType w:val="hybridMultilevel"/>
    <w:tmpl w:val="7FC40FDA"/>
    <w:lvl w:ilvl="0" w:tplc="92461128">
      <w:start w:val="1"/>
      <w:numFmt w:val="upperLetter"/>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7D07AA"/>
    <w:multiLevelType w:val="hybridMultilevel"/>
    <w:tmpl w:val="5BF2BB5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28015D"/>
    <w:multiLevelType w:val="multilevel"/>
    <w:tmpl w:val="7CF2D2D0"/>
    <w:styleLink w:val="CurrentList11"/>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49E3F2D"/>
    <w:multiLevelType w:val="multilevel"/>
    <w:tmpl w:val="5BF2BB54"/>
    <w:styleLink w:val="CurrentList7"/>
    <w:lvl w:ilvl="0">
      <w:start w:val="1"/>
      <w:numFmt w:val="upperLetter"/>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4E15EF2"/>
    <w:multiLevelType w:val="multilevel"/>
    <w:tmpl w:val="F39EB772"/>
    <w:styleLink w:val="CurrentList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CA0F08"/>
    <w:multiLevelType w:val="multilevel"/>
    <w:tmpl w:val="5BF2BB54"/>
    <w:styleLink w:val="CurrentList8"/>
    <w:lvl w:ilvl="0">
      <w:start w:val="1"/>
      <w:numFmt w:val="upperLetter"/>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51E2D72"/>
    <w:multiLevelType w:val="multilevel"/>
    <w:tmpl w:val="05B67126"/>
    <w:styleLink w:val="CurrentList2"/>
    <w:lvl w:ilvl="0">
      <w:start w:val="1"/>
      <w:numFmt w:val="decimal"/>
      <w:lvlText w:val="%1."/>
      <w:lvlJc w:val="left"/>
      <w:pPr>
        <w:ind w:left="0" w:firstLine="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DF767E4"/>
    <w:multiLevelType w:val="multilevel"/>
    <w:tmpl w:val="CF3CD8C4"/>
    <w:styleLink w:val="CurrentList4"/>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09561AC"/>
    <w:multiLevelType w:val="hybridMultilevel"/>
    <w:tmpl w:val="2A8A37B0"/>
    <w:lvl w:ilvl="0" w:tplc="97BA4798">
      <w:start w:val="1"/>
      <w:numFmt w:val="upperLetter"/>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5F790E"/>
    <w:multiLevelType w:val="multilevel"/>
    <w:tmpl w:val="A3E29A78"/>
    <w:styleLink w:val="CurrentList5"/>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21182225">
    <w:abstractNumId w:val="2"/>
  </w:num>
  <w:num w:numId="2" w16cid:durableId="110176982">
    <w:abstractNumId w:val="8"/>
  </w:num>
  <w:num w:numId="3" w16cid:durableId="177743070">
    <w:abstractNumId w:val="5"/>
  </w:num>
  <w:num w:numId="4" w16cid:durableId="1002701441">
    <w:abstractNumId w:val="15"/>
  </w:num>
  <w:num w:numId="5" w16cid:durableId="710956375">
    <w:abstractNumId w:val="3"/>
  </w:num>
  <w:num w:numId="6" w16cid:durableId="1904750137">
    <w:abstractNumId w:val="17"/>
  </w:num>
  <w:num w:numId="7" w16cid:durableId="516358367">
    <w:abstractNumId w:val="10"/>
  </w:num>
  <w:num w:numId="8" w16cid:durableId="1016420557">
    <w:abstractNumId w:val="10"/>
    <w:lvlOverride w:ilvl="0">
      <w:startOverride w:val="1"/>
    </w:lvlOverride>
  </w:num>
  <w:num w:numId="9" w16cid:durableId="1980185357">
    <w:abstractNumId w:val="16"/>
  </w:num>
  <w:num w:numId="10" w16cid:durableId="1679885882">
    <w:abstractNumId w:val="18"/>
  </w:num>
  <w:num w:numId="11" w16cid:durableId="323363335">
    <w:abstractNumId w:val="9"/>
  </w:num>
  <w:num w:numId="12" w16cid:durableId="1058866970">
    <w:abstractNumId w:val="13"/>
  </w:num>
  <w:num w:numId="13" w16cid:durableId="1588690173">
    <w:abstractNumId w:val="12"/>
  </w:num>
  <w:num w:numId="14" w16cid:durableId="1783765737">
    <w:abstractNumId w:val="14"/>
  </w:num>
  <w:num w:numId="15" w16cid:durableId="1484736205">
    <w:abstractNumId w:val="4"/>
  </w:num>
  <w:num w:numId="16" w16cid:durableId="1288660934">
    <w:abstractNumId w:val="9"/>
    <w:lvlOverride w:ilvl="0">
      <w:startOverride w:val="1"/>
    </w:lvlOverride>
  </w:num>
  <w:num w:numId="17" w16cid:durableId="518466861">
    <w:abstractNumId w:val="6"/>
  </w:num>
  <w:num w:numId="18" w16cid:durableId="758450028">
    <w:abstractNumId w:val="9"/>
    <w:lvlOverride w:ilvl="0">
      <w:startOverride w:val="1"/>
    </w:lvlOverride>
  </w:num>
  <w:num w:numId="19" w16cid:durableId="1137070278">
    <w:abstractNumId w:val="9"/>
    <w:lvlOverride w:ilvl="0">
      <w:startOverride w:val="1"/>
    </w:lvlOverride>
  </w:num>
  <w:num w:numId="20" w16cid:durableId="199977960">
    <w:abstractNumId w:val="11"/>
  </w:num>
  <w:num w:numId="21" w16cid:durableId="721631892">
    <w:abstractNumId w:val="7"/>
  </w:num>
  <w:num w:numId="22" w16cid:durableId="1677879594">
    <w:abstractNumId w:val="1"/>
  </w:num>
  <w:num w:numId="23" w16cid:durableId="1078558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attachedTemplate r:id="rId1"/>
  <w:linkStyl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440"/>
    <w:rsid w:val="00317941"/>
    <w:rsid w:val="003C333A"/>
    <w:rsid w:val="00407119"/>
    <w:rsid w:val="00593BBE"/>
    <w:rsid w:val="006129BE"/>
    <w:rsid w:val="00622338"/>
    <w:rsid w:val="006A2169"/>
    <w:rsid w:val="006A540F"/>
    <w:rsid w:val="00732178"/>
    <w:rsid w:val="00763E22"/>
    <w:rsid w:val="007E248B"/>
    <w:rsid w:val="00840D21"/>
    <w:rsid w:val="00881D94"/>
    <w:rsid w:val="00B16EFB"/>
    <w:rsid w:val="00BD1440"/>
    <w:rsid w:val="00D55D7E"/>
    <w:rsid w:val="00DB588C"/>
    <w:rsid w:val="00E22BBE"/>
    <w:rsid w:val="00FC5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84BD5"/>
  <w15:docId w15:val="{AED6C3AF-6544-D14F-B76F-0FB4545F1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178"/>
    <w:pPr>
      <w:spacing w:after="200" w:line="240" w:lineRule="auto"/>
    </w:pPr>
    <w:rPr>
      <w:rFonts w:asciiTheme="minorHAnsi" w:eastAsiaTheme="minorHAnsi" w:hAnsiTheme="minorHAnsi" w:cstheme="minorBidi"/>
      <w:sz w:val="24"/>
      <w:szCs w:val="24"/>
      <w:lang w:val="en-US"/>
    </w:rPr>
  </w:style>
  <w:style w:type="paragraph" w:styleId="Heading1">
    <w:name w:val="heading 1"/>
    <w:basedOn w:val="Normal"/>
    <w:next w:val="Normal"/>
    <w:uiPriority w:val="9"/>
    <w:qFormat/>
    <w:rsid w:val="00732178"/>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Normal"/>
    <w:uiPriority w:val="9"/>
    <w:unhideWhenUsed/>
    <w:qFormat/>
    <w:rsid w:val="00732178"/>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7321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unhideWhenUsed/>
    <w:qFormat/>
    <w:rsid w:val="00732178"/>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Normal"/>
    <w:uiPriority w:val="9"/>
    <w:unhideWhenUsed/>
    <w:qFormat/>
    <w:rsid w:val="00732178"/>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Normal"/>
    <w:uiPriority w:val="9"/>
    <w:unhideWhenUsed/>
    <w:qFormat/>
    <w:rsid w:val="00732178"/>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uiPriority w:val="9"/>
    <w:unhideWhenUsed/>
    <w:qFormat/>
    <w:rsid w:val="00732178"/>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Normal"/>
    <w:link w:val="Heading8Char"/>
    <w:uiPriority w:val="9"/>
    <w:unhideWhenUsed/>
    <w:qFormat/>
    <w:rsid w:val="00732178"/>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Normal"/>
    <w:link w:val="Heading9Char"/>
    <w:uiPriority w:val="9"/>
    <w:unhideWhenUsed/>
    <w:qFormat/>
    <w:rsid w:val="00732178"/>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rsid w:val="0073217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32178"/>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47296B"/>
    <w:pPr>
      <w:tabs>
        <w:tab w:val="center" w:pos="4513"/>
        <w:tab w:val="right" w:pos="9026"/>
      </w:tabs>
    </w:pPr>
  </w:style>
  <w:style w:type="character" w:customStyle="1" w:styleId="HeaderChar">
    <w:name w:val="Header Char"/>
    <w:basedOn w:val="DefaultParagraphFont"/>
    <w:link w:val="Header"/>
    <w:uiPriority w:val="99"/>
    <w:rsid w:val="0047296B"/>
  </w:style>
  <w:style w:type="paragraph" w:styleId="Footer">
    <w:name w:val="footer"/>
    <w:basedOn w:val="Normal"/>
    <w:link w:val="FooterChar"/>
    <w:uiPriority w:val="99"/>
    <w:unhideWhenUsed/>
    <w:rsid w:val="0047296B"/>
    <w:pPr>
      <w:tabs>
        <w:tab w:val="center" w:pos="4513"/>
        <w:tab w:val="right" w:pos="9026"/>
      </w:tabs>
    </w:pPr>
  </w:style>
  <w:style w:type="character" w:customStyle="1" w:styleId="FooterChar">
    <w:name w:val="Footer Char"/>
    <w:basedOn w:val="DefaultParagraphFont"/>
    <w:link w:val="Footer"/>
    <w:uiPriority w:val="99"/>
    <w:rsid w:val="0047296B"/>
  </w:style>
  <w:style w:type="paragraph" w:styleId="ListParagraph">
    <w:name w:val="List Paragraph"/>
    <w:basedOn w:val="Normal"/>
    <w:uiPriority w:val="34"/>
    <w:qFormat/>
    <w:rsid w:val="0047296B"/>
    <w:pPr>
      <w:ind w:left="720"/>
      <w:contextualSpacing/>
    </w:pPr>
  </w:style>
  <w:style w:type="character" w:styleId="CommentReference">
    <w:name w:val="annotation reference"/>
    <w:basedOn w:val="DefaultParagraphFont"/>
    <w:uiPriority w:val="99"/>
    <w:semiHidden/>
    <w:unhideWhenUsed/>
    <w:rsid w:val="00C27AF6"/>
    <w:rPr>
      <w:sz w:val="16"/>
      <w:szCs w:val="16"/>
    </w:rPr>
  </w:style>
  <w:style w:type="paragraph" w:styleId="CommentText">
    <w:name w:val="annotation text"/>
    <w:basedOn w:val="Normal"/>
    <w:link w:val="CommentTextChar"/>
    <w:uiPriority w:val="99"/>
    <w:unhideWhenUsed/>
    <w:rsid w:val="00C27AF6"/>
    <w:rPr>
      <w:sz w:val="20"/>
      <w:szCs w:val="20"/>
    </w:rPr>
  </w:style>
  <w:style w:type="character" w:customStyle="1" w:styleId="CommentTextChar">
    <w:name w:val="Comment Text Char"/>
    <w:basedOn w:val="DefaultParagraphFont"/>
    <w:link w:val="CommentText"/>
    <w:uiPriority w:val="99"/>
    <w:rsid w:val="00C27AF6"/>
    <w:rPr>
      <w:sz w:val="20"/>
      <w:szCs w:val="20"/>
    </w:rPr>
  </w:style>
  <w:style w:type="paragraph" w:styleId="CommentSubject">
    <w:name w:val="annotation subject"/>
    <w:basedOn w:val="CommentText"/>
    <w:next w:val="CommentText"/>
    <w:link w:val="CommentSubjectChar"/>
    <w:uiPriority w:val="99"/>
    <w:semiHidden/>
    <w:unhideWhenUsed/>
    <w:rsid w:val="00C27AF6"/>
    <w:rPr>
      <w:b/>
      <w:bCs/>
    </w:rPr>
  </w:style>
  <w:style w:type="character" w:customStyle="1" w:styleId="CommentSubjectChar">
    <w:name w:val="Comment Subject Char"/>
    <w:basedOn w:val="CommentTextChar"/>
    <w:link w:val="CommentSubject"/>
    <w:uiPriority w:val="99"/>
    <w:semiHidden/>
    <w:rsid w:val="00C27AF6"/>
    <w:rPr>
      <w:b/>
      <w:bCs/>
      <w:sz w:val="20"/>
      <w:szCs w:val="20"/>
    </w:rPr>
  </w:style>
  <w:style w:type="character" w:customStyle="1" w:styleId="Heading3Char">
    <w:name w:val="Heading 3 Char"/>
    <w:basedOn w:val="DefaultParagraphFont"/>
    <w:link w:val="Heading3"/>
    <w:uiPriority w:val="9"/>
    <w:rsid w:val="007B5453"/>
    <w:rPr>
      <w:rFonts w:asciiTheme="majorHAnsi" w:eastAsiaTheme="majorEastAsia" w:hAnsiTheme="majorHAnsi" w:cstheme="majorBidi"/>
      <w:b/>
      <w:bCs/>
      <w:color w:val="4F81BD" w:themeColor="accent1"/>
      <w:sz w:val="24"/>
      <w:szCs w:val="24"/>
      <w:lang w:val="en-US"/>
    </w:rPr>
  </w:style>
  <w:style w:type="character" w:styleId="Hyperlink">
    <w:name w:val="Hyperlink"/>
    <w:basedOn w:val="DefaultParagraphFont"/>
    <w:uiPriority w:val="99"/>
    <w:unhideWhenUsed/>
    <w:rsid w:val="00BC2331"/>
    <w:rPr>
      <w:color w:val="0000FF" w:themeColor="hyperlink"/>
      <w:u w:val="single"/>
    </w:rPr>
  </w:style>
  <w:style w:type="character" w:styleId="UnresolvedMention">
    <w:name w:val="Unresolved Mention"/>
    <w:basedOn w:val="DefaultParagraphFont"/>
    <w:uiPriority w:val="99"/>
    <w:semiHidden/>
    <w:unhideWhenUsed/>
    <w:rsid w:val="00BC2331"/>
    <w:rPr>
      <w:color w:val="605E5C"/>
      <w:shd w:val="clear" w:color="auto" w:fill="E1DFDD"/>
    </w:rPr>
  </w:style>
  <w:style w:type="character" w:customStyle="1" w:styleId="Heading7Char">
    <w:name w:val="Heading 7 Char"/>
    <w:basedOn w:val="DefaultParagraphFont"/>
    <w:link w:val="Heading7"/>
    <w:uiPriority w:val="9"/>
    <w:rsid w:val="00FC5EE2"/>
    <w:rPr>
      <w:rFonts w:asciiTheme="majorHAnsi" w:eastAsiaTheme="majorEastAsia" w:hAnsiTheme="majorHAnsi" w:cstheme="majorBidi"/>
      <w:color w:val="4F81BD" w:themeColor="accent1"/>
      <w:sz w:val="24"/>
      <w:szCs w:val="24"/>
      <w:lang w:val="en-US"/>
    </w:rPr>
  </w:style>
  <w:style w:type="character" w:customStyle="1" w:styleId="Heading8Char">
    <w:name w:val="Heading 8 Char"/>
    <w:basedOn w:val="DefaultParagraphFont"/>
    <w:link w:val="Heading8"/>
    <w:uiPriority w:val="9"/>
    <w:rsid w:val="00FC5EE2"/>
    <w:rPr>
      <w:rFonts w:asciiTheme="majorHAnsi" w:eastAsiaTheme="majorEastAsia" w:hAnsiTheme="majorHAnsi" w:cstheme="majorBidi"/>
      <w:color w:val="4F81BD" w:themeColor="accent1"/>
      <w:sz w:val="24"/>
      <w:szCs w:val="24"/>
      <w:lang w:val="en-US"/>
    </w:rPr>
  </w:style>
  <w:style w:type="character" w:customStyle="1" w:styleId="Heading9Char">
    <w:name w:val="Heading 9 Char"/>
    <w:basedOn w:val="DefaultParagraphFont"/>
    <w:link w:val="Heading9"/>
    <w:uiPriority w:val="9"/>
    <w:rsid w:val="00FC5EE2"/>
    <w:rPr>
      <w:rFonts w:asciiTheme="majorHAnsi" w:eastAsiaTheme="majorEastAsia" w:hAnsiTheme="majorHAnsi" w:cstheme="majorBidi"/>
      <w:color w:val="4F81BD" w:themeColor="accent1"/>
      <w:sz w:val="24"/>
      <w:szCs w:val="24"/>
      <w:lang w:val="en-US"/>
    </w:rPr>
  </w:style>
  <w:style w:type="table" w:customStyle="1" w:styleId="Table">
    <w:name w:val="Table"/>
    <w:semiHidden/>
    <w:unhideWhenUsed/>
    <w:qFormat/>
    <w:rsid w:val="00732178"/>
    <w:pPr>
      <w:spacing w:after="200" w:line="240" w:lineRule="auto"/>
    </w:pPr>
    <w:rPr>
      <w:rFonts w:asciiTheme="minorHAnsi" w:eastAsiaTheme="minorHAnsi" w:hAnsiTheme="minorHAnsi" w:cstheme="minorBidi"/>
      <w:sz w:val="24"/>
      <w:szCs w:val="24"/>
      <w:lang w:val="en-U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customStyle="1" w:styleId="InlineCode">
    <w:name w:val="Inline Code"/>
    <w:basedOn w:val="DefaultParagraphFont"/>
    <w:uiPriority w:val="1"/>
    <w:qFormat/>
    <w:rsid w:val="00732178"/>
    <w:rPr>
      <w:rFonts w:ascii="Consolas" w:hAnsi="Consolas"/>
      <w:color w:val="FF0000"/>
    </w:rPr>
  </w:style>
  <w:style w:type="character" w:customStyle="1" w:styleId="CodeBlock">
    <w:name w:val="Code Block"/>
    <w:basedOn w:val="DefaultParagraphFont"/>
    <w:uiPriority w:val="1"/>
    <w:qFormat/>
    <w:rsid w:val="00732178"/>
    <w:rPr>
      <w:rFonts w:ascii="Consolas" w:hAnsi="Consolas"/>
      <w:color w:val="00B050"/>
    </w:rPr>
  </w:style>
  <w:style w:type="paragraph" w:customStyle="1" w:styleId="QuestionStem">
    <w:name w:val="QuestionStem"/>
    <w:basedOn w:val="Normal"/>
    <w:qFormat/>
    <w:rsid w:val="00732178"/>
    <w:pPr>
      <w:pBdr>
        <w:top w:val="single" w:sz="4" w:space="1" w:color="auto"/>
        <w:left w:val="single" w:sz="24" w:space="4" w:color="D9D9D9" w:themeColor="background1" w:themeShade="D9"/>
      </w:pBdr>
      <w:spacing w:before="180" w:after="180"/>
    </w:pPr>
    <w:rPr>
      <w:sz w:val="28"/>
    </w:rPr>
  </w:style>
  <w:style w:type="paragraph" w:customStyle="1" w:styleId="QuestionOption">
    <w:name w:val="QuestionOption"/>
    <w:basedOn w:val="Normal"/>
    <w:qFormat/>
    <w:rsid w:val="00732178"/>
    <w:pPr>
      <w:pBdr>
        <w:left w:val="single" w:sz="24" w:space="4" w:color="B8CCE4" w:themeColor="accent1" w:themeTint="66"/>
      </w:pBdr>
      <w:spacing w:before="180" w:after="180"/>
    </w:pPr>
  </w:style>
  <w:style w:type="paragraph" w:customStyle="1" w:styleId="QuestionRationale">
    <w:name w:val="QuestionRationale"/>
    <w:basedOn w:val="Normal"/>
    <w:qFormat/>
    <w:rsid w:val="00732178"/>
    <w:pPr>
      <w:pBdr>
        <w:left w:val="single" w:sz="24" w:space="4" w:color="FBD4B4" w:themeColor="accent6" w:themeTint="66"/>
      </w:pBdr>
      <w:spacing w:before="180" w:after="180"/>
    </w:pPr>
  </w:style>
  <w:style w:type="paragraph" w:customStyle="1" w:styleId="QuestionStemContinued">
    <w:name w:val="QuestionStemContinued"/>
    <w:basedOn w:val="QuestionStem"/>
    <w:qFormat/>
    <w:rsid w:val="00732178"/>
  </w:style>
  <w:style w:type="numbering" w:customStyle="1" w:styleId="CurrentList1">
    <w:name w:val="Current List1"/>
    <w:uiPriority w:val="99"/>
    <w:rsid w:val="00732178"/>
    <w:pPr>
      <w:numPr>
        <w:numId w:val="3"/>
      </w:numPr>
    </w:pPr>
  </w:style>
  <w:style w:type="numbering" w:customStyle="1" w:styleId="CurrentList2">
    <w:name w:val="Current List2"/>
    <w:uiPriority w:val="99"/>
    <w:rsid w:val="00732178"/>
    <w:pPr>
      <w:numPr>
        <w:numId w:val="4"/>
      </w:numPr>
    </w:pPr>
  </w:style>
  <w:style w:type="numbering" w:customStyle="1" w:styleId="CurrentList3">
    <w:name w:val="Current List3"/>
    <w:uiPriority w:val="99"/>
    <w:rsid w:val="00732178"/>
    <w:pPr>
      <w:numPr>
        <w:numId w:val="5"/>
      </w:numPr>
    </w:pPr>
  </w:style>
  <w:style w:type="numbering" w:customStyle="1" w:styleId="CurrentList4">
    <w:name w:val="Current List4"/>
    <w:uiPriority w:val="99"/>
    <w:rsid w:val="00732178"/>
    <w:pPr>
      <w:numPr>
        <w:numId w:val="9"/>
      </w:numPr>
    </w:pPr>
  </w:style>
  <w:style w:type="numbering" w:customStyle="1" w:styleId="CurrentList5">
    <w:name w:val="Current List5"/>
    <w:uiPriority w:val="99"/>
    <w:rsid w:val="00732178"/>
    <w:pPr>
      <w:numPr>
        <w:numId w:val="10"/>
      </w:numPr>
    </w:pPr>
  </w:style>
  <w:style w:type="numbering" w:customStyle="1" w:styleId="CurrentList6">
    <w:name w:val="Current List6"/>
    <w:uiPriority w:val="99"/>
    <w:rsid w:val="00732178"/>
    <w:pPr>
      <w:numPr>
        <w:numId w:val="12"/>
      </w:numPr>
    </w:pPr>
  </w:style>
  <w:style w:type="numbering" w:customStyle="1" w:styleId="CurrentList7">
    <w:name w:val="Current List7"/>
    <w:uiPriority w:val="99"/>
    <w:rsid w:val="00732178"/>
    <w:pPr>
      <w:numPr>
        <w:numId w:val="13"/>
      </w:numPr>
    </w:pPr>
  </w:style>
  <w:style w:type="numbering" w:customStyle="1" w:styleId="CurrentList8">
    <w:name w:val="Current List8"/>
    <w:uiPriority w:val="99"/>
    <w:rsid w:val="00732178"/>
    <w:pPr>
      <w:numPr>
        <w:numId w:val="14"/>
      </w:numPr>
    </w:pPr>
  </w:style>
  <w:style w:type="numbering" w:customStyle="1" w:styleId="CurrentList9">
    <w:name w:val="Current List9"/>
    <w:uiPriority w:val="99"/>
    <w:rsid w:val="00732178"/>
    <w:pPr>
      <w:numPr>
        <w:numId w:val="15"/>
      </w:numPr>
    </w:pPr>
  </w:style>
  <w:style w:type="numbering" w:customStyle="1" w:styleId="CurrentList10">
    <w:name w:val="Current List10"/>
    <w:uiPriority w:val="99"/>
    <w:rsid w:val="00732178"/>
    <w:pPr>
      <w:numPr>
        <w:numId w:val="17"/>
      </w:numPr>
    </w:pPr>
  </w:style>
  <w:style w:type="numbering" w:customStyle="1" w:styleId="CurrentList11">
    <w:name w:val="Current List11"/>
    <w:uiPriority w:val="99"/>
    <w:rsid w:val="00732178"/>
    <w:pPr>
      <w:numPr>
        <w:numId w:val="20"/>
      </w:numPr>
    </w:pPr>
  </w:style>
  <w:style w:type="numbering" w:customStyle="1" w:styleId="CurrentList12">
    <w:name w:val="Current List12"/>
    <w:uiPriority w:val="99"/>
    <w:rsid w:val="00732178"/>
    <w:pPr>
      <w:numPr>
        <w:numId w:val="21"/>
      </w:numPr>
    </w:pPr>
  </w:style>
  <w:style w:type="paragraph" w:customStyle="1" w:styleId="QuestionRationaleContinued">
    <w:name w:val="QuestionRationaleContinued"/>
    <w:basedOn w:val="QuestionRationale"/>
    <w:qFormat/>
    <w:rsid w:val="00732178"/>
  </w:style>
  <w:style w:type="paragraph" w:customStyle="1" w:styleId="QuestionOptionContinued">
    <w:name w:val="QuestionOptionContinued"/>
    <w:basedOn w:val="QuestionOption"/>
    <w:qFormat/>
    <w:rsid w:val="00732178"/>
  </w:style>
  <w:style w:type="paragraph" w:customStyle="1" w:styleId="QuizType">
    <w:name w:val="QuizType"/>
    <w:basedOn w:val="Normal"/>
    <w:next w:val="QuestionStem"/>
    <w:qFormat/>
    <w:rsid w:val="00732178"/>
    <w:rPr>
      <w:i/>
      <w:iCs/>
      <w:color w:val="FF0000"/>
    </w:rPr>
  </w:style>
  <w:style w:type="paragraph" w:customStyle="1" w:styleId="QuizTitle">
    <w:name w:val="QuizTitle"/>
    <w:basedOn w:val="Heading1"/>
    <w:next w:val="QuizType"/>
    <w:qFormat/>
    <w:rsid w:val="00732178"/>
    <w:rPr>
      <w:color w:val="000000" w:themeColor="text1"/>
    </w:rPr>
  </w:style>
  <w:style w:type="paragraph" w:customStyle="1" w:styleId="QuizSectionBeginner">
    <w:name w:val="QuizSectionBeginner"/>
    <w:basedOn w:val="Heading2"/>
    <w:next w:val="QuestionStem"/>
    <w:qFormat/>
    <w:rsid w:val="00732178"/>
    <w:rPr>
      <w:i/>
      <w:iCs/>
      <w:color w:val="365F91" w:themeColor="accent1" w:themeShade="BF"/>
    </w:rPr>
  </w:style>
  <w:style w:type="paragraph" w:customStyle="1" w:styleId="QuizSectionIntermediate">
    <w:name w:val="QuizSectionIntermediate"/>
    <w:basedOn w:val="Heading2"/>
    <w:next w:val="QuestionStem"/>
    <w:qFormat/>
    <w:rsid w:val="00732178"/>
    <w:rPr>
      <w:i/>
      <w:iCs/>
      <w:color w:val="365F91" w:themeColor="accent1" w:themeShade="BF"/>
    </w:rPr>
  </w:style>
  <w:style w:type="paragraph" w:customStyle="1" w:styleId="QuizSectionAdvanced">
    <w:name w:val="QuizSectionAdvanced"/>
    <w:basedOn w:val="Heading2"/>
    <w:next w:val="QuestionStem"/>
    <w:qFormat/>
    <w:rsid w:val="00732178"/>
    <w:rPr>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hyman/Library/Group%20Containers/UBF8T346G9.Office/User%20Content.localized/Templates.localized/quizze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Go46tbZp5sSh1WnNigKTLTF1qw==">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quizzes.dotm</Template>
  <TotalTime>15</TotalTime>
  <Pages>16</Pages>
  <Words>3563</Words>
  <Characters>20315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Jonah Andersson</dc:creator>
  <cp:lastModifiedBy>ghyman.oreilly@outlook.com</cp:lastModifiedBy>
  <cp:revision>9</cp:revision>
  <dcterms:created xsi:type="dcterms:W3CDTF">2024-09-10T07:38:00Z</dcterms:created>
  <dcterms:modified xsi:type="dcterms:W3CDTF">2025-03-13T14:09:00Z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0x0101000C312E78FE2AC4439A3168D43252A408</vt:lpwstr>
  </property>
  <property fmtid="{D5CDD505-2E9C-101B-9397-08002B2CF9AE}" pid="3" name="QuizType">
    <vt:lpwstr>Standard</vt:lpwstr>
  </property>
</Properties>
</file>